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D86" w:rsidRDefault="00945D86" w:rsidP="00945D86">
      <w:pPr>
        <w:jc w:val="center"/>
        <w:rPr>
          <w:b/>
          <w:color w:val="1F3864" w:themeColor="accent1" w:themeShade="80"/>
          <w:sz w:val="32"/>
          <w:szCs w:val="32"/>
        </w:rPr>
      </w:pPr>
      <w:r w:rsidRPr="00B20D8F">
        <w:rPr>
          <w:b/>
          <w:color w:val="1F3864" w:themeColor="accent1" w:themeShade="80"/>
          <w:sz w:val="32"/>
          <w:szCs w:val="32"/>
        </w:rPr>
        <w:t>Аналитическая справка</w:t>
      </w:r>
      <w:r w:rsidRPr="00B20D8F">
        <w:rPr>
          <w:b/>
          <w:color w:val="1F3864" w:themeColor="accent1" w:themeShade="80"/>
          <w:sz w:val="32"/>
          <w:szCs w:val="32"/>
        </w:rPr>
        <w:br/>
        <w:t xml:space="preserve">Распорядители электорального ресурса в </w:t>
      </w:r>
      <w:r w:rsidR="006C560B">
        <w:rPr>
          <w:b/>
          <w:color w:val="1F3864" w:themeColor="accent1" w:themeShade="80"/>
          <w:sz w:val="32"/>
          <w:szCs w:val="32"/>
        </w:rPr>
        <w:t>Харьковск</w:t>
      </w:r>
      <w:r w:rsidRPr="00B20D8F">
        <w:rPr>
          <w:b/>
          <w:color w:val="1F3864" w:themeColor="accent1" w:themeShade="80"/>
          <w:sz w:val="32"/>
          <w:szCs w:val="32"/>
        </w:rPr>
        <w:t>ой области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0942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28E3" w:rsidRDefault="004928E3" w:rsidP="009538DD">
          <w:pPr>
            <w:pStyle w:val="af4"/>
          </w:pPr>
          <w:r>
            <w:t>Оглавление</w:t>
          </w:r>
        </w:p>
        <w:p w:rsidR="00EB633C" w:rsidRDefault="004928E3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29802393" w:history="1">
            <w:r w:rsidR="00EB633C" w:rsidRPr="00AA700A">
              <w:rPr>
                <w:rStyle w:val="aa"/>
                <w:noProof/>
              </w:rPr>
              <w:t>КРАТКОЕ ОПИСАНИЕ ОБЛАСТИ</w:t>
            </w:r>
            <w:r w:rsidR="00EB633C">
              <w:rPr>
                <w:noProof/>
                <w:webHidden/>
              </w:rPr>
              <w:tab/>
            </w:r>
            <w:r w:rsidR="00EB633C">
              <w:rPr>
                <w:noProof/>
                <w:webHidden/>
              </w:rPr>
              <w:fldChar w:fldCharType="begin"/>
            </w:r>
            <w:r w:rsidR="00EB633C">
              <w:rPr>
                <w:noProof/>
                <w:webHidden/>
              </w:rPr>
              <w:instrText xml:space="preserve"> PAGEREF _Toc529802393 \h </w:instrText>
            </w:r>
            <w:r w:rsidR="00EB633C">
              <w:rPr>
                <w:noProof/>
                <w:webHidden/>
              </w:rPr>
            </w:r>
            <w:r w:rsidR="00EB633C">
              <w:rPr>
                <w:noProof/>
                <w:webHidden/>
              </w:rPr>
              <w:fldChar w:fldCharType="separate"/>
            </w:r>
            <w:r w:rsidR="00EB633C">
              <w:rPr>
                <w:noProof/>
                <w:webHidden/>
              </w:rPr>
              <w:t>2</w:t>
            </w:r>
            <w:r w:rsidR="00EB633C">
              <w:rPr>
                <w:noProof/>
                <w:webHidden/>
              </w:rPr>
              <w:fldChar w:fldCharType="end"/>
            </w:r>
          </w:hyperlink>
        </w:p>
        <w:p w:rsidR="00EB633C" w:rsidRDefault="0031053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9802394" w:history="1">
            <w:r w:rsidR="00EB633C" w:rsidRPr="00AA700A">
              <w:rPr>
                <w:rStyle w:val="aa"/>
                <w:noProof/>
              </w:rPr>
              <w:t>ФАКТОРЫ ВЛИЯНИЯ НА ПОЛИТИКУ В РЕГИОНЕ</w:t>
            </w:r>
            <w:r w:rsidR="00EB633C">
              <w:rPr>
                <w:noProof/>
                <w:webHidden/>
              </w:rPr>
              <w:tab/>
            </w:r>
            <w:r w:rsidR="00EB633C">
              <w:rPr>
                <w:noProof/>
                <w:webHidden/>
              </w:rPr>
              <w:fldChar w:fldCharType="begin"/>
            </w:r>
            <w:r w:rsidR="00EB633C">
              <w:rPr>
                <w:noProof/>
                <w:webHidden/>
              </w:rPr>
              <w:instrText xml:space="preserve"> PAGEREF _Toc529802394 \h </w:instrText>
            </w:r>
            <w:r w:rsidR="00EB633C">
              <w:rPr>
                <w:noProof/>
                <w:webHidden/>
              </w:rPr>
            </w:r>
            <w:r w:rsidR="00EB633C">
              <w:rPr>
                <w:noProof/>
                <w:webHidden/>
              </w:rPr>
              <w:fldChar w:fldCharType="separate"/>
            </w:r>
            <w:r w:rsidR="00EB633C">
              <w:rPr>
                <w:noProof/>
                <w:webHidden/>
              </w:rPr>
              <w:t>5</w:t>
            </w:r>
            <w:r w:rsidR="00EB633C">
              <w:rPr>
                <w:noProof/>
                <w:webHidden/>
              </w:rPr>
              <w:fldChar w:fldCharType="end"/>
            </w:r>
          </w:hyperlink>
        </w:p>
        <w:p w:rsidR="00EB633C" w:rsidRDefault="0031053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9802395" w:history="1">
            <w:r w:rsidR="00EB633C" w:rsidRPr="00AA700A">
              <w:rPr>
                <w:rStyle w:val="aa"/>
                <w:noProof/>
              </w:rPr>
              <w:t>РАСПРЕДЕЛЕНИЕ ВЛИЯНИЯ В ОБЛАСТИ (ЧАСТЬ 1)</w:t>
            </w:r>
            <w:r w:rsidR="00EB633C">
              <w:rPr>
                <w:noProof/>
                <w:webHidden/>
              </w:rPr>
              <w:tab/>
            </w:r>
            <w:r w:rsidR="00EB633C">
              <w:rPr>
                <w:noProof/>
                <w:webHidden/>
              </w:rPr>
              <w:fldChar w:fldCharType="begin"/>
            </w:r>
            <w:r w:rsidR="00EB633C">
              <w:rPr>
                <w:noProof/>
                <w:webHidden/>
              </w:rPr>
              <w:instrText xml:space="preserve"> PAGEREF _Toc529802395 \h </w:instrText>
            </w:r>
            <w:r w:rsidR="00EB633C">
              <w:rPr>
                <w:noProof/>
                <w:webHidden/>
              </w:rPr>
            </w:r>
            <w:r w:rsidR="00EB633C">
              <w:rPr>
                <w:noProof/>
                <w:webHidden/>
              </w:rPr>
              <w:fldChar w:fldCharType="separate"/>
            </w:r>
            <w:r w:rsidR="00EB633C">
              <w:rPr>
                <w:noProof/>
                <w:webHidden/>
              </w:rPr>
              <w:t>6</w:t>
            </w:r>
            <w:r w:rsidR="00EB633C">
              <w:rPr>
                <w:noProof/>
                <w:webHidden/>
              </w:rPr>
              <w:fldChar w:fldCharType="end"/>
            </w:r>
          </w:hyperlink>
        </w:p>
        <w:p w:rsidR="00EB633C" w:rsidRDefault="0031053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9802396" w:history="1">
            <w:r w:rsidR="00EB633C" w:rsidRPr="00AA700A">
              <w:rPr>
                <w:rStyle w:val="aa"/>
                <w:noProof/>
              </w:rPr>
              <w:t>РАСПРЕДЕЛЕНИЕ ВЛИЯНИЯ В ОБЛАСТИ (ЧАСТЬ 2)</w:t>
            </w:r>
            <w:r w:rsidR="00EB633C">
              <w:rPr>
                <w:noProof/>
                <w:webHidden/>
              </w:rPr>
              <w:tab/>
            </w:r>
            <w:r w:rsidR="00EB633C">
              <w:rPr>
                <w:noProof/>
                <w:webHidden/>
              </w:rPr>
              <w:fldChar w:fldCharType="begin"/>
            </w:r>
            <w:r w:rsidR="00EB633C">
              <w:rPr>
                <w:noProof/>
                <w:webHidden/>
              </w:rPr>
              <w:instrText xml:space="preserve"> PAGEREF _Toc529802396 \h </w:instrText>
            </w:r>
            <w:r w:rsidR="00EB633C">
              <w:rPr>
                <w:noProof/>
                <w:webHidden/>
              </w:rPr>
            </w:r>
            <w:r w:rsidR="00EB633C">
              <w:rPr>
                <w:noProof/>
                <w:webHidden/>
              </w:rPr>
              <w:fldChar w:fldCharType="separate"/>
            </w:r>
            <w:r w:rsidR="00EB633C">
              <w:rPr>
                <w:noProof/>
                <w:webHidden/>
              </w:rPr>
              <w:t>7</w:t>
            </w:r>
            <w:r w:rsidR="00EB633C">
              <w:rPr>
                <w:noProof/>
                <w:webHidden/>
              </w:rPr>
              <w:fldChar w:fldCharType="end"/>
            </w:r>
          </w:hyperlink>
        </w:p>
        <w:p w:rsidR="00EB633C" w:rsidRDefault="0031053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9802397" w:history="1">
            <w:r w:rsidR="00EB633C" w:rsidRPr="00AA700A">
              <w:rPr>
                <w:rStyle w:val="aa"/>
                <w:noProof/>
              </w:rPr>
              <w:t>РАСПРЕДЕЛЕНИЕ ВЛИЯНИЯ В ОБЛАСТИ (ЧАСТЬ 3)</w:t>
            </w:r>
            <w:r w:rsidR="00EB633C">
              <w:rPr>
                <w:noProof/>
                <w:webHidden/>
              </w:rPr>
              <w:tab/>
            </w:r>
            <w:r w:rsidR="00EB633C">
              <w:rPr>
                <w:noProof/>
                <w:webHidden/>
              </w:rPr>
              <w:fldChar w:fldCharType="begin"/>
            </w:r>
            <w:r w:rsidR="00EB633C">
              <w:rPr>
                <w:noProof/>
                <w:webHidden/>
              </w:rPr>
              <w:instrText xml:space="preserve"> PAGEREF _Toc529802397 \h </w:instrText>
            </w:r>
            <w:r w:rsidR="00EB633C">
              <w:rPr>
                <w:noProof/>
                <w:webHidden/>
              </w:rPr>
            </w:r>
            <w:r w:rsidR="00EB633C">
              <w:rPr>
                <w:noProof/>
                <w:webHidden/>
              </w:rPr>
              <w:fldChar w:fldCharType="separate"/>
            </w:r>
            <w:r w:rsidR="00EB633C">
              <w:rPr>
                <w:noProof/>
                <w:webHidden/>
              </w:rPr>
              <w:t>8</w:t>
            </w:r>
            <w:r w:rsidR="00EB633C">
              <w:rPr>
                <w:noProof/>
                <w:webHidden/>
              </w:rPr>
              <w:fldChar w:fldCharType="end"/>
            </w:r>
          </w:hyperlink>
        </w:p>
        <w:p w:rsidR="00EB633C" w:rsidRDefault="0031053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9802398" w:history="1">
            <w:r w:rsidR="00EB633C" w:rsidRPr="00AA700A">
              <w:rPr>
                <w:rStyle w:val="aa"/>
                <w:noProof/>
              </w:rPr>
              <w:t>ОКРУГ №168</w:t>
            </w:r>
            <w:r w:rsidR="00EB633C">
              <w:rPr>
                <w:noProof/>
                <w:webHidden/>
              </w:rPr>
              <w:tab/>
            </w:r>
            <w:r w:rsidR="00EB633C">
              <w:rPr>
                <w:noProof/>
                <w:webHidden/>
              </w:rPr>
              <w:fldChar w:fldCharType="begin"/>
            </w:r>
            <w:r w:rsidR="00EB633C">
              <w:rPr>
                <w:noProof/>
                <w:webHidden/>
              </w:rPr>
              <w:instrText xml:space="preserve"> PAGEREF _Toc529802398 \h </w:instrText>
            </w:r>
            <w:r w:rsidR="00EB633C">
              <w:rPr>
                <w:noProof/>
                <w:webHidden/>
              </w:rPr>
            </w:r>
            <w:r w:rsidR="00EB633C">
              <w:rPr>
                <w:noProof/>
                <w:webHidden/>
              </w:rPr>
              <w:fldChar w:fldCharType="separate"/>
            </w:r>
            <w:r w:rsidR="00EB633C">
              <w:rPr>
                <w:noProof/>
                <w:webHidden/>
              </w:rPr>
              <w:t>9</w:t>
            </w:r>
            <w:r w:rsidR="00EB633C">
              <w:rPr>
                <w:noProof/>
                <w:webHidden/>
              </w:rPr>
              <w:fldChar w:fldCharType="end"/>
            </w:r>
          </w:hyperlink>
        </w:p>
        <w:p w:rsidR="00EB633C" w:rsidRDefault="0031053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9802399" w:history="1">
            <w:r w:rsidR="00EB633C" w:rsidRPr="00AA700A">
              <w:rPr>
                <w:rStyle w:val="aa"/>
                <w:noProof/>
              </w:rPr>
              <w:t>ОКРУГ №169</w:t>
            </w:r>
            <w:r w:rsidR="00EB633C">
              <w:rPr>
                <w:noProof/>
                <w:webHidden/>
              </w:rPr>
              <w:tab/>
            </w:r>
            <w:r w:rsidR="00EB633C">
              <w:rPr>
                <w:noProof/>
                <w:webHidden/>
              </w:rPr>
              <w:fldChar w:fldCharType="begin"/>
            </w:r>
            <w:r w:rsidR="00EB633C">
              <w:rPr>
                <w:noProof/>
                <w:webHidden/>
              </w:rPr>
              <w:instrText xml:space="preserve"> PAGEREF _Toc529802399 \h </w:instrText>
            </w:r>
            <w:r w:rsidR="00EB633C">
              <w:rPr>
                <w:noProof/>
                <w:webHidden/>
              </w:rPr>
            </w:r>
            <w:r w:rsidR="00EB633C">
              <w:rPr>
                <w:noProof/>
                <w:webHidden/>
              </w:rPr>
              <w:fldChar w:fldCharType="separate"/>
            </w:r>
            <w:r w:rsidR="00EB633C">
              <w:rPr>
                <w:noProof/>
                <w:webHidden/>
              </w:rPr>
              <w:t>11</w:t>
            </w:r>
            <w:r w:rsidR="00EB633C">
              <w:rPr>
                <w:noProof/>
                <w:webHidden/>
              </w:rPr>
              <w:fldChar w:fldCharType="end"/>
            </w:r>
          </w:hyperlink>
        </w:p>
        <w:p w:rsidR="00EB633C" w:rsidRDefault="0031053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9802400" w:history="1">
            <w:r w:rsidR="00EB633C" w:rsidRPr="00AA700A">
              <w:rPr>
                <w:rStyle w:val="aa"/>
                <w:noProof/>
              </w:rPr>
              <w:t>ОКРУГ №170</w:t>
            </w:r>
            <w:r w:rsidR="00EB633C">
              <w:rPr>
                <w:noProof/>
                <w:webHidden/>
              </w:rPr>
              <w:tab/>
            </w:r>
            <w:r w:rsidR="00EB633C">
              <w:rPr>
                <w:noProof/>
                <w:webHidden/>
              </w:rPr>
              <w:fldChar w:fldCharType="begin"/>
            </w:r>
            <w:r w:rsidR="00EB633C">
              <w:rPr>
                <w:noProof/>
                <w:webHidden/>
              </w:rPr>
              <w:instrText xml:space="preserve"> PAGEREF _Toc529802400 \h </w:instrText>
            </w:r>
            <w:r w:rsidR="00EB633C">
              <w:rPr>
                <w:noProof/>
                <w:webHidden/>
              </w:rPr>
            </w:r>
            <w:r w:rsidR="00EB633C">
              <w:rPr>
                <w:noProof/>
                <w:webHidden/>
              </w:rPr>
              <w:fldChar w:fldCharType="separate"/>
            </w:r>
            <w:r w:rsidR="00EB633C">
              <w:rPr>
                <w:noProof/>
                <w:webHidden/>
              </w:rPr>
              <w:t>13</w:t>
            </w:r>
            <w:r w:rsidR="00EB633C">
              <w:rPr>
                <w:noProof/>
                <w:webHidden/>
              </w:rPr>
              <w:fldChar w:fldCharType="end"/>
            </w:r>
          </w:hyperlink>
        </w:p>
        <w:p w:rsidR="00EB633C" w:rsidRDefault="0031053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9802401" w:history="1">
            <w:r w:rsidR="00EB633C" w:rsidRPr="00AA700A">
              <w:rPr>
                <w:rStyle w:val="aa"/>
                <w:noProof/>
              </w:rPr>
              <w:t>ОКРУГ №171</w:t>
            </w:r>
            <w:r w:rsidR="00EB633C">
              <w:rPr>
                <w:noProof/>
                <w:webHidden/>
              </w:rPr>
              <w:tab/>
            </w:r>
            <w:r w:rsidR="00EB633C">
              <w:rPr>
                <w:noProof/>
                <w:webHidden/>
              </w:rPr>
              <w:fldChar w:fldCharType="begin"/>
            </w:r>
            <w:r w:rsidR="00EB633C">
              <w:rPr>
                <w:noProof/>
                <w:webHidden/>
              </w:rPr>
              <w:instrText xml:space="preserve"> PAGEREF _Toc529802401 \h </w:instrText>
            </w:r>
            <w:r w:rsidR="00EB633C">
              <w:rPr>
                <w:noProof/>
                <w:webHidden/>
              </w:rPr>
            </w:r>
            <w:r w:rsidR="00EB633C">
              <w:rPr>
                <w:noProof/>
                <w:webHidden/>
              </w:rPr>
              <w:fldChar w:fldCharType="separate"/>
            </w:r>
            <w:r w:rsidR="00EB633C">
              <w:rPr>
                <w:noProof/>
                <w:webHidden/>
              </w:rPr>
              <w:t>14</w:t>
            </w:r>
            <w:r w:rsidR="00EB633C">
              <w:rPr>
                <w:noProof/>
                <w:webHidden/>
              </w:rPr>
              <w:fldChar w:fldCharType="end"/>
            </w:r>
          </w:hyperlink>
        </w:p>
        <w:p w:rsidR="00EB633C" w:rsidRDefault="0031053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9802402" w:history="1">
            <w:r w:rsidR="00EB633C" w:rsidRPr="00AA700A">
              <w:rPr>
                <w:rStyle w:val="aa"/>
                <w:noProof/>
              </w:rPr>
              <w:t>ОКРУГ №172</w:t>
            </w:r>
            <w:r w:rsidR="00EB633C">
              <w:rPr>
                <w:noProof/>
                <w:webHidden/>
              </w:rPr>
              <w:tab/>
            </w:r>
            <w:r w:rsidR="00EB633C">
              <w:rPr>
                <w:noProof/>
                <w:webHidden/>
              </w:rPr>
              <w:fldChar w:fldCharType="begin"/>
            </w:r>
            <w:r w:rsidR="00EB633C">
              <w:rPr>
                <w:noProof/>
                <w:webHidden/>
              </w:rPr>
              <w:instrText xml:space="preserve"> PAGEREF _Toc529802402 \h </w:instrText>
            </w:r>
            <w:r w:rsidR="00EB633C">
              <w:rPr>
                <w:noProof/>
                <w:webHidden/>
              </w:rPr>
            </w:r>
            <w:r w:rsidR="00EB633C">
              <w:rPr>
                <w:noProof/>
                <w:webHidden/>
              </w:rPr>
              <w:fldChar w:fldCharType="separate"/>
            </w:r>
            <w:r w:rsidR="00EB633C">
              <w:rPr>
                <w:noProof/>
                <w:webHidden/>
              </w:rPr>
              <w:t>15</w:t>
            </w:r>
            <w:r w:rsidR="00EB633C">
              <w:rPr>
                <w:noProof/>
                <w:webHidden/>
              </w:rPr>
              <w:fldChar w:fldCharType="end"/>
            </w:r>
          </w:hyperlink>
        </w:p>
        <w:p w:rsidR="00EB633C" w:rsidRDefault="0031053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9802403" w:history="1">
            <w:r w:rsidR="00EB633C" w:rsidRPr="00AA700A">
              <w:rPr>
                <w:rStyle w:val="aa"/>
                <w:noProof/>
              </w:rPr>
              <w:t>ОКРУГ №173</w:t>
            </w:r>
            <w:r w:rsidR="00EB633C">
              <w:rPr>
                <w:noProof/>
                <w:webHidden/>
              </w:rPr>
              <w:tab/>
            </w:r>
            <w:r w:rsidR="00EB633C">
              <w:rPr>
                <w:noProof/>
                <w:webHidden/>
              </w:rPr>
              <w:fldChar w:fldCharType="begin"/>
            </w:r>
            <w:r w:rsidR="00EB633C">
              <w:rPr>
                <w:noProof/>
                <w:webHidden/>
              </w:rPr>
              <w:instrText xml:space="preserve"> PAGEREF _Toc529802403 \h </w:instrText>
            </w:r>
            <w:r w:rsidR="00EB633C">
              <w:rPr>
                <w:noProof/>
                <w:webHidden/>
              </w:rPr>
            </w:r>
            <w:r w:rsidR="00EB633C">
              <w:rPr>
                <w:noProof/>
                <w:webHidden/>
              </w:rPr>
              <w:fldChar w:fldCharType="separate"/>
            </w:r>
            <w:r w:rsidR="00EB633C">
              <w:rPr>
                <w:noProof/>
                <w:webHidden/>
              </w:rPr>
              <w:t>16</w:t>
            </w:r>
            <w:r w:rsidR="00EB633C">
              <w:rPr>
                <w:noProof/>
                <w:webHidden/>
              </w:rPr>
              <w:fldChar w:fldCharType="end"/>
            </w:r>
          </w:hyperlink>
        </w:p>
        <w:p w:rsidR="00EB633C" w:rsidRDefault="0031053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9802404" w:history="1">
            <w:r w:rsidR="00EB633C" w:rsidRPr="00AA700A">
              <w:rPr>
                <w:rStyle w:val="aa"/>
                <w:noProof/>
              </w:rPr>
              <w:t>ОКРУГ №174</w:t>
            </w:r>
            <w:r w:rsidR="00EB633C">
              <w:rPr>
                <w:noProof/>
                <w:webHidden/>
              </w:rPr>
              <w:tab/>
            </w:r>
            <w:r w:rsidR="00EB633C">
              <w:rPr>
                <w:noProof/>
                <w:webHidden/>
              </w:rPr>
              <w:fldChar w:fldCharType="begin"/>
            </w:r>
            <w:r w:rsidR="00EB633C">
              <w:rPr>
                <w:noProof/>
                <w:webHidden/>
              </w:rPr>
              <w:instrText xml:space="preserve"> PAGEREF _Toc529802404 \h </w:instrText>
            </w:r>
            <w:r w:rsidR="00EB633C">
              <w:rPr>
                <w:noProof/>
                <w:webHidden/>
              </w:rPr>
            </w:r>
            <w:r w:rsidR="00EB633C">
              <w:rPr>
                <w:noProof/>
                <w:webHidden/>
              </w:rPr>
              <w:fldChar w:fldCharType="separate"/>
            </w:r>
            <w:r w:rsidR="00EB633C">
              <w:rPr>
                <w:noProof/>
                <w:webHidden/>
              </w:rPr>
              <w:t>17</w:t>
            </w:r>
            <w:r w:rsidR="00EB633C">
              <w:rPr>
                <w:noProof/>
                <w:webHidden/>
              </w:rPr>
              <w:fldChar w:fldCharType="end"/>
            </w:r>
          </w:hyperlink>
        </w:p>
        <w:p w:rsidR="00EB633C" w:rsidRDefault="0031053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9802405" w:history="1">
            <w:r w:rsidR="00EB633C" w:rsidRPr="00AA700A">
              <w:rPr>
                <w:rStyle w:val="aa"/>
                <w:noProof/>
              </w:rPr>
              <w:t>ОКРУГ №175</w:t>
            </w:r>
            <w:r w:rsidR="00EB633C">
              <w:rPr>
                <w:noProof/>
                <w:webHidden/>
              </w:rPr>
              <w:tab/>
            </w:r>
            <w:r w:rsidR="00EB633C">
              <w:rPr>
                <w:noProof/>
                <w:webHidden/>
              </w:rPr>
              <w:fldChar w:fldCharType="begin"/>
            </w:r>
            <w:r w:rsidR="00EB633C">
              <w:rPr>
                <w:noProof/>
                <w:webHidden/>
              </w:rPr>
              <w:instrText xml:space="preserve"> PAGEREF _Toc529802405 \h </w:instrText>
            </w:r>
            <w:r w:rsidR="00EB633C">
              <w:rPr>
                <w:noProof/>
                <w:webHidden/>
              </w:rPr>
            </w:r>
            <w:r w:rsidR="00EB633C">
              <w:rPr>
                <w:noProof/>
                <w:webHidden/>
              </w:rPr>
              <w:fldChar w:fldCharType="separate"/>
            </w:r>
            <w:r w:rsidR="00EB633C">
              <w:rPr>
                <w:noProof/>
                <w:webHidden/>
              </w:rPr>
              <w:t>18</w:t>
            </w:r>
            <w:r w:rsidR="00EB633C">
              <w:rPr>
                <w:noProof/>
                <w:webHidden/>
              </w:rPr>
              <w:fldChar w:fldCharType="end"/>
            </w:r>
          </w:hyperlink>
        </w:p>
        <w:p w:rsidR="00EB633C" w:rsidRDefault="0031053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9802406" w:history="1">
            <w:r w:rsidR="00EB633C" w:rsidRPr="00AA700A">
              <w:rPr>
                <w:rStyle w:val="aa"/>
                <w:noProof/>
              </w:rPr>
              <w:t>ОКРУГ №176</w:t>
            </w:r>
            <w:r w:rsidR="00EB633C">
              <w:rPr>
                <w:noProof/>
                <w:webHidden/>
              </w:rPr>
              <w:tab/>
            </w:r>
            <w:r w:rsidR="00EB633C">
              <w:rPr>
                <w:noProof/>
                <w:webHidden/>
              </w:rPr>
              <w:fldChar w:fldCharType="begin"/>
            </w:r>
            <w:r w:rsidR="00EB633C">
              <w:rPr>
                <w:noProof/>
                <w:webHidden/>
              </w:rPr>
              <w:instrText xml:space="preserve"> PAGEREF _Toc529802406 \h </w:instrText>
            </w:r>
            <w:r w:rsidR="00EB633C">
              <w:rPr>
                <w:noProof/>
                <w:webHidden/>
              </w:rPr>
            </w:r>
            <w:r w:rsidR="00EB633C">
              <w:rPr>
                <w:noProof/>
                <w:webHidden/>
              </w:rPr>
              <w:fldChar w:fldCharType="separate"/>
            </w:r>
            <w:r w:rsidR="00EB633C">
              <w:rPr>
                <w:noProof/>
                <w:webHidden/>
              </w:rPr>
              <w:t>20</w:t>
            </w:r>
            <w:r w:rsidR="00EB633C">
              <w:rPr>
                <w:noProof/>
                <w:webHidden/>
              </w:rPr>
              <w:fldChar w:fldCharType="end"/>
            </w:r>
          </w:hyperlink>
        </w:p>
        <w:p w:rsidR="00EB633C" w:rsidRDefault="0031053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9802407" w:history="1">
            <w:r w:rsidR="00EB633C" w:rsidRPr="00AA700A">
              <w:rPr>
                <w:rStyle w:val="aa"/>
                <w:noProof/>
              </w:rPr>
              <w:t>ОКРУГ №177</w:t>
            </w:r>
            <w:r w:rsidR="00EB633C">
              <w:rPr>
                <w:noProof/>
                <w:webHidden/>
              </w:rPr>
              <w:tab/>
            </w:r>
            <w:r w:rsidR="00EB633C">
              <w:rPr>
                <w:noProof/>
                <w:webHidden/>
              </w:rPr>
              <w:fldChar w:fldCharType="begin"/>
            </w:r>
            <w:r w:rsidR="00EB633C">
              <w:rPr>
                <w:noProof/>
                <w:webHidden/>
              </w:rPr>
              <w:instrText xml:space="preserve"> PAGEREF _Toc529802407 \h </w:instrText>
            </w:r>
            <w:r w:rsidR="00EB633C">
              <w:rPr>
                <w:noProof/>
                <w:webHidden/>
              </w:rPr>
            </w:r>
            <w:r w:rsidR="00EB633C">
              <w:rPr>
                <w:noProof/>
                <w:webHidden/>
              </w:rPr>
              <w:fldChar w:fldCharType="separate"/>
            </w:r>
            <w:r w:rsidR="00EB633C">
              <w:rPr>
                <w:noProof/>
                <w:webHidden/>
              </w:rPr>
              <w:t>23</w:t>
            </w:r>
            <w:r w:rsidR="00EB633C">
              <w:rPr>
                <w:noProof/>
                <w:webHidden/>
              </w:rPr>
              <w:fldChar w:fldCharType="end"/>
            </w:r>
          </w:hyperlink>
        </w:p>
        <w:p w:rsidR="00EB633C" w:rsidRDefault="0031053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9802408" w:history="1">
            <w:r w:rsidR="00EB633C" w:rsidRPr="00AA700A">
              <w:rPr>
                <w:rStyle w:val="aa"/>
                <w:noProof/>
              </w:rPr>
              <w:t>ОКРУГ №178</w:t>
            </w:r>
            <w:r w:rsidR="00EB633C">
              <w:rPr>
                <w:noProof/>
                <w:webHidden/>
              </w:rPr>
              <w:tab/>
            </w:r>
            <w:r w:rsidR="00EB633C">
              <w:rPr>
                <w:noProof/>
                <w:webHidden/>
              </w:rPr>
              <w:fldChar w:fldCharType="begin"/>
            </w:r>
            <w:r w:rsidR="00EB633C">
              <w:rPr>
                <w:noProof/>
                <w:webHidden/>
              </w:rPr>
              <w:instrText xml:space="preserve"> PAGEREF _Toc529802408 \h </w:instrText>
            </w:r>
            <w:r w:rsidR="00EB633C">
              <w:rPr>
                <w:noProof/>
                <w:webHidden/>
              </w:rPr>
            </w:r>
            <w:r w:rsidR="00EB633C">
              <w:rPr>
                <w:noProof/>
                <w:webHidden/>
              </w:rPr>
              <w:fldChar w:fldCharType="separate"/>
            </w:r>
            <w:r w:rsidR="00EB633C">
              <w:rPr>
                <w:noProof/>
                <w:webHidden/>
              </w:rPr>
              <w:t>26</w:t>
            </w:r>
            <w:r w:rsidR="00EB633C">
              <w:rPr>
                <w:noProof/>
                <w:webHidden/>
              </w:rPr>
              <w:fldChar w:fldCharType="end"/>
            </w:r>
          </w:hyperlink>
        </w:p>
        <w:p w:rsidR="00EB633C" w:rsidRDefault="0031053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9802409" w:history="1">
            <w:r w:rsidR="00EB633C" w:rsidRPr="00AA700A">
              <w:rPr>
                <w:rStyle w:val="aa"/>
                <w:noProof/>
              </w:rPr>
              <w:t>ОКРУГ №179</w:t>
            </w:r>
            <w:r w:rsidR="00EB633C">
              <w:rPr>
                <w:noProof/>
                <w:webHidden/>
              </w:rPr>
              <w:tab/>
            </w:r>
            <w:r w:rsidR="00EB633C">
              <w:rPr>
                <w:noProof/>
                <w:webHidden/>
              </w:rPr>
              <w:fldChar w:fldCharType="begin"/>
            </w:r>
            <w:r w:rsidR="00EB633C">
              <w:rPr>
                <w:noProof/>
                <w:webHidden/>
              </w:rPr>
              <w:instrText xml:space="preserve"> PAGEREF _Toc529802409 \h </w:instrText>
            </w:r>
            <w:r w:rsidR="00EB633C">
              <w:rPr>
                <w:noProof/>
                <w:webHidden/>
              </w:rPr>
            </w:r>
            <w:r w:rsidR="00EB633C">
              <w:rPr>
                <w:noProof/>
                <w:webHidden/>
              </w:rPr>
              <w:fldChar w:fldCharType="separate"/>
            </w:r>
            <w:r w:rsidR="00EB633C">
              <w:rPr>
                <w:noProof/>
                <w:webHidden/>
              </w:rPr>
              <w:t>31</w:t>
            </w:r>
            <w:r w:rsidR="00EB633C">
              <w:rPr>
                <w:noProof/>
                <w:webHidden/>
              </w:rPr>
              <w:fldChar w:fldCharType="end"/>
            </w:r>
          </w:hyperlink>
        </w:p>
        <w:p w:rsidR="00EB633C" w:rsidRDefault="0031053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9802410" w:history="1">
            <w:r w:rsidR="00EB633C" w:rsidRPr="00AA700A">
              <w:rPr>
                <w:rStyle w:val="aa"/>
                <w:noProof/>
              </w:rPr>
              <w:t>ОКРУГ №180</w:t>
            </w:r>
            <w:r w:rsidR="00EB633C">
              <w:rPr>
                <w:noProof/>
                <w:webHidden/>
              </w:rPr>
              <w:tab/>
            </w:r>
            <w:r w:rsidR="00EB633C">
              <w:rPr>
                <w:noProof/>
                <w:webHidden/>
              </w:rPr>
              <w:fldChar w:fldCharType="begin"/>
            </w:r>
            <w:r w:rsidR="00EB633C">
              <w:rPr>
                <w:noProof/>
                <w:webHidden/>
              </w:rPr>
              <w:instrText xml:space="preserve"> PAGEREF _Toc529802410 \h </w:instrText>
            </w:r>
            <w:r w:rsidR="00EB633C">
              <w:rPr>
                <w:noProof/>
                <w:webHidden/>
              </w:rPr>
            </w:r>
            <w:r w:rsidR="00EB633C">
              <w:rPr>
                <w:noProof/>
                <w:webHidden/>
              </w:rPr>
              <w:fldChar w:fldCharType="separate"/>
            </w:r>
            <w:r w:rsidR="00EB633C">
              <w:rPr>
                <w:noProof/>
                <w:webHidden/>
              </w:rPr>
              <w:t>35</w:t>
            </w:r>
            <w:r w:rsidR="00EB633C">
              <w:rPr>
                <w:noProof/>
                <w:webHidden/>
              </w:rPr>
              <w:fldChar w:fldCharType="end"/>
            </w:r>
          </w:hyperlink>
        </w:p>
        <w:p w:rsidR="00EB633C" w:rsidRDefault="00310530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529802411" w:history="1">
            <w:r w:rsidR="00EB633C" w:rsidRPr="00AA700A">
              <w:rPr>
                <w:rStyle w:val="aa"/>
                <w:noProof/>
              </w:rPr>
              <w:t>ОКРУГ №181</w:t>
            </w:r>
            <w:r w:rsidR="00EB633C">
              <w:rPr>
                <w:noProof/>
                <w:webHidden/>
              </w:rPr>
              <w:tab/>
            </w:r>
            <w:r w:rsidR="00EB633C">
              <w:rPr>
                <w:noProof/>
                <w:webHidden/>
              </w:rPr>
              <w:fldChar w:fldCharType="begin"/>
            </w:r>
            <w:r w:rsidR="00EB633C">
              <w:rPr>
                <w:noProof/>
                <w:webHidden/>
              </w:rPr>
              <w:instrText xml:space="preserve"> PAGEREF _Toc529802411 \h </w:instrText>
            </w:r>
            <w:r w:rsidR="00EB633C">
              <w:rPr>
                <w:noProof/>
                <w:webHidden/>
              </w:rPr>
            </w:r>
            <w:r w:rsidR="00EB633C">
              <w:rPr>
                <w:noProof/>
                <w:webHidden/>
              </w:rPr>
              <w:fldChar w:fldCharType="separate"/>
            </w:r>
            <w:r w:rsidR="00EB633C">
              <w:rPr>
                <w:noProof/>
                <w:webHidden/>
              </w:rPr>
              <w:t>40</w:t>
            </w:r>
            <w:r w:rsidR="00EB633C">
              <w:rPr>
                <w:noProof/>
                <w:webHidden/>
              </w:rPr>
              <w:fldChar w:fldCharType="end"/>
            </w:r>
          </w:hyperlink>
        </w:p>
        <w:p w:rsidR="004928E3" w:rsidRDefault="004928E3">
          <w:r>
            <w:rPr>
              <w:sz w:val="24"/>
            </w:rPr>
            <w:fldChar w:fldCharType="end"/>
          </w:r>
        </w:p>
      </w:sdtContent>
    </w:sdt>
    <w:p w:rsidR="004928E3" w:rsidRPr="00B20D8F" w:rsidRDefault="004928E3" w:rsidP="00945D86">
      <w:pPr>
        <w:jc w:val="center"/>
        <w:rPr>
          <w:b/>
          <w:color w:val="1F3864" w:themeColor="accent1" w:themeShade="80"/>
          <w:sz w:val="32"/>
          <w:szCs w:val="32"/>
        </w:rPr>
      </w:pPr>
    </w:p>
    <w:p w:rsidR="00945D86" w:rsidRPr="00B20D8F" w:rsidRDefault="00945D86" w:rsidP="009538DD">
      <w:pPr>
        <w:pStyle w:val="Ad10"/>
        <w:rPr>
          <w:b/>
          <w:sz w:val="28"/>
          <w:szCs w:val="28"/>
        </w:rPr>
      </w:pPr>
      <w:bookmarkStart w:id="0" w:name="_Toc529802393"/>
      <w:r w:rsidRPr="00B20D8F">
        <w:lastRenderedPageBreak/>
        <w:t>КРАТКОЕ ОПИСАНИЕ ОБЛАСТИ</w:t>
      </w:r>
      <w:bookmarkEnd w:id="0"/>
    </w:p>
    <w:p w:rsidR="00B20D8F" w:rsidRPr="00B20D8F" w:rsidRDefault="00B20D8F" w:rsidP="00BD2D7E">
      <w:pPr>
        <w:pStyle w:val="Ad30"/>
        <w:rPr>
          <w:rFonts w:eastAsia="Times New Roman"/>
        </w:rPr>
      </w:pPr>
      <w:r w:rsidRPr="00B20D8F">
        <w:rPr>
          <w:rFonts w:eastAsia="Times New Roman"/>
        </w:rPr>
        <w:t>Территория, население и административно-территориальное деление</w:t>
      </w:r>
    </w:p>
    <w:p w:rsidR="00B20D8F" w:rsidRPr="00B20D8F" w:rsidRDefault="00B20D8F" w:rsidP="00904E51">
      <w:pPr>
        <w:pStyle w:val="Ad2"/>
        <w:jc w:val="both"/>
        <w:rPr>
          <w:lang w:eastAsia="ru-RU"/>
        </w:rPr>
      </w:pPr>
      <w:r w:rsidRPr="00B20D8F">
        <w:rPr>
          <w:lang w:eastAsia="ru-RU"/>
        </w:rPr>
        <w:t xml:space="preserve">Площадь </w:t>
      </w:r>
      <w:r w:rsidR="006C560B" w:rsidRPr="00B20D8F">
        <w:rPr>
          <w:lang w:eastAsia="ru-RU"/>
        </w:rPr>
        <w:t xml:space="preserve">– </w:t>
      </w:r>
      <w:r w:rsidRPr="00B20D8F">
        <w:rPr>
          <w:lang w:eastAsia="ru-RU"/>
        </w:rPr>
        <w:t>31 тыс.</w:t>
      </w:r>
      <w:r w:rsidR="006D7A57">
        <w:rPr>
          <w:lang w:val="uk-UA" w:eastAsia="ru-RU"/>
        </w:rPr>
        <w:t xml:space="preserve"> </w:t>
      </w:r>
      <w:r w:rsidRPr="00B20D8F">
        <w:rPr>
          <w:lang w:eastAsia="ru-RU"/>
        </w:rPr>
        <w:t>к</w:t>
      </w:r>
      <w:r>
        <w:rPr>
          <w:lang w:eastAsia="ru-RU"/>
        </w:rPr>
        <w:t>м</w:t>
      </w:r>
      <w:r w:rsidR="00313C8F">
        <w:rPr>
          <w:lang w:eastAsia="ru-RU"/>
        </w:rPr>
        <w:t xml:space="preserve"> (5,2</w:t>
      </w:r>
      <w:r w:rsidRPr="00B20D8F">
        <w:rPr>
          <w:lang w:eastAsia="ru-RU"/>
        </w:rPr>
        <w:t xml:space="preserve">% </w:t>
      </w:r>
      <w:r w:rsidR="00E36C9C">
        <w:rPr>
          <w:lang w:eastAsia="ru-RU"/>
        </w:rPr>
        <w:t>страны</w:t>
      </w:r>
      <w:r w:rsidR="006C560B">
        <w:rPr>
          <w:lang w:eastAsia="ru-RU"/>
        </w:rPr>
        <w:t>)</w:t>
      </w:r>
      <w:r w:rsidR="00313C8F">
        <w:rPr>
          <w:lang w:eastAsia="ru-RU"/>
        </w:rPr>
        <w:t xml:space="preserve">. </w:t>
      </w:r>
      <w:r w:rsidRPr="00B20D8F">
        <w:rPr>
          <w:lang w:eastAsia="ru-RU"/>
        </w:rPr>
        <w:t xml:space="preserve">На севере </w:t>
      </w:r>
      <w:r w:rsidR="006C560B">
        <w:rPr>
          <w:lang w:eastAsia="ru-RU"/>
        </w:rPr>
        <w:t xml:space="preserve">граничит </w:t>
      </w:r>
      <w:r w:rsidRPr="00B20D8F">
        <w:rPr>
          <w:lang w:eastAsia="ru-RU"/>
        </w:rPr>
        <w:t>с Р</w:t>
      </w:r>
      <w:r w:rsidR="006C560B">
        <w:rPr>
          <w:lang w:eastAsia="ru-RU"/>
        </w:rPr>
        <w:t xml:space="preserve">оссийской </w:t>
      </w:r>
      <w:r w:rsidRPr="00B20D8F">
        <w:rPr>
          <w:lang w:eastAsia="ru-RU"/>
        </w:rPr>
        <w:t>Ф</w:t>
      </w:r>
      <w:r w:rsidR="006C560B">
        <w:rPr>
          <w:lang w:eastAsia="ru-RU"/>
        </w:rPr>
        <w:t>едерацией</w:t>
      </w:r>
      <w:r w:rsidRPr="00B20D8F">
        <w:rPr>
          <w:lang w:eastAsia="ru-RU"/>
        </w:rPr>
        <w:t>.</w:t>
      </w:r>
    </w:p>
    <w:p w:rsidR="00B20D8F" w:rsidRPr="00B20D8F" w:rsidRDefault="00B20D8F" w:rsidP="00904E51">
      <w:pPr>
        <w:pStyle w:val="Ad2"/>
        <w:jc w:val="both"/>
        <w:rPr>
          <w:lang w:eastAsia="ru-RU"/>
        </w:rPr>
      </w:pPr>
      <w:r w:rsidRPr="00B20D8F">
        <w:rPr>
          <w:lang w:eastAsia="ru-RU"/>
        </w:rPr>
        <w:t xml:space="preserve">Население </w:t>
      </w:r>
      <w:r w:rsidR="006C560B">
        <w:rPr>
          <w:lang w:eastAsia="ru-RU"/>
        </w:rPr>
        <w:t xml:space="preserve">по состоянию </w:t>
      </w:r>
      <w:r w:rsidRPr="00B20D8F">
        <w:rPr>
          <w:lang w:eastAsia="ru-RU"/>
        </w:rPr>
        <w:t>на 1.08</w:t>
      </w:r>
      <w:r w:rsidR="006C560B">
        <w:rPr>
          <w:lang w:eastAsia="ru-RU"/>
        </w:rPr>
        <w:t>.</w:t>
      </w:r>
      <w:r w:rsidRPr="00B20D8F">
        <w:rPr>
          <w:lang w:eastAsia="ru-RU"/>
        </w:rPr>
        <w:t>2018 г. – 2,7 млн.</w:t>
      </w:r>
      <w:r w:rsidR="00AF69F9">
        <w:rPr>
          <w:lang w:val="uk-UA" w:eastAsia="ru-RU"/>
        </w:rPr>
        <w:t xml:space="preserve"> </w:t>
      </w:r>
      <w:r w:rsidR="00E36C9C">
        <w:rPr>
          <w:lang w:eastAsia="ru-RU"/>
        </w:rPr>
        <w:t>чел.</w:t>
      </w:r>
      <w:r w:rsidRPr="00B20D8F">
        <w:rPr>
          <w:lang w:eastAsia="ru-RU"/>
        </w:rPr>
        <w:t xml:space="preserve"> Городское население </w:t>
      </w:r>
      <w:r w:rsidR="006C560B" w:rsidRPr="00B20D8F">
        <w:rPr>
          <w:lang w:eastAsia="ru-RU"/>
        </w:rPr>
        <w:t xml:space="preserve">– </w:t>
      </w:r>
      <w:r w:rsidRPr="00B20D8F">
        <w:rPr>
          <w:lang w:eastAsia="ru-RU"/>
        </w:rPr>
        <w:t xml:space="preserve">почти 81%, сельское население </w:t>
      </w:r>
      <w:r w:rsidR="006C560B" w:rsidRPr="00B20D8F">
        <w:rPr>
          <w:lang w:eastAsia="ru-RU"/>
        </w:rPr>
        <w:t xml:space="preserve">– </w:t>
      </w:r>
      <w:r w:rsidRPr="00B20D8F">
        <w:rPr>
          <w:lang w:eastAsia="ru-RU"/>
        </w:rPr>
        <w:t>около 19%.</w:t>
      </w:r>
    </w:p>
    <w:p w:rsidR="00B20D8F" w:rsidRPr="00B20D8F" w:rsidRDefault="00B20D8F" w:rsidP="00904E51">
      <w:pPr>
        <w:pStyle w:val="Ad2"/>
        <w:jc w:val="both"/>
        <w:rPr>
          <w:lang w:eastAsia="ru-RU"/>
        </w:rPr>
      </w:pPr>
      <w:r w:rsidRPr="00B20D8F">
        <w:rPr>
          <w:lang w:eastAsia="ru-RU"/>
        </w:rPr>
        <w:t xml:space="preserve">Область состоит из 27 районов. В области 17 городов, в том числе: областного значения </w:t>
      </w:r>
      <w:r w:rsidR="006C560B" w:rsidRPr="00B20D8F">
        <w:rPr>
          <w:lang w:eastAsia="ru-RU"/>
        </w:rPr>
        <w:t xml:space="preserve">– </w:t>
      </w:r>
      <w:r w:rsidRPr="00B20D8F">
        <w:rPr>
          <w:lang w:eastAsia="ru-RU"/>
        </w:rPr>
        <w:t xml:space="preserve">7, районного значения – 10, пгт – 61, всего населенных пунктов </w:t>
      </w:r>
      <w:r w:rsidR="006C560B" w:rsidRPr="00B20D8F">
        <w:rPr>
          <w:lang w:eastAsia="ru-RU"/>
        </w:rPr>
        <w:t xml:space="preserve">– </w:t>
      </w:r>
      <w:r w:rsidRPr="00B20D8F">
        <w:rPr>
          <w:lang w:eastAsia="ru-RU"/>
        </w:rPr>
        <w:t>1</w:t>
      </w:r>
      <w:r w:rsidR="00E36C9C">
        <w:rPr>
          <w:lang w:eastAsia="ru-RU"/>
        </w:rPr>
        <w:t> </w:t>
      </w:r>
      <w:r w:rsidRPr="00B20D8F">
        <w:rPr>
          <w:lang w:eastAsia="ru-RU"/>
        </w:rPr>
        <w:t>755.</w:t>
      </w:r>
    </w:p>
    <w:p w:rsidR="00B20D8F" w:rsidRPr="00B20D8F" w:rsidRDefault="00B20D8F" w:rsidP="00BD2D7E">
      <w:pPr>
        <w:pStyle w:val="Ad30"/>
        <w:rPr>
          <w:rFonts w:eastAsia="Times New Roman"/>
        </w:rPr>
      </w:pPr>
      <w:r w:rsidRPr="00B20D8F">
        <w:rPr>
          <w:rFonts w:eastAsia="Times New Roman"/>
        </w:rPr>
        <w:t>Экономика области</w:t>
      </w:r>
    </w:p>
    <w:p w:rsidR="00B20D8F" w:rsidRPr="00B20D8F" w:rsidRDefault="00B20D8F" w:rsidP="00904E51">
      <w:pPr>
        <w:pStyle w:val="Ad2"/>
        <w:jc w:val="both"/>
      </w:pPr>
      <w:bookmarkStart w:id="1" w:name="_Hlk522709470"/>
      <w:r w:rsidRPr="00B20D8F">
        <w:t>Область – высокоразвитый промышленный регион. Разв</w:t>
      </w:r>
      <w:r w:rsidR="00E36C9C">
        <w:t>ивается топливно-энергетическая и</w:t>
      </w:r>
      <w:r w:rsidRPr="00B20D8F">
        <w:t xml:space="preserve"> химическая промышленность, стекольное и фарфорофаянсовое производство</w:t>
      </w:r>
      <w:r w:rsidR="00E36C9C">
        <w:t>, производство стройматериалов.</w:t>
      </w:r>
    </w:p>
    <w:p w:rsidR="001B2F58" w:rsidRDefault="00B20D8F" w:rsidP="00904E51">
      <w:pPr>
        <w:pStyle w:val="Ad2"/>
        <w:jc w:val="both"/>
      </w:pPr>
      <w:r w:rsidRPr="00B20D8F">
        <w:t>Область делится на три пром</w:t>
      </w:r>
      <w:r w:rsidR="003141B3">
        <w:t xml:space="preserve">ышленных </w:t>
      </w:r>
      <w:r w:rsidRPr="00B20D8F">
        <w:t>района: Центральный, Восточно-</w:t>
      </w:r>
      <w:r w:rsidR="001B2F58">
        <w:t>Харьковский и Южно-Харьковский.</w:t>
      </w:r>
    </w:p>
    <w:p w:rsidR="001B2F58" w:rsidRDefault="00B20D8F" w:rsidP="00904E51">
      <w:pPr>
        <w:pStyle w:val="Ad2"/>
        <w:jc w:val="both"/>
      </w:pPr>
      <w:r w:rsidRPr="00B20D8F">
        <w:t xml:space="preserve">Центральный </w:t>
      </w:r>
      <w:r w:rsidR="001B2F58">
        <w:rPr>
          <w:lang w:eastAsia="ru-RU"/>
        </w:rPr>
        <w:t>(г. </w:t>
      </w:r>
      <w:r w:rsidRPr="00B20D8F">
        <w:t>Харьков и прилегающие к нему районы</w:t>
      </w:r>
      <w:r w:rsidR="001B2F58">
        <w:t>)</w:t>
      </w:r>
      <w:r w:rsidR="006C560B">
        <w:t xml:space="preserve"> </w:t>
      </w:r>
      <w:r w:rsidR="006C560B" w:rsidRPr="00B20D8F">
        <w:rPr>
          <w:lang w:eastAsia="ru-RU"/>
        </w:rPr>
        <w:t xml:space="preserve">– </w:t>
      </w:r>
      <w:r w:rsidRPr="00B20D8F">
        <w:t>отличается высоким уровнем концентрации промышленности, здесь сложился ведущий в Украине комплекс энергетического, электротехнического, транспортного и сельск</w:t>
      </w:r>
      <w:r w:rsidR="001B2F58">
        <w:t>охозяйственного машиностроения.</w:t>
      </w:r>
    </w:p>
    <w:p w:rsidR="001B2F58" w:rsidRDefault="00B20D8F" w:rsidP="00904E51">
      <w:pPr>
        <w:pStyle w:val="Ad2"/>
        <w:jc w:val="both"/>
      </w:pPr>
      <w:r w:rsidRPr="00B20D8F">
        <w:t xml:space="preserve">В Восточно-Харьковском районе ведущая отрасль </w:t>
      </w:r>
      <w:r w:rsidR="001B2F58">
        <w:t>– тоже машиностроение, но</w:t>
      </w:r>
      <w:r w:rsidRPr="00B20D8F">
        <w:t xml:space="preserve"> </w:t>
      </w:r>
      <w:r w:rsidR="001B2F58">
        <w:t>р</w:t>
      </w:r>
      <w:r w:rsidRPr="00B20D8F">
        <w:t>азвиты</w:t>
      </w:r>
      <w:r w:rsidR="001B2F58" w:rsidRPr="001B2F58">
        <w:t xml:space="preserve"> </w:t>
      </w:r>
      <w:r w:rsidR="001B2F58">
        <w:t>также</w:t>
      </w:r>
      <w:r w:rsidRPr="00B20D8F">
        <w:t xml:space="preserve"> </w:t>
      </w:r>
      <w:r w:rsidR="001B2F58">
        <w:t xml:space="preserve">еще и </w:t>
      </w:r>
      <w:r w:rsidRPr="00B20D8F">
        <w:t>пищевая и лёгкая промышленность</w:t>
      </w:r>
      <w:r w:rsidR="001B2F58">
        <w:t>, производство стройматериалов.</w:t>
      </w:r>
    </w:p>
    <w:p w:rsidR="00B20D8F" w:rsidRPr="00B20D8F" w:rsidRDefault="00B20D8F" w:rsidP="00904E51">
      <w:pPr>
        <w:pStyle w:val="Ad2"/>
        <w:jc w:val="both"/>
      </w:pPr>
      <w:r w:rsidRPr="00B20D8F">
        <w:t xml:space="preserve">На территории Южно-Харьковского района находятся </w:t>
      </w:r>
      <w:proofErr w:type="spellStart"/>
      <w:r w:rsidRPr="00B20D8F">
        <w:t>Шебелинское</w:t>
      </w:r>
      <w:proofErr w:type="spellEnd"/>
      <w:r w:rsidRPr="00B20D8F">
        <w:t xml:space="preserve">, </w:t>
      </w:r>
      <w:proofErr w:type="spellStart"/>
      <w:r w:rsidRPr="00B20D8F">
        <w:t>Ефремовское</w:t>
      </w:r>
      <w:proofErr w:type="spellEnd"/>
      <w:r w:rsidRPr="00B20D8F">
        <w:t xml:space="preserve"> и </w:t>
      </w:r>
      <w:proofErr w:type="spellStart"/>
      <w:r w:rsidRPr="00B20D8F">
        <w:t>Крестищенское</w:t>
      </w:r>
      <w:proofErr w:type="spellEnd"/>
      <w:r w:rsidRPr="00B20D8F">
        <w:t xml:space="preserve"> газовые месторождения. Район специализируются на машиностроении, химической промышленности и производстве стройматериалов.</w:t>
      </w:r>
    </w:p>
    <w:p w:rsidR="00B20D8F" w:rsidRPr="00B20D8F" w:rsidRDefault="00B20D8F" w:rsidP="00904E51">
      <w:pPr>
        <w:pStyle w:val="Ad2"/>
        <w:jc w:val="both"/>
      </w:pPr>
      <w:r w:rsidRPr="00B20D8F">
        <w:t>Несмотря на промышленную специализацию</w:t>
      </w:r>
      <w:r w:rsidR="006C560B">
        <w:t>,</w:t>
      </w:r>
      <w:r w:rsidRPr="00B20D8F">
        <w:t xml:space="preserve"> обла</w:t>
      </w:r>
      <w:r w:rsidR="004023DF">
        <w:t>сть дает более 5% сельскохозяйственной</w:t>
      </w:r>
      <w:r w:rsidRPr="00B20D8F">
        <w:t xml:space="preserve"> продукции в стране. </w:t>
      </w:r>
      <w:r w:rsidR="004023DF">
        <w:t>В с</w:t>
      </w:r>
      <w:r w:rsidRPr="00B20D8F">
        <w:t xml:space="preserve">труктуре </w:t>
      </w:r>
      <w:r w:rsidR="004023DF">
        <w:t xml:space="preserve">сельского хозяйства: </w:t>
      </w:r>
      <w:r w:rsidRPr="00B20D8F">
        <w:t xml:space="preserve">растениеводство </w:t>
      </w:r>
      <w:r w:rsidR="006C560B" w:rsidRPr="00B20D8F">
        <w:rPr>
          <w:lang w:eastAsia="ru-RU"/>
        </w:rPr>
        <w:t xml:space="preserve">– </w:t>
      </w:r>
      <w:r w:rsidRPr="00B20D8F">
        <w:t xml:space="preserve">79%, животноводство </w:t>
      </w:r>
      <w:r w:rsidR="006C560B" w:rsidRPr="00B20D8F">
        <w:rPr>
          <w:lang w:eastAsia="ru-RU"/>
        </w:rPr>
        <w:t xml:space="preserve">– </w:t>
      </w:r>
      <w:r w:rsidR="004023DF">
        <w:t xml:space="preserve">21%. Основные </w:t>
      </w:r>
      <w:r w:rsidRPr="00B20D8F">
        <w:t xml:space="preserve">культуры: пшеница, рожь, ячмень. Главные технические культуры: </w:t>
      </w:r>
      <w:r w:rsidR="004023DF">
        <w:t>сахарная свекла и подсолнечник.</w:t>
      </w:r>
    </w:p>
    <w:p w:rsidR="007F5821" w:rsidRDefault="007F5821" w:rsidP="00E16DF3">
      <w:pPr>
        <w:spacing w:line="257" w:lineRule="auto"/>
      </w:pPr>
      <w:r w:rsidRPr="007F5821">
        <w:t>ОСНОВНЫЕ ПРЕДПРИЯТИЯ ОБЛАСТИ:</w:t>
      </w:r>
    </w:p>
    <w:p w:rsidR="00E16DF3" w:rsidRPr="00DB29C8" w:rsidRDefault="00E16DF3" w:rsidP="00E16DF3">
      <w:pPr>
        <w:pStyle w:val="af1"/>
        <w:numPr>
          <w:ilvl w:val="0"/>
          <w:numId w:val="10"/>
        </w:numPr>
        <w:spacing w:before="120" w:after="120" w:line="257" w:lineRule="auto"/>
        <w:ind w:left="714" w:hanging="357"/>
        <w:contextualSpacing w:val="0"/>
        <w:jc w:val="both"/>
      </w:pPr>
      <w:proofErr w:type="spellStart"/>
      <w:r w:rsidRPr="00ED4EB3">
        <w:rPr>
          <w:b/>
        </w:rPr>
        <w:t>Турбоатом</w:t>
      </w:r>
      <w:proofErr w:type="spellEnd"/>
      <w:r w:rsidRPr="00DB29C8">
        <w:t xml:space="preserve"> - </w:t>
      </w:r>
      <w:r>
        <w:t>главная</w:t>
      </w:r>
      <w:r w:rsidRPr="00DB29C8">
        <w:t xml:space="preserve"> научная организация </w:t>
      </w:r>
      <w:r>
        <w:t>в области</w:t>
      </w:r>
      <w:r w:rsidRPr="00DB29C8">
        <w:t xml:space="preserve"> энергетическо</w:t>
      </w:r>
      <w:r>
        <w:t xml:space="preserve">го </w:t>
      </w:r>
      <w:r w:rsidRPr="00DB29C8">
        <w:t>машиностроени</w:t>
      </w:r>
      <w:r>
        <w:t>я</w:t>
      </w:r>
      <w:r w:rsidRPr="00DB29C8">
        <w:t>. Специализируется на выпуске паровых турбин для тепловых электростанций (ТЭС), атомных станций (АЭС) и теплоэлектроцентралей (ТЭЦ), гидравлических турбин для гидроэлектростанций (ГЭС) и гидроаккумулирующих электростанций (ГАЭС); газовых турбин и парогазовых установок (ПГУ) для ТЭС и другого энергетического оборудования. Производство турбин осуществляется по замкнутому циклу: от проектно-конструкторских и научно-исследовательских работ до изготовления, сборк</w:t>
      </w:r>
      <w:r>
        <w:t>и, испытания турбин и отгрузки.</w:t>
      </w:r>
    </w:p>
    <w:p w:rsidR="00E16DF3" w:rsidRDefault="00E16DF3" w:rsidP="00E16DF3">
      <w:pPr>
        <w:pStyle w:val="af1"/>
        <w:numPr>
          <w:ilvl w:val="0"/>
          <w:numId w:val="10"/>
        </w:numPr>
        <w:spacing w:before="120" w:after="120" w:line="257" w:lineRule="auto"/>
        <w:ind w:left="714" w:hanging="357"/>
        <w:contextualSpacing w:val="0"/>
        <w:jc w:val="both"/>
      </w:pPr>
      <w:r w:rsidRPr="00ED4EB3">
        <w:rPr>
          <w:b/>
        </w:rPr>
        <w:lastRenderedPageBreak/>
        <w:t>Завод им</w:t>
      </w:r>
      <w:r w:rsidRPr="00ED4EB3">
        <w:rPr>
          <w:b/>
          <w:lang w:val="uk-UA"/>
        </w:rPr>
        <w:t>.</w:t>
      </w:r>
      <w:r w:rsidRPr="00ED4EB3">
        <w:rPr>
          <w:b/>
        </w:rPr>
        <w:t xml:space="preserve"> В.</w:t>
      </w:r>
      <w:r>
        <w:rPr>
          <w:b/>
        </w:rPr>
        <w:t> </w:t>
      </w:r>
      <w:r w:rsidRPr="00ED4EB3">
        <w:rPr>
          <w:b/>
        </w:rPr>
        <w:t>А.</w:t>
      </w:r>
      <w:r>
        <w:rPr>
          <w:b/>
        </w:rPr>
        <w:t> </w:t>
      </w:r>
      <w:r w:rsidRPr="00ED4EB3">
        <w:rPr>
          <w:b/>
        </w:rPr>
        <w:t>Малышева</w:t>
      </w:r>
      <w:r w:rsidRPr="00BE7679">
        <w:t xml:space="preserve"> - многопрофильное предприятие военного, транспортного и энергетического машиностроения. </w:t>
      </w:r>
      <w:r>
        <w:t>Производит</w:t>
      </w:r>
      <w:r w:rsidRPr="00BE7679">
        <w:t xml:space="preserve"> тан</w:t>
      </w:r>
      <w:r>
        <w:t>ки</w:t>
      </w:r>
      <w:r w:rsidRPr="00BE7679">
        <w:t xml:space="preserve"> «Оплот», БРЕМ-84, танк</w:t>
      </w:r>
      <w:r>
        <w:t>и</w:t>
      </w:r>
      <w:r w:rsidRPr="00BE7679">
        <w:t xml:space="preserve"> «Булат»; боевые модули для легкой бронетехники (БАУ-23, </w:t>
      </w:r>
      <w:r>
        <w:t>«</w:t>
      </w:r>
      <w:r w:rsidRPr="00BE7679">
        <w:t>Гром</w:t>
      </w:r>
      <w:r>
        <w:t>»</w:t>
      </w:r>
      <w:r w:rsidRPr="00BE7679">
        <w:t>, «Парус»)</w:t>
      </w:r>
      <w:r>
        <w:t xml:space="preserve">, </w:t>
      </w:r>
      <w:r w:rsidRPr="00BE7679">
        <w:t>нефтегазовое оборудование, зап</w:t>
      </w:r>
      <w:r>
        <w:t>части для бурового оборудования и</w:t>
      </w:r>
      <w:r w:rsidRPr="00BE7679">
        <w:t xml:space="preserve"> резинотехнические изделия.</w:t>
      </w:r>
    </w:p>
    <w:p w:rsidR="00E16DF3" w:rsidRDefault="00E16DF3" w:rsidP="00E16DF3">
      <w:pPr>
        <w:pStyle w:val="af1"/>
        <w:numPr>
          <w:ilvl w:val="0"/>
          <w:numId w:val="10"/>
        </w:numPr>
        <w:spacing w:before="120" w:after="120" w:line="257" w:lineRule="auto"/>
        <w:ind w:left="714" w:hanging="357"/>
        <w:contextualSpacing w:val="0"/>
        <w:jc w:val="both"/>
      </w:pPr>
      <w:r w:rsidRPr="00404D45">
        <w:rPr>
          <w:b/>
        </w:rPr>
        <w:t>Харьковский электромеханический завод</w:t>
      </w:r>
      <w:r w:rsidRPr="008F0BB6">
        <w:t xml:space="preserve"> - флагман электромашиностроения с широкой номенклатурой выпускаемой продукции.</w:t>
      </w:r>
    </w:p>
    <w:p w:rsidR="00E16DF3" w:rsidRDefault="00E16DF3" w:rsidP="00E16DF3">
      <w:pPr>
        <w:pStyle w:val="af1"/>
        <w:numPr>
          <w:ilvl w:val="0"/>
          <w:numId w:val="10"/>
        </w:numPr>
        <w:spacing w:before="120" w:after="120" w:line="257" w:lineRule="auto"/>
        <w:ind w:left="714" w:hanging="357"/>
        <w:contextualSpacing w:val="0"/>
        <w:jc w:val="both"/>
      </w:pPr>
      <w:r w:rsidRPr="00404D45">
        <w:rPr>
          <w:b/>
        </w:rPr>
        <w:t>Опытный электромонтажный завод</w:t>
      </w:r>
      <w:r>
        <w:t xml:space="preserve"> -</w:t>
      </w:r>
      <w:r w:rsidRPr="001A6248">
        <w:t xml:space="preserve"> высокотехнологическое электрооборудование для эксплуатации атомных, тепловых, гидроэлектростанций, а также промышленного и бытового оборудования.</w:t>
      </w:r>
    </w:p>
    <w:p w:rsidR="00E16DF3" w:rsidRPr="00EA3F8B" w:rsidRDefault="00E16DF3" w:rsidP="00E16DF3">
      <w:pPr>
        <w:pStyle w:val="af1"/>
        <w:numPr>
          <w:ilvl w:val="0"/>
          <w:numId w:val="10"/>
        </w:numPr>
        <w:spacing w:before="120" w:after="120" w:line="257" w:lineRule="auto"/>
        <w:ind w:left="714" w:hanging="357"/>
        <w:contextualSpacing w:val="0"/>
        <w:jc w:val="both"/>
        <w:rPr>
          <w:lang w:val="uk-UA"/>
        </w:rPr>
      </w:pPr>
      <w:proofErr w:type="spellStart"/>
      <w:r w:rsidRPr="00404D45">
        <w:rPr>
          <w:b/>
        </w:rPr>
        <w:t>Балаклеевский</w:t>
      </w:r>
      <w:proofErr w:type="spellEnd"/>
      <w:r w:rsidRPr="00404D45">
        <w:rPr>
          <w:b/>
        </w:rPr>
        <w:t xml:space="preserve"> цементный завод «</w:t>
      </w:r>
      <w:proofErr w:type="spellStart"/>
      <w:r w:rsidRPr="00404D45">
        <w:rPr>
          <w:b/>
        </w:rPr>
        <w:t>Балцем</w:t>
      </w:r>
      <w:proofErr w:type="spellEnd"/>
      <w:r w:rsidRPr="00404D45">
        <w:rPr>
          <w:b/>
        </w:rPr>
        <w:t>»</w:t>
      </w:r>
      <w:r w:rsidRPr="00EA3F8B">
        <w:rPr>
          <w:lang w:val="uk-UA"/>
        </w:rPr>
        <w:t xml:space="preserve"> </w:t>
      </w:r>
      <w:r>
        <w:t xml:space="preserve">– предприятий по производству цемента и стройматериалов. Использует сырье </w:t>
      </w:r>
      <w:proofErr w:type="spellStart"/>
      <w:r>
        <w:t>Шебелинского</w:t>
      </w:r>
      <w:proofErr w:type="spellEnd"/>
      <w:r>
        <w:t xml:space="preserve"> месторождения, а в качестве топлива используется газ </w:t>
      </w:r>
      <w:proofErr w:type="spellStart"/>
      <w:r>
        <w:t>Шебелинского</w:t>
      </w:r>
      <w:proofErr w:type="spellEnd"/>
      <w:r>
        <w:t xml:space="preserve"> месторождения.</w:t>
      </w:r>
    </w:p>
    <w:p w:rsidR="00E16DF3" w:rsidRPr="00404D45" w:rsidRDefault="00E16DF3" w:rsidP="00E16DF3">
      <w:pPr>
        <w:pStyle w:val="af1"/>
        <w:numPr>
          <w:ilvl w:val="0"/>
          <w:numId w:val="10"/>
        </w:numPr>
        <w:spacing w:before="120" w:after="120" w:line="257" w:lineRule="auto"/>
        <w:ind w:left="714" w:hanging="357"/>
        <w:contextualSpacing w:val="0"/>
        <w:jc w:val="both"/>
      </w:pPr>
      <w:r w:rsidRPr="00404D45">
        <w:rPr>
          <w:b/>
        </w:rPr>
        <w:t>Завод «</w:t>
      </w:r>
      <w:proofErr w:type="spellStart"/>
      <w:r w:rsidRPr="00404D45">
        <w:rPr>
          <w:b/>
        </w:rPr>
        <w:t>Электротяжмаш</w:t>
      </w:r>
      <w:proofErr w:type="spellEnd"/>
      <w:r w:rsidRPr="00404D45">
        <w:rPr>
          <w:b/>
        </w:rPr>
        <w:t>»</w:t>
      </w:r>
      <w:r w:rsidRPr="00404D45">
        <w:t xml:space="preserve"> - единственное предприятие в Украине по разработке и выпуску мощных гидрогенераторов, гидрогенераторов-двигателей, турбогенераторов для тепловых и атомных электростанций, а также электродвигателей для приводов прокатных станов, локомотивов, шахтных подъемников, буровых установок, снегоочистителей экскаваторов, кранового оборудования, приводов станков, водяных насосов оросительных каналов.</w:t>
      </w:r>
    </w:p>
    <w:p w:rsidR="00E16DF3" w:rsidRPr="001A6248" w:rsidRDefault="00E16DF3" w:rsidP="00E16DF3">
      <w:pPr>
        <w:pStyle w:val="af1"/>
        <w:numPr>
          <w:ilvl w:val="0"/>
          <w:numId w:val="10"/>
        </w:numPr>
        <w:spacing w:before="120" w:after="120" w:line="257" w:lineRule="auto"/>
        <w:ind w:left="714" w:hanging="357"/>
        <w:contextualSpacing w:val="0"/>
        <w:jc w:val="both"/>
      </w:pPr>
      <w:r w:rsidRPr="00404D45">
        <w:rPr>
          <w:b/>
        </w:rPr>
        <w:t>Харьковский электротехнический завод «</w:t>
      </w:r>
      <w:proofErr w:type="spellStart"/>
      <w:r w:rsidRPr="00404D45">
        <w:rPr>
          <w:b/>
        </w:rPr>
        <w:t>Укрэлектромаш</w:t>
      </w:r>
      <w:proofErr w:type="spellEnd"/>
      <w:r w:rsidRPr="00404D45">
        <w:rPr>
          <w:b/>
        </w:rPr>
        <w:t>»</w:t>
      </w:r>
      <w:r>
        <w:t xml:space="preserve"> </w:t>
      </w:r>
      <w:r w:rsidRPr="001A6248">
        <w:t>— крупнейший в Украине производитель асинхронных электродвигателей и широкого модельного ряда электронасосов. Предприятие выпускает более 5000 конструктивных, электрических и климатических исполнений асинхронных электродвигателей, предназначенных для комплектации электроприводов во всех отраслях промышленности и аграрного комплекса.</w:t>
      </w:r>
    </w:p>
    <w:p w:rsidR="00E16DF3" w:rsidRPr="001A6248" w:rsidRDefault="00E16DF3" w:rsidP="00E16DF3">
      <w:pPr>
        <w:pStyle w:val="af1"/>
        <w:numPr>
          <w:ilvl w:val="0"/>
          <w:numId w:val="10"/>
        </w:numPr>
        <w:spacing w:before="120" w:after="120" w:line="257" w:lineRule="auto"/>
        <w:ind w:left="714" w:hanging="357"/>
        <w:contextualSpacing w:val="0"/>
        <w:jc w:val="both"/>
      </w:pPr>
      <w:proofErr w:type="spellStart"/>
      <w:r w:rsidRPr="00404D45">
        <w:rPr>
          <w:b/>
        </w:rPr>
        <w:t>Харпластмасс</w:t>
      </w:r>
      <w:proofErr w:type="spellEnd"/>
      <w:r>
        <w:t xml:space="preserve"> - </w:t>
      </w:r>
      <w:r w:rsidRPr="001A6248">
        <w:t xml:space="preserve">крупнейший производитель изделий из полимеров выпускает различные виды пленок (укрывная, </w:t>
      </w:r>
      <w:proofErr w:type="spellStart"/>
      <w:r w:rsidRPr="001A6248">
        <w:t>термоусадочная</w:t>
      </w:r>
      <w:proofErr w:type="spellEnd"/>
      <w:r w:rsidRPr="001A6248">
        <w:t>, пищевая), трубы из полиэтилена, бутылки ПЭТ и пресс- формы, различные виды тары емкостей и товаров народного потребления из пластмассы. Изготовление под заказ практически любые изделия из полимеров.</w:t>
      </w:r>
    </w:p>
    <w:p w:rsidR="00E16DF3" w:rsidRDefault="00E16DF3" w:rsidP="00E16DF3">
      <w:pPr>
        <w:pStyle w:val="af1"/>
        <w:numPr>
          <w:ilvl w:val="0"/>
          <w:numId w:val="10"/>
        </w:numPr>
        <w:spacing w:before="120" w:after="120" w:line="257" w:lineRule="auto"/>
        <w:ind w:left="714" w:hanging="357"/>
        <w:contextualSpacing w:val="0"/>
        <w:jc w:val="both"/>
      </w:pPr>
      <w:r w:rsidRPr="007E56FC">
        <w:rPr>
          <w:b/>
        </w:rPr>
        <w:t>Объединение «Коммунар»</w:t>
      </w:r>
      <w:r>
        <w:t xml:space="preserve"> - </w:t>
      </w:r>
      <w:r w:rsidRPr="001A6248">
        <w:t xml:space="preserve">выпуск бортовой и наземной аппаратуры систем управления многих ракет-носителей оборонного и космического назначения, аппаратуры систем управления для космических аппаратов. Предприятие серийно изготавливает бортовую аппаратуру системы управления космического носителя «Зенит». </w:t>
      </w:r>
    </w:p>
    <w:p w:rsidR="00E16DF3" w:rsidRDefault="00E16DF3" w:rsidP="00E16DF3">
      <w:pPr>
        <w:pStyle w:val="af1"/>
        <w:numPr>
          <w:ilvl w:val="0"/>
          <w:numId w:val="10"/>
        </w:numPr>
        <w:spacing w:before="120" w:after="120" w:line="257" w:lineRule="auto"/>
        <w:ind w:left="714" w:hanging="357"/>
        <w:contextualSpacing w:val="0"/>
        <w:jc w:val="both"/>
      </w:pPr>
      <w:r w:rsidRPr="007E56FC">
        <w:rPr>
          <w:b/>
        </w:rPr>
        <w:t>Харьковский тракторный завод</w:t>
      </w:r>
      <w:r>
        <w:t xml:space="preserve"> - крупнейшее в Украине и странах СНГ предприятие по производству унифицированных гусеничных и колесных сельскохозяйственных тракторов общего назначения. Это колесные и гусеничные тракторы общего назначения, пахотно-пропашные, и тракторы малой мощности, которые агрегатируются с более чем 250 наименованиями сельхозмашин и орудий. </w:t>
      </w:r>
    </w:p>
    <w:p w:rsidR="00E16DF3" w:rsidRDefault="00E16DF3" w:rsidP="00E16DF3">
      <w:pPr>
        <w:pStyle w:val="af1"/>
        <w:numPr>
          <w:ilvl w:val="0"/>
          <w:numId w:val="10"/>
        </w:numPr>
        <w:spacing w:before="120" w:after="120" w:line="257" w:lineRule="auto"/>
        <w:ind w:left="714" w:hanging="357"/>
        <w:contextualSpacing w:val="0"/>
        <w:jc w:val="both"/>
      </w:pPr>
      <w:r w:rsidRPr="007E56FC">
        <w:rPr>
          <w:b/>
        </w:rPr>
        <w:t>Харьковский машиностроительный завод «ФЭД»</w:t>
      </w:r>
      <w:r>
        <w:t xml:space="preserve"> - предприятие по серийному производству и ремонту интегральных гидроприводов, гидравлических агрегатов, а также </w:t>
      </w:r>
      <w:proofErr w:type="spellStart"/>
      <w:r>
        <w:t>топливорегулирующей</w:t>
      </w:r>
      <w:proofErr w:type="spellEnd"/>
      <w:r>
        <w:t xml:space="preserve"> аппаратуры авиационно-технического назначения. Завод является поставщиком авиационных агрегатов для большинства авиастроительных заводов и авиаремонтных предприятий стран СНГ. </w:t>
      </w:r>
    </w:p>
    <w:p w:rsidR="00E16DF3" w:rsidRDefault="00E16DF3" w:rsidP="00E16DF3">
      <w:pPr>
        <w:pStyle w:val="af1"/>
        <w:numPr>
          <w:ilvl w:val="0"/>
          <w:numId w:val="10"/>
        </w:numPr>
        <w:spacing w:before="120" w:after="120" w:line="257" w:lineRule="auto"/>
        <w:ind w:left="714" w:hanging="357"/>
        <w:contextualSpacing w:val="0"/>
        <w:jc w:val="both"/>
      </w:pPr>
      <w:proofErr w:type="spellStart"/>
      <w:r w:rsidRPr="007E56FC">
        <w:rPr>
          <w:b/>
        </w:rPr>
        <w:lastRenderedPageBreak/>
        <w:t>Чугуевский</w:t>
      </w:r>
      <w:proofErr w:type="spellEnd"/>
      <w:r w:rsidRPr="007E56FC">
        <w:rPr>
          <w:b/>
        </w:rPr>
        <w:t xml:space="preserve"> завод топливной аппаратуры</w:t>
      </w:r>
      <w:r>
        <w:rPr>
          <w:lang w:val="uk-UA"/>
        </w:rPr>
        <w:t xml:space="preserve"> -</w:t>
      </w:r>
      <w:r w:rsidRPr="00EA3F8B">
        <w:rPr>
          <w:lang w:val="uk-UA"/>
        </w:rPr>
        <w:t xml:space="preserve"> </w:t>
      </w:r>
      <w:r>
        <w:t>один из крупнейших производителей топливной аппаратуры в СНГ. Предприятие производит топливные насосы высокого давления, форсунки, распылители, плунжерные пары, секции высокого давления, насосы ручной подкачки</w:t>
      </w:r>
      <w:r w:rsidRPr="00EA3F8B">
        <w:rPr>
          <w:lang w:val="uk-UA"/>
        </w:rPr>
        <w:t>.</w:t>
      </w:r>
    </w:p>
    <w:p w:rsidR="00E16DF3" w:rsidRPr="00EA3F8B" w:rsidRDefault="00E16DF3" w:rsidP="00E16DF3">
      <w:pPr>
        <w:pStyle w:val="af1"/>
        <w:numPr>
          <w:ilvl w:val="0"/>
          <w:numId w:val="10"/>
        </w:numPr>
        <w:spacing w:before="120" w:after="120" w:line="257" w:lineRule="auto"/>
        <w:ind w:left="714" w:hanging="357"/>
        <w:contextualSpacing w:val="0"/>
        <w:jc w:val="both"/>
        <w:rPr>
          <w:lang w:val="uk-UA"/>
        </w:rPr>
      </w:pPr>
      <w:r w:rsidRPr="007E56FC">
        <w:rPr>
          <w:b/>
        </w:rPr>
        <w:t>Лозовской кузнечно-механический завод</w:t>
      </w:r>
      <w:r w:rsidRPr="00EA3F8B">
        <w:rPr>
          <w:lang w:val="uk-UA"/>
        </w:rPr>
        <w:t xml:space="preserve"> - </w:t>
      </w:r>
      <w:r>
        <w:t>крупнейшее кузнечно-штамповочное предприятие Украины и СНГ. Специализируется на массовом крупносерийном производстве поковок 300 различных наименований. Является лидером в производстве элементов трансмиссий и шасси для тракторов, дорожно-строительной техники, производит мосты для автобусов, детали и узлы для тракторной техники, детали для подвижного состава железных дорог</w:t>
      </w:r>
      <w:r w:rsidRPr="00EA3F8B">
        <w:rPr>
          <w:lang w:val="uk-UA"/>
        </w:rPr>
        <w:t>.</w:t>
      </w:r>
    </w:p>
    <w:p w:rsidR="00E16DF3" w:rsidRPr="008E2B54" w:rsidRDefault="00E16DF3" w:rsidP="00E16DF3">
      <w:pPr>
        <w:pStyle w:val="af1"/>
        <w:numPr>
          <w:ilvl w:val="0"/>
          <w:numId w:val="10"/>
        </w:numPr>
        <w:spacing w:before="120" w:after="120" w:line="257" w:lineRule="auto"/>
        <w:ind w:left="714" w:hanging="357"/>
        <w:contextualSpacing w:val="0"/>
        <w:jc w:val="both"/>
      </w:pPr>
      <w:r w:rsidRPr="00CF6F3E">
        <w:rPr>
          <w:b/>
        </w:rPr>
        <w:t>Березовские</w:t>
      </w:r>
      <w:r>
        <w:t xml:space="preserve"> </w:t>
      </w:r>
      <w:r w:rsidRPr="00CF6F3E">
        <w:rPr>
          <w:b/>
        </w:rPr>
        <w:t>минеральные</w:t>
      </w:r>
      <w:r>
        <w:t xml:space="preserve"> </w:t>
      </w:r>
      <w:r w:rsidRPr="00CF6F3E">
        <w:rPr>
          <w:b/>
        </w:rPr>
        <w:t>воды</w:t>
      </w:r>
      <w:r>
        <w:t xml:space="preserve"> - </w:t>
      </w:r>
      <w:r w:rsidRPr="008E2B54">
        <w:t xml:space="preserve">является одним из крупнейших производителей минеральной воды в Украине. Производство находится в непосредственной близости от источника. Розлив минеральной воды в бутылки производится на семи высокопроизводительных автоматических линиях. </w:t>
      </w:r>
    </w:p>
    <w:p w:rsidR="00B20D8F" w:rsidRPr="00B20D8F" w:rsidRDefault="00B20D8F" w:rsidP="00BD2D7E">
      <w:pPr>
        <w:pStyle w:val="Ad30"/>
      </w:pPr>
      <w:r w:rsidRPr="00B20D8F">
        <w:rPr>
          <w:rFonts w:eastAsia="Times New Roman"/>
        </w:rPr>
        <w:t>Т</w:t>
      </w:r>
      <w:r w:rsidRPr="00B20D8F">
        <w:t>ранспорт</w:t>
      </w:r>
    </w:p>
    <w:p w:rsidR="00B20D8F" w:rsidRPr="00B20D8F" w:rsidRDefault="00E16DF3" w:rsidP="00904E51">
      <w:pPr>
        <w:pStyle w:val="Ad2"/>
        <w:jc w:val="both"/>
      </w:pPr>
      <w:r>
        <w:t xml:space="preserve">Общая протяженность </w:t>
      </w:r>
      <w:r w:rsidR="006B6002">
        <w:t xml:space="preserve">ж/д путей </w:t>
      </w:r>
      <w:r w:rsidR="00B20D8F" w:rsidRPr="00B20D8F">
        <w:t>– 1,4 тыс.</w:t>
      </w:r>
      <w:r w:rsidR="006D7A57">
        <w:rPr>
          <w:lang w:val="uk-UA"/>
        </w:rPr>
        <w:t xml:space="preserve"> </w:t>
      </w:r>
      <w:r w:rsidR="00B20D8F" w:rsidRPr="00B20D8F">
        <w:t>км, автодорог – 15 тыс.</w:t>
      </w:r>
      <w:r w:rsidR="006D7A57">
        <w:rPr>
          <w:lang w:val="uk-UA"/>
        </w:rPr>
        <w:t xml:space="preserve"> </w:t>
      </w:r>
      <w:r w:rsidR="00B20D8F" w:rsidRPr="00B20D8F">
        <w:t xml:space="preserve">км. Важнейшие автомагистрали, проходящие через область: Харьков — Москва, Харьков — Симферополь, Харьков — </w:t>
      </w:r>
      <w:proofErr w:type="spellStart"/>
      <w:r w:rsidR="00B20D8F" w:rsidRPr="00B20D8F">
        <w:t>Ростов</w:t>
      </w:r>
      <w:proofErr w:type="spellEnd"/>
      <w:r w:rsidR="00B20D8F" w:rsidRPr="00B20D8F">
        <w:t xml:space="preserve">-на-Дону, Харьков — Киев.  Крупнейшие транспортные узлы: Харьков, Лозовая, Купянск, Чугуев, Красноград, </w:t>
      </w:r>
      <w:proofErr w:type="spellStart"/>
      <w:r w:rsidR="00B20D8F" w:rsidRPr="00B20D8F">
        <w:t>Люботин</w:t>
      </w:r>
      <w:proofErr w:type="spellEnd"/>
      <w:r w:rsidR="00B20D8F" w:rsidRPr="00B20D8F">
        <w:t xml:space="preserve"> и Изюм. Харьковский </w:t>
      </w:r>
      <w:r w:rsidR="00BD2D7E" w:rsidRPr="00B20D8F">
        <w:t>международный</w:t>
      </w:r>
      <w:r w:rsidR="00B20D8F" w:rsidRPr="00B20D8F">
        <w:t xml:space="preserve"> аэропорт способен принимать самолеты класса «А</w:t>
      </w:r>
      <w:r w:rsidR="006C560B">
        <w:t>эробус А320», «Боин</w:t>
      </w:r>
      <w:r w:rsidR="00B20D8F" w:rsidRPr="00B20D8F">
        <w:t>г 737».</w:t>
      </w:r>
    </w:p>
    <w:bookmarkEnd w:id="1"/>
    <w:p w:rsidR="00B20D8F" w:rsidRPr="00B20D8F" w:rsidRDefault="00B20D8F" w:rsidP="00BD2D7E">
      <w:pPr>
        <w:pStyle w:val="Ad30"/>
      </w:pPr>
      <w:r w:rsidRPr="00B20D8F">
        <w:t>Основные ценности</w:t>
      </w:r>
    </w:p>
    <w:p w:rsidR="00005586" w:rsidRDefault="00B20D8F" w:rsidP="00904E51">
      <w:pPr>
        <w:pStyle w:val="Ad2"/>
        <w:jc w:val="both"/>
      </w:pPr>
      <w:r w:rsidRPr="00B20D8F">
        <w:t xml:space="preserve">Основной внешнеполитический ориентир – сдержанно проевропейский. Связи с РФ достаточно тесные, как на бытовом уровне, так и </w:t>
      </w:r>
      <w:r w:rsidR="006D7A57">
        <w:rPr>
          <w:lang w:val="uk-UA"/>
        </w:rPr>
        <w:t>в</w:t>
      </w:r>
      <w:r w:rsidRPr="00B20D8F">
        <w:t xml:space="preserve"> производстве. Сепаратизм – в целом осуждается</w:t>
      </w:r>
      <w:r w:rsidR="00005586">
        <w:t>,</w:t>
      </w:r>
      <w:r w:rsidRPr="00B20D8F">
        <w:t xml:space="preserve"> </w:t>
      </w:r>
      <w:r w:rsidR="00005586">
        <w:t>н</w:t>
      </w:r>
      <w:r w:rsidRPr="00B20D8F">
        <w:t xml:space="preserve">о </w:t>
      </w:r>
      <w:r w:rsidR="00005586">
        <w:t xml:space="preserve">существует </w:t>
      </w:r>
      <w:r w:rsidRPr="00B20D8F">
        <w:t xml:space="preserve">разброс мнений </w:t>
      </w:r>
      <w:r w:rsidR="00005586" w:rsidRPr="00B20D8F">
        <w:rPr>
          <w:lang w:eastAsia="ru-RU"/>
        </w:rPr>
        <w:t xml:space="preserve">– </w:t>
      </w:r>
      <w:r w:rsidRPr="00B20D8F">
        <w:t xml:space="preserve">от </w:t>
      </w:r>
      <w:r w:rsidR="00005586">
        <w:t>требований «установить мир с РФ</w:t>
      </w:r>
      <w:r w:rsidR="006D7A57">
        <w:rPr>
          <w:lang w:val="uk-UA"/>
        </w:rPr>
        <w:t>»</w:t>
      </w:r>
      <w:r w:rsidRPr="00B20D8F">
        <w:t xml:space="preserve"> до «войны до победного конца». Харьков</w:t>
      </w:r>
      <w:r w:rsidR="00005586">
        <w:t xml:space="preserve"> </w:t>
      </w:r>
      <w:r w:rsidR="00005586" w:rsidRPr="00B20D8F">
        <w:rPr>
          <w:lang w:eastAsia="ru-RU"/>
        </w:rPr>
        <w:t xml:space="preserve">– </w:t>
      </w:r>
      <w:r w:rsidRPr="00B20D8F">
        <w:t>место создания пророссийской террористической организации «Оплот»</w:t>
      </w:r>
      <w:r w:rsidR="00005586">
        <w:t xml:space="preserve">, </w:t>
      </w:r>
      <w:r w:rsidR="007F5821">
        <w:t xml:space="preserve">но </w:t>
      </w:r>
      <w:r w:rsidR="00005586">
        <w:t xml:space="preserve">при этом здесь же </w:t>
      </w:r>
      <w:r w:rsidRPr="00B20D8F">
        <w:t xml:space="preserve">зародилось антипутинское движение футбольных ультрас. </w:t>
      </w:r>
    </w:p>
    <w:p w:rsidR="00B20D8F" w:rsidRDefault="00B20D8F" w:rsidP="00904E51">
      <w:pPr>
        <w:pStyle w:val="Ad2"/>
        <w:jc w:val="both"/>
      </w:pPr>
      <w:r w:rsidRPr="00B20D8F">
        <w:t>Основной внутреннеполитический ориентир – «крепкие хозяйственники», директора крупных промпредприятий.  Поддержива</w:t>
      </w:r>
      <w:r w:rsidR="00005586">
        <w:t>е</w:t>
      </w:r>
      <w:r w:rsidRPr="00B20D8F">
        <w:t>т</w:t>
      </w:r>
      <w:r w:rsidR="00005586">
        <w:t>ся</w:t>
      </w:r>
      <w:r w:rsidRPr="00B20D8F">
        <w:t xml:space="preserve"> иде</w:t>
      </w:r>
      <w:r w:rsidR="00005586">
        <w:t>я</w:t>
      </w:r>
      <w:r w:rsidRPr="00B20D8F">
        <w:t xml:space="preserve"> усиления роли местного самоуправления. Отношение к участию в политическом процесс</w:t>
      </w:r>
      <w:r w:rsidR="00005586">
        <w:t>е</w:t>
      </w:r>
      <w:r w:rsidR="00E16DF3">
        <w:t xml:space="preserve"> – скорее инертное.</w:t>
      </w:r>
    </w:p>
    <w:p w:rsidR="00E16DF3" w:rsidRDefault="00E16DF3" w:rsidP="009538DD">
      <w:pPr>
        <w:pStyle w:val="Ad10"/>
      </w:pPr>
      <w:bookmarkStart w:id="2" w:name="_Toc528601270"/>
      <w:bookmarkStart w:id="3" w:name="_Toc529295606"/>
      <w:bookmarkStart w:id="4" w:name="_Toc529802394"/>
      <w:r>
        <w:lastRenderedPageBreak/>
        <w:t>ФАКТОРЫ ВЛИЯНИЯ НА ПОЛИТИКУ В РЕГИОНЕ</w:t>
      </w:r>
      <w:bookmarkEnd w:id="2"/>
      <w:bookmarkEnd w:id="3"/>
      <w:bookmarkEnd w:id="4"/>
    </w:p>
    <w:p w:rsidR="00310530" w:rsidRPr="00310530" w:rsidRDefault="00310530" w:rsidP="00142BC1">
      <w:pPr>
        <w:pStyle w:val="Ad30"/>
        <w:spacing w:before="120" w:after="0"/>
        <w:rPr>
          <w:lang w:val="uk-UA"/>
        </w:rPr>
      </w:pPr>
      <w:r>
        <w:rPr>
          <w:rFonts w:eastAsia="Times New Roman"/>
          <w:lang w:val="uk-UA"/>
        </w:rPr>
        <w:t xml:space="preserve">Фактор </w:t>
      </w:r>
      <w:proofErr w:type="spellStart"/>
      <w:r>
        <w:rPr>
          <w:rFonts w:eastAsia="Times New Roman"/>
          <w:lang w:val="uk-UA"/>
        </w:rPr>
        <w:t>Кернеса</w:t>
      </w:r>
      <w:proofErr w:type="spellEnd"/>
    </w:p>
    <w:p w:rsidR="00E16DF3" w:rsidRDefault="00310530" w:rsidP="00310530">
      <w:pPr>
        <w:pStyle w:val="Ad2"/>
        <w:jc w:val="both"/>
      </w:pPr>
      <w:r w:rsidRPr="00310530">
        <w:t>Ключевой политик региона. Именно от его личного решения зависят многие события, именно он принимает окончательное решение о выделении избирательного округа в области. Без его помощи избирательный процесс возможен, но будет иметь колоссальные осложнения.</w:t>
      </w:r>
    </w:p>
    <w:p w:rsidR="00142BC1" w:rsidRPr="00310530" w:rsidRDefault="00142BC1" w:rsidP="00142BC1">
      <w:pPr>
        <w:pStyle w:val="Ad30"/>
        <w:spacing w:before="120" w:after="0"/>
        <w:rPr>
          <w:lang w:val="uk-UA"/>
        </w:rPr>
      </w:pPr>
      <w:r>
        <w:rPr>
          <w:rFonts w:eastAsia="Times New Roman"/>
          <w:lang w:val="uk-UA"/>
        </w:rPr>
        <w:t xml:space="preserve">Фактор </w:t>
      </w:r>
      <w:proofErr w:type="spellStart"/>
      <w:r>
        <w:rPr>
          <w:rFonts w:eastAsia="Times New Roman"/>
          <w:lang w:val="uk-UA"/>
        </w:rPr>
        <w:t>Райнина-Светл</w:t>
      </w:r>
      <w:r w:rsidR="0011103A">
        <w:rPr>
          <w:rFonts w:eastAsia="Times New Roman"/>
          <w:lang w:val="uk-UA"/>
        </w:rPr>
        <w:t>и</w:t>
      </w:r>
      <w:r>
        <w:rPr>
          <w:rFonts w:eastAsia="Times New Roman"/>
          <w:lang w:val="uk-UA"/>
        </w:rPr>
        <w:t>чной</w:t>
      </w:r>
      <w:proofErr w:type="spellEnd"/>
    </w:p>
    <w:p w:rsidR="00142BC1" w:rsidRDefault="00142BC1" w:rsidP="00310530">
      <w:pPr>
        <w:pStyle w:val="Ad2"/>
        <w:jc w:val="both"/>
      </w:pPr>
      <w:r>
        <w:t>При помощи виртуозного лавирования, Райнину удалось выстроить подобие вертикали власти в регионе и добиться если не лояльности, то хотя бы послушания от местных политиков. После его ухода в АП данные наработки были утрачены. Действующий руководитель Харьковской ОГА – Юлия Светличная – скорее номинальная фигура, чем фактор политики.</w:t>
      </w:r>
    </w:p>
    <w:p w:rsidR="00142BC1" w:rsidRPr="00310530" w:rsidRDefault="00142BC1" w:rsidP="00142BC1">
      <w:pPr>
        <w:pStyle w:val="Ad30"/>
        <w:spacing w:before="120" w:after="0"/>
        <w:rPr>
          <w:lang w:val="uk-UA"/>
        </w:rPr>
      </w:pPr>
      <w:r>
        <w:rPr>
          <w:rFonts w:eastAsia="Times New Roman"/>
          <w:lang w:val="uk-UA"/>
        </w:rPr>
        <w:t xml:space="preserve">Фактор </w:t>
      </w:r>
      <w:r w:rsidR="0011103A">
        <w:rPr>
          <w:rFonts w:eastAsia="Times New Roman"/>
          <w:lang w:val="uk-UA"/>
        </w:rPr>
        <w:t>Фельдмана-</w:t>
      </w:r>
      <w:proofErr w:type="spellStart"/>
      <w:r w:rsidR="0011103A">
        <w:rPr>
          <w:rFonts w:eastAsia="Times New Roman"/>
          <w:lang w:val="uk-UA"/>
        </w:rPr>
        <w:t>Гиршфельда</w:t>
      </w:r>
      <w:proofErr w:type="spellEnd"/>
    </w:p>
    <w:p w:rsidR="00142BC1" w:rsidRDefault="0011103A" w:rsidP="00310530">
      <w:pPr>
        <w:pStyle w:val="Ad2"/>
        <w:jc w:val="both"/>
      </w:pPr>
      <w:r>
        <w:t xml:space="preserve">Ранее ключевые фигуры региона – Александр Фельдман и Анатолий </w:t>
      </w:r>
      <w:proofErr w:type="spellStart"/>
      <w:r>
        <w:t>Гиршфельд</w:t>
      </w:r>
      <w:proofErr w:type="spellEnd"/>
      <w:r>
        <w:t xml:space="preserve"> – утратили большую часть своего влияния. В рамках личных договоренностей с </w:t>
      </w:r>
      <w:proofErr w:type="spellStart"/>
      <w:r>
        <w:t>Кернесом</w:t>
      </w:r>
      <w:proofErr w:type="spellEnd"/>
      <w:r>
        <w:t xml:space="preserve"> они сохраняют за собой свои избирательные округа, но практически не влияют на политику региона.</w:t>
      </w:r>
    </w:p>
    <w:p w:rsidR="0011103A" w:rsidRPr="00310530" w:rsidRDefault="0011103A" w:rsidP="0011103A">
      <w:pPr>
        <w:pStyle w:val="Ad30"/>
        <w:spacing w:before="120" w:after="0"/>
        <w:rPr>
          <w:lang w:val="uk-UA"/>
        </w:rPr>
      </w:pPr>
      <w:r>
        <w:rPr>
          <w:rFonts w:eastAsia="Times New Roman"/>
          <w:lang w:val="uk-UA"/>
        </w:rPr>
        <w:t xml:space="preserve">Фактор </w:t>
      </w:r>
      <w:proofErr w:type="spellStart"/>
      <w:r>
        <w:rPr>
          <w:rFonts w:eastAsia="Times New Roman"/>
          <w:lang w:val="uk-UA"/>
        </w:rPr>
        <w:t>Хомутынника</w:t>
      </w:r>
      <w:proofErr w:type="spellEnd"/>
    </w:p>
    <w:p w:rsidR="0011103A" w:rsidRDefault="0011103A" w:rsidP="0011103A">
      <w:pPr>
        <w:pStyle w:val="Ad2"/>
        <w:jc w:val="both"/>
      </w:pPr>
      <w:r>
        <w:t xml:space="preserve">Политик из Донецкой области, долгое время считался представителем </w:t>
      </w:r>
      <w:proofErr w:type="spellStart"/>
      <w:r>
        <w:t>макеевского</w:t>
      </w:r>
      <w:proofErr w:type="spellEnd"/>
      <w:r>
        <w:t xml:space="preserve"> клана (</w:t>
      </w:r>
      <w:proofErr w:type="spellStart"/>
      <w:r>
        <w:t>Дарда</w:t>
      </w:r>
      <w:proofErr w:type="spellEnd"/>
      <w:r>
        <w:t xml:space="preserve">, </w:t>
      </w:r>
      <w:proofErr w:type="spellStart"/>
      <w:r>
        <w:t>Джарты</w:t>
      </w:r>
      <w:proofErr w:type="spellEnd"/>
      <w:r>
        <w:t xml:space="preserve">). В 2014 г. одним из первых покинул ПР. После утраты базового региона, заключил ситуативный альянс с </w:t>
      </w:r>
      <w:proofErr w:type="spellStart"/>
      <w:r>
        <w:t>Кернесом</w:t>
      </w:r>
      <w:proofErr w:type="spellEnd"/>
      <w:r>
        <w:t xml:space="preserve"> и </w:t>
      </w:r>
      <w:proofErr w:type="spellStart"/>
      <w:r>
        <w:t>Коломойским</w:t>
      </w:r>
      <w:proofErr w:type="spellEnd"/>
      <w:r>
        <w:t xml:space="preserve">. Суть альянса – финансирование со стороны </w:t>
      </w:r>
      <w:proofErr w:type="spellStart"/>
      <w:r>
        <w:t>Хомутынника</w:t>
      </w:r>
      <w:proofErr w:type="spellEnd"/>
      <w:r>
        <w:t xml:space="preserve"> и </w:t>
      </w:r>
      <w:proofErr w:type="spellStart"/>
      <w:r>
        <w:t>Коломойского</w:t>
      </w:r>
      <w:proofErr w:type="spellEnd"/>
      <w:r>
        <w:t xml:space="preserve">, при содействии </w:t>
      </w:r>
      <w:proofErr w:type="spellStart"/>
      <w:r>
        <w:t>Кернеса</w:t>
      </w:r>
      <w:proofErr w:type="spellEnd"/>
      <w:r>
        <w:t xml:space="preserve">, должно быть </w:t>
      </w:r>
      <w:r w:rsidR="000E73CF">
        <w:t>трансформировано</w:t>
      </w:r>
      <w:r>
        <w:t xml:space="preserve"> в избирательные</w:t>
      </w:r>
      <w:r w:rsidR="000E73CF">
        <w:t xml:space="preserve"> голоса. Самостоятельного веса в регионе </w:t>
      </w:r>
      <w:proofErr w:type="spellStart"/>
      <w:r w:rsidR="000E73CF">
        <w:t>Хомутынник</w:t>
      </w:r>
      <w:proofErr w:type="spellEnd"/>
      <w:r w:rsidR="000E73CF">
        <w:t xml:space="preserve"> не имеет.</w:t>
      </w:r>
    </w:p>
    <w:p w:rsidR="000E73CF" w:rsidRPr="00310530" w:rsidRDefault="000E73CF" w:rsidP="000E73CF">
      <w:pPr>
        <w:pStyle w:val="Ad30"/>
        <w:spacing w:before="120" w:after="0"/>
        <w:rPr>
          <w:lang w:val="uk-UA"/>
        </w:rPr>
      </w:pPr>
      <w:bookmarkStart w:id="5" w:name="_GoBack"/>
      <w:r>
        <w:rPr>
          <w:rFonts w:eastAsia="Times New Roman"/>
          <w:lang w:val="uk-UA"/>
        </w:rPr>
        <w:t xml:space="preserve">Фактор </w:t>
      </w:r>
      <w:r>
        <w:rPr>
          <w:rFonts w:eastAsia="Times New Roman"/>
          <w:lang w:val="uk-UA"/>
        </w:rPr>
        <w:t>Кононенко</w:t>
      </w:r>
    </w:p>
    <w:p w:rsidR="000E73CF" w:rsidRPr="00B46AA8" w:rsidRDefault="000E73CF" w:rsidP="000E73CF">
      <w:pPr>
        <w:pStyle w:val="Ad2"/>
        <w:jc w:val="both"/>
      </w:pPr>
      <w:r>
        <w:t xml:space="preserve">Кононенко рассматривает округа Харьковской области как один из объектов для </w:t>
      </w:r>
      <w:r w:rsidR="00B46AA8">
        <w:t xml:space="preserve">своих политических </w:t>
      </w:r>
      <w:r>
        <w:t xml:space="preserve">инвестиций. </w:t>
      </w:r>
      <w:r w:rsidR="00B46AA8">
        <w:t xml:space="preserve">В частности, имеется информация о его интересе к округу №169 (в 2014 г. был передан протеже Авакова – </w:t>
      </w:r>
      <w:proofErr w:type="spellStart"/>
      <w:r w:rsidR="00B46AA8">
        <w:t>Киршу</w:t>
      </w:r>
      <w:proofErr w:type="spellEnd"/>
      <w:r w:rsidR="00B46AA8">
        <w:t xml:space="preserve">) и №180 (в 2012 г. был передан </w:t>
      </w:r>
      <w:proofErr w:type="spellStart"/>
      <w:r w:rsidR="00B46AA8">
        <w:t>Мураеву</w:t>
      </w:r>
      <w:proofErr w:type="spellEnd"/>
      <w:r w:rsidR="00B46AA8">
        <w:t>).</w:t>
      </w:r>
    </w:p>
    <w:p w:rsidR="00945D86" w:rsidRPr="001C31E0" w:rsidRDefault="00945D86" w:rsidP="009538DD">
      <w:pPr>
        <w:pStyle w:val="1"/>
      </w:pPr>
      <w:bookmarkStart w:id="6" w:name="_Toc529802395"/>
      <w:bookmarkEnd w:id="5"/>
      <w:r w:rsidRPr="001C31E0">
        <w:lastRenderedPageBreak/>
        <w:t>РАСПРЕДЕЛЕНИЕ ВЛИЯНИЯ В ОБЛАСТИ</w:t>
      </w:r>
      <w:r w:rsidR="004F7A5D" w:rsidRPr="001C31E0">
        <w:t xml:space="preserve"> (ЧАСТЬ 1)</w:t>
      </w:r>
      <w:bookmarkEnd w:id="6"/>
    </w:p>
    <w:tbl>
      <w:tblPr>
        <w:tblStyle w:val="a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6237"/>
      </w:tblGrid>
      <w:tr w:rsidR="006F24A5" w:rsidRPr="00E248C3" w:rsidTr="00C82C06">
        <w:trPr>
          <w:trHeight w:val="175"/>
          <w:tblHeader/>
        </w:trPr>
        <w:tc>
          <w:tcPr>
            <w:tcW w:w="2660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auto"/>
            <w:vAlign w:val="center"/>
          </w:tcPr>
          <w:p w:rsidR="006F24A5" w:rsidRPr="00E248C3" w:rsidRDefault="006F24A5" w:rsidP="004F7A5D">
            <w:pPr>
              <w:pStyle w:val="Adb"/>
              <w:jc w:val="center"/>
              <w:rPr>
                <w:b/>
                <w:sz w:val="18"/>
                <w:szCs w:val="18"/>
              </w:rPr>
            </w:pPr>
            <w:r w:rsidRPr="00E248C3">
              <w:rPr>
                <w:b/>
                <w:sz w:val="18"/>
                <w:szCs w:val="18"/>
              </w:rPr>
              <w:t>Округ</w:t>
            </w:r>
            <w:r w:rsidRPr="00E248C3">
              <w:rPr>
                <w:b/>
                <w:sz w:val="18"/>
                <w:szCs w:val="18"/>
              </w:rPr>
              <w:br/>
              <w:t>(избирателей)</w:t>
            </w:r>
          </w:p>
        </w:tc>
        <w:tc>
          <w:tcPr>
            <w:tcW w:w="850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auto"/>
            <w:vAlign w:val="center"/>
          </w:tcPr>
          <w:p w:rsidR="006F24A5" w:rsidRPr="00E248C3" w:rsidRDefault="006F24A5" w:rsidP="004F7A5D">
            <w:pPr>
              <w:pStyle w:val="Adb"/>
              <w:jc w:val="center"/>
              <w:rPr>
                <w:b/>
                <w:sz w:val="18"/>
                <w:szCs w:val="18"/>
              </w:rPr>
            </w:pPr>
            <w:r w:rsidRPr="00E248C3">
              <w:rPr>
                <w:b/>
                <w:sz w:val="18"/>
                <w:szCs w:val="18"/>
              </w:rPr>
              <w:t>Явка</w:t>
            </w:r>
          </w:p>
        </w:tc>
        <w:tc>
          <w:tcPr>
            <w:tcW w:w="6237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auto"/>
            <w:vAlign w:val="center"/>
          </w:tcPr>
          <w:p w:rsidR="006F24A5" w:rsidRPr="00E248C3" w:rsidRDefault="006F24A5" w:rsidP="004F7A5D">
            <w:pPr>
              <w:pStyle w:val="Adb"/>
              <w:jc w:val="center"/>
              <w:rPr>
                <w:b/>
                <w:sz w:val="18"/>
                <w:szCs w:val="18"/>
              </w:rPr>
            </w:pPr>
            <w:r w:rsidRPr="00A86ED2">
              <w:rPr>
                <w:b/>
                <w:sz w:val="18"/>
                <w:szCs w:val="18"/>
              </w:rPr>
              <w:t>Распределение влияния в округе</w:t>
            </w:r>
          </w:p>
        </w:tc>
      </w:tr>
      <w:tr w:rsidR="006F24A5" w:rsidRPr="00E248C3" w:rsidTr="00EC144A">
        <w:trPr>
          <w:trHeight w:val="1568"/>
        </w:trPr>
        <w:tc>
          <w:tcPr>
            <w:tcW w:w="2660" w:type="dxa"/>
            <w:tcBorders>
              <w:top w:val="single" w:sz="12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E2EFD9" w:themeFill="accent6" w:themeFillTint="33"/>
          </w:tcPr>
          <w:p w:rsidR="006F24A5" w:rsidRDefault="006F24A5" w:rsidP="004F7A5D">
            <w:pPr>
              <w:pStyle w:val="Adb"/>
              <w:rPr>
                <w:b/>
                <w:bCs/>
                <w:sz w:val="18"/>
                <w:szCs w:val="18"/>
              </w:rPr>
            </w:pPr>
            <w:r w:rsidRPr="0035610A">
              <w:rPr>
                <w:b/>
                <w:bCs/>
                <w:sz w:val="18"/>
                <w:szCs w:val="18"/>
              </w:rPr>
              <w:t>№168</w:t>
            </w:r>
          </w:p>
          <w:p w:rsidR="006F24A5" w:rsidRDefault="006F24A5" w:rsidP="004F7A5D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г. </w:t>
            </w:r>
            <w:r w:rsidR="00542E6A">
              <w:rPr>
                <w:b/>
                <w:bCs/>
                <w:sz w:val="18"/>
                <w:szCs w:val="18"/>
              </w:rPr>
              <w:t>Харьков,</w:t>
            </w:r>
          </w:p>
          <w:p w:rsidR="00542E6A" w:rsidRPr="00715770" w:rsidRDefault="00542E6A" w:rsidP="004F7A5D">
            <w:pPr>
              <w:pStyle w:val="Adb"/>
              <w:rPr>
                <w:bCs/>
                <w:sz w:val="18"/>
                <w:szCs w:val="18"/>
              </w:rPr>
            </w:pPr>
            <w:proofErr w:type="spellStart"/>
            <w:r w:rsidRPr="00715770">
              <w:rPr>
                <w:bCs/>
                <w:sz w:val="18"/>
                <w:szCs w:val="18"/>
              </w:rPr>
              <w:t>Шевченсковский</w:t>
            </w:r>
            <w:proofErr w:type="spellEnd"/>
            <w:r w:rsidRPr="00715770">
              <w:rPr>
                <w:bCs/>
                <w:sz w:val="18"/>
                <w:szCs w:val="18"/>
              </w:rPr>
              <w:t xml:space="preserve"> р-н</w:t>
            </w:r>
          </w:p>
          <w:p w:rsidR="006F24A5" w:rsidRPr="00E248C3" w:rsidRDefault="00542E6A" w:rsidP="004F7A5D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161</w:t>
            </w:r>
            <w:r w:rsidR="006F24A5" w:rsidRPr="00A55682">
              <w:rPr>
                <w:sz w:val="18"/>
                <w:szCs w:val="18"/>
              </w:rPr>
              <w:t xml:space="preserve"> тыс.</w:t>
            </w:r>
          </w:p>
        </w:tc>
        <w:tc>
          <w:tcPr>
            <w:tcW w:w="850" w:type="dxa"/>
            <w:tcBorders>
              <w:top w:val="single" w:sz="12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E2EFD9" w:themeFill="accent6" w:themeFillTint="33"/>
          </w:tcPr>
          <w:p w:rsidR="006F24A5" w:rsidRPr="00E248C3" w:rsidRDefault="00542E6A" w:rsidP="004F7A5D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47</w:t>
            </w:r>
            <w:r w:rsidR="006F24A5" w:rsidRPr="00E248C3">
              <w:rPr>
                <w:b/>
                <w:bCs/>
                <w:sz w:val="18"/>
                <w:szCs w:val="18"/>
              </w:rPr>
              <w:t>%</w:t>
            </w:r>
          </w:p>
          <w:p w:rsidR="006F24A5" w:rsidRPr="00E248C3" w:rsidRDefault="00542E6A" w:rsidP="004F7A5D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  <w:r w:rsidR="006F24A5" w:rsidRPr="00E248C3">
              <w:rPr>
                <w:sz w:val="18"/>
                <w:szCs w:val="18"/>
              </w:rPr>
              <w:t> тыс.</w:t>
            </w:r>
          </w:p>
        </w:tc>
        <w:tc>
          <w:tcPr>
            <w:tcW w:w="6237" w:type="dxa"/>
            <w:tcBorders>
              <w:top w:val="single" w:sz="12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:rsidR="00542E6A" w:rsidRDefault="00542E6A" w:rsidP="00542E6A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Округ находится под </w:t>
            </w:r>
            <w:r w:rsidR="0035610A">
              <w:rPr>
                <w:sz w:val="18"/>
                <w:szCs w:val="18"/>
              </w:rPr>
              <w:t xml:space="preserve">полным </w:t>
            </w:r>
            <w:r>
              <w:rPr>
                <w:sz w:val="18"/>
                <w:szCs w:val="18"/>
              </w:rPr>
              <w:t xml:space="preserve">контролем мэра г. Харьков - </w:t>
            </w:r>
            <w:r w:rsidRPr="00542E6A">
              <w:rPr>
                <w:b/>
                <w:sz w:val="18"/>
                <w:szCs w:val="18"/>
              </w:rPr>
              <w:t>Геннадия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42E6A">
              <w:rPr>
                <w:b/>
                <w:sz w:val="18"/>
                <w:szCs w:val="18"/>
              </w:rPr>
              <w:t>Кернеса</w:t>
            </w:r>
            <w:proofErr w:type="spellEnd"/>
            <w:r>
              <w:rPr>
                <w:sz w:val="18"/>
                <w:szCs w:val="18"/>
              </w:rPr>
              <w:t xml:space="preserve">, который находится в ситуативном союзе с </w:t>
            </w:r>
            <w:r w:rsidRPr="00542E6A">
              <w:rPr>
                <w:b/>
                <w:sz w:val="18"/>
                <w:szCs w:val="18"/>
              </w:rPr>
              <w:t>Игорем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42E6A">
              <w:rPr>
                <w:b/>
                <w:sz w:val="18"/>
                <w:szCs w:val="18"/>
              </w:rPr>
              <w:t>Коломойским</w:t>
            </w:r>
            <w:proofErr w:type="spellEnd"/>
            <w:r>
              <w:rPr>
                <w:sz w:val="18"/>
                <w:szCs w:val="18"/>
              </w:rPr>
              <w:t xml:space="preserve"> и </w:t>
            </w:r>
            <w:r w:rsidRPr="00542E6A">
              <w:rPr>
                <w:b/>
                <w:sz w:val="18"/>
                <w:szCs w:val="18"/>
              </w:rPr>
              <w:t>Виталием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42E6A">
              <w:rPr>
                <w:b/>
                <w:sz w:val="18"/>
                <w:szCs w:val="18"/>
              </w:rPr>
              <w:t>Хомутынником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6F24A5" w:rsidRDefault="006F24A5" w:rsidP="00542E6A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 w:rsidRPr="00E248C3">
              <w:rPr>
                <w:sz w:val="18"/>
                <w:szCs w:val="18"/>
              </w:rPr>
              <w:t>В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2014 г. в голосовании победил </w:t>
            </w:r>
            <w:r w:rsidR="00542E6A">
              <w:rPr>
                <w:sz w:val="18"/>
                <w:szCs w:val="18"/>
              </w:rPr>
              <w:t xml:space="preserve">представитель </w:t>
            </w:r>
            <w:proofErr w:type="spellStart"/>
            <w:r w:rsidR="00542E6A" w:rsidRPr="00542E6A">
              <w:rPr>
                <w:b/>
                <w:sz w:val="18"/>
                <w:szCs w:val="18"/>
              </w:rPr>
              <w:t>Хомутынника</w:t>
            </w:r>
            <w:r w:rsidR="00542E6A">
              <w:rPr>
                <w:sz w:val="18"/>
                <w:szCs w:val="18"/>
              </w:rPr>
              <w:t>-</w:t>
            </w:r>
            <w:r w:rsidR="00542E6A" w:rsidRPr="00542E6A">
              <w:rPr>
                <w:b/>
                <w:sz w:val="18"/>
                <w:szCs w:val="18"/>
              </w:rPr>
              <w:t>Коломойского</w:t>
            </w:r>
            <w:proofErr w:type="spellEnd"/>
            <w:r w:rsidR="00542E6A">
              <w:rPr>
                <w:sz w:val="18"/>
                <w:szCs w:val="18"/>
              </w:rPr>
              <w:t xml:space="preserve"> - </w:t>
            </w:r>
            <w:r w:rsidR="00542E6A">
              <w:rPr>
                <w:b/>
                <w:sz w:val="18"/>
                <w:szCs w:val="18"/>
              </w:rPr>
              <w:t>Валерий</w:t>
            </w:r>
            <w:r>
              <w:rPr>
                <w:b/>
                <w:sz w:val="18"/>
                <w:szCs w:val="18"/>
              </w:rPr>
              <w:t xml:space="preserve"> </w:t>
            </w:r>
            <w:r w:rsidR="00542E6A">
              <w:rPr>
                <w:b/>
                <w:sz w:val="18"/>
                <w:szCs w:val="18"/>
              </w:rPr>
              <w:t>Писаренко</w:t>
            </w:r>
            <w:r>
              <w:rPr>
                <w:sz w:val="18"/>
                <w:szCs w:val="18"/>
              </w:rPr>
              <w:t xml:space="preserve"> (</w:t>
            </w:r>
            <w:r w:rsidR="00542E6A" w:rsidRPr="00542E6A">
              <w:rPr>
                <w:sz w:val="18"/>
                <w:szCs w:val="18"/>
              </w:rPr>
              <w:t xml:space="preserve">самовыдвижение, </w:t>
            </w:r>
            <w:r w:rsidR="00542E6A">
              <w:rPr>
                <w:sz w:val="18"/>
                <w:szCs w:val="18"/>
              </w:rPr>
              <w:t>состоит в групп</w:t>
            </w:r>
            <w:r w:rsidR="007278B2">
              <w:rPr>
                <w:sz w:val="18"/>
                <w:szCs w:val="18"/>
              </w:rPr>
              <w:t>е</w:t>
            </w:r>
            <w:r w:rsidR="00542E6A">
              <w:rPr>
                <w:sz w:val="18"/>
                <w:szCs w:val="18"/>
              </w:rPr>
              <w:t xml:space="preserve"> депутатов «</w:t>
            </w:r>
            <w:r w:rsidR="00542E6A" w:rsidRPr="00542E6A">
              <w:rPr>
                <w:sz w:val="18"/>
                <w:szCs w:val="18"/>
              </w:rPr>
              <w:t>Возрождение</w:t>
            </w:r>
            <w:r w:rsidR="00542E6A">
              <w:rPr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t xml:space="preserve">, набрал </w:t>
            </w:r>
            <w:r w:rsidR="00542E6A">
              <w:rPr>
                <w:sz w:val="18"/>
                <w:szCs w:val="18"/>
              </w:rPr>
              <w:t>23</w:t>
            </w:r>
            <w:r>
              <w:rPr>
                <w:sz w:val="18"/>
                <w:szCs w:val="18"/>
              </w:rPr>
              <w:t xml:space="preserve"> тыс. голосов, или </w:t>
            </w:r>
            <w:r w:rsidR="00542E6A">
              <w:rPr>
                <w:sz w:val="18"/>
                <w:szCs w:val="18"/>
              </w:rPr>
              <w:t>31</w:t>
            </w:r>
            <w:r>
              <w:rPr>
                <w:sz w:val="18"/>
                <w:szCs w:val="18"/>
              </w:rPr>
              <w:t xml:space="preserve">% от явки). </w:t>
            </w:r>
            <w:r w:rsidR="00542E6A">
              <w:rPr>
                <w:sz w:val="18"/>
                <w:szCs w:val="18"/>
              </w:rPr>
              <w:t xml:space="preserve">Ранее считалось, что </w:t>
            </w:r>
            <w:r w:rsidR="00542E6A" w:rsidRPr="00542E6A">
              <w:rPr>
                <w:b/>
                <w:sz w:val="18"/>
                <w:szCs w:val="18"/>
              </w:rPr>
              <w:t>Писаренко</w:t>
            </w:r>
            <w:r w:rsidR="00542E6A">
              <w:rPr>
                <w:sz w:val="18"/>
                <w:szCs w:val="18"/>
              </w:rPr>
              <w:t xml:space="preserve"> близок к </w:t>
            </w:r>
            <w:r w:rsidR="00542E6A" w:rsidRPr="00542E6A">
              <w:rPr>
                <w:b/>
                <w:sz w:val="18"/>
                <w:szCs w:val="18"/>
              </w:rPr>
              <w:t>Андрею</w:t>
            </w:r>
            <w:r w:rsidR="00542E6A">
              <w:rPr>
                <w:sz w:val="18"/>
                <w:szCs w:val="18"/>
              </w:rPr>
              <w:t xml:space="preserve"> </w:t>
            </w:r>
            <w:r w:rsidR="00542E6A" w:rsidRPr="00542E6A">
              <w:rPr>
                <w:b/>
                <w:sz w:val="18"/>
                <w:szCs w:val="18"/>
              </w:rPr>
              <w:t>Портнову</w:t>
            </w:r>
            <w:r w:rsidR="00542E6A">
              <w:rPr>
                <w:sz w:val="18"/>
                <w:szCs w:val="18"/>
              </w:rPr>
              <w:t>.</w:t>
            </w:r>
            <w:r w:rsidR="001C31E0">
              <w:rPr>
                <w:sz w:val="18"/>
                <w:szCs w:val="18"/>
              </w:rPr>
              <w:t xml:space="preserve"> Родом из Херсонской области.</w:t>
            </w:r>
          </w:p>
          <w:p w:rsidR="006F24A5" w:rsidRPr="007E43BC" w:rsidRDefault="006F24A5" w:rsidP="0035610A">
            <w:pPr>
              <w:pStyle w:val="Adb"/>
              <w:spacing w:line="264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2019 г. </w:t>
            </w:r>
            <w:proofErr w:type="spellStart"/>
            <w:r w:rsidR="00542E6A" w:rsidRPr="00542E6A">
              <w:rPr>
                <w:b/>
                <w:sz w:val="18"/>
                <w:szCs w:val="18"/>
              </w:rPr>
              <w:t>Кернес</w:t>
            </w:r>
            <w:proofErr w:type="spellEnd"/>
            <w:r w:rsidR="00542E6A">
              <w:rPr>
                <w:sz w:val="18"/>
                <w:szCs w:val="18"/>
              </w:rPr>
              <w:t xml:space="preserve"> сохранит контроль над округом.</w:t>
            </w:r>
            <w:r w:rsidR="0035610A">
              <w:rPr>
                <w:sz w:val="18"/>
                <w:szCs w:val="18"/>
              </w:rPr>
              <w:t xml:space="preserve"> В случае, если его союз с </w:t>
            </w:r>
            <w:proofErr w:type="spellStart"/>
            <w:r w:rsidR="0035610A" w:rsidRPr="0035610A">
              <w:rPr>
                <w:b/>
                <w:sz w:val="18"/>
                <w:szCs w:val="18"/>
              </w:rPr>
              <w:t>Коломойским</w:t>
            </w:r>
            <w:proofErr w:type="spellEnd"/>
            <w:r w:rsidR="0035610A">
              <w:rPr>
                <w:sz w:val="18"/>
                <w:szCs w:val="18"/>
              </w:rPr>
              <w:t xml:space="preserve"> и </w:t>
            </w:r>
            <w:proofErr w:type="spellStart"/>
            <w:r w:rsidR="0035610A" w:rsidRPr="0035610A">
              <w:rPr>
                <w:b/>
                <w:sz w:val="18"/>
                <w:szCs w:val="18"/>
              </w:rPr>
              <w:t>Хомутынником</w:t>
            </w:r>
            <w:proofErr w:type="spellEnd"/>
            <w:r w:rsidR="0035610A">
              <w:rPr>
                <w:sz w:val="18"/>
                <w:szCs w:val="18"/>
              </w:rPr>
              <w:t xml:space="preserve"> продолжится, то в округе будет избираться кто-то из их группы. В противном случае, </w:t>
            </w:r>
            <w:proofErr w:type="spellStart"/>
            <w:r w:rsidR="0035610A" w:rsidRPr="0035610A">
              <w:rPr>
                <w:b/>
                <w:sz w:val="18"/>
                <w:szCs w:val="18"/>
              </w:rPr>
              <w:t>Кернес</w:t>
            </w:r>
            <w:proofErr w:type="spellEnd"/>
            <w:r w:rsidR="0035610A">
              <w:rPr>
                <w:sz w:val="18"/>
                <w:szCs w:val="18"/>
              </w:rPr>
              <w:t xml:space="preserve"> продаст данный округ.</w:t>
            </w:r>
          </w:p>
        </w:tc>
      </w:tr>
      <w:tr w:rsidR="0035610A" w:rsidRPr="00E248C3" w:rsidTr="00EC144A">
        <w:trPr>
          <w:trHeight w:val="1568"/>
        </w:trPr>
        <w:tc>
          <w:tcPr>
            <w:tcW w:w="2660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auto"/>
          </w:tcPr>
          <w:p w:rsidR="0035610A" w:rsidRDefault="0035610A" w:rsidP="0035610A">
            <w:pPr>
              <w:pStyle w:val="Adb"/>
              <w:rPr>
                <w:b/>
                <w:bCs/>
                <w:sz w:val="18"/>
                <w:szCs w:val="18"/>
              </w:rPr>
            </w:pPr>
            <w:r w:rsidRPr="0035610A">
              <w:rPr>
                <w:b/>
                <w:bCs/>
                <w:sz w:val="18"/>
                <w:szCs w:val="18"/>
              </w:rPr>
              <w:t>№1</w:t>
            </w:r>
            <w:r>
              <w:rPr>
                <w:b/>
                <w:bCs/>
                <w:sz w:val="18"/>
                <w:szCs w:val="18"/>
              </w:rPr>
              <w:t>69</w:t>
            </w:r>
          </w:p>
          <w:p w:rsidR="0035610A" w:rsidRDefault="0035610A" w:rsidP="0035610A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г. Харьков,</w:t>
            </w:r>
          </w:p>
          <w:p w:rsidR="0035610A" w:rsidRPr="00715770" w:rsidRDefault="0035610A" w:rsidP="0035610A">
            <w:pPr>
              <w:pStyle w:val="Adb"/>
              <w:rPr>
                <w:bCs/>
                <w:sz w:val="18"/>
                <w:szCs w:val="18"/>
              </w:rPr>
            </w:pPr>
            <w:r w:rsidRPr="00715770">
              <w:rPr>
                <w:bCs/>
                <w:sz w:val="18"/>
                <w:szCs w:val="18"/>
              </w:rPr>
              <w:t>Киевский р-н</w:t>
            </w:r>
          </w:p>
          <w:p w:rsidR="0035610A" w:rsidRPr="00715770" w:rsidRDefault="007271D6" w:rsidP="0035610A">
            <w:pPr>
              <w:pStyle w:val="Adb"/>
              <w:rPr>
                <w:bCs/>
                <w:sz w:val="18"/>
                <w:szCs w:val="18"/>
              </w:rPr>
            </w:pPr>
            <w:r w:rsidRPr="00715770">
              <w:rPr>
                <w:bCs/>
                <w:sz w:val="18"/>
                <w:szCs w:val="18"/>
              </w:rPr>
              <w:t>ч</w:t>
            </w:r>
            <w:r w:rsidR="0035610A" w:rsidRPr="00715770">
              <w:rPr>
                <w:bCs/>
                <w:sz w:val="18"/>
                <w:szCs w:val="18"/>
              </w:rPr>
              <w:t>асть Московского р-на</w:t>
            </w:r>
          </w:p>
          <w:p w:rsidR="0035610A" w:rsidRPr="0035610A" w:rsidRDefault="0035610A" w:rsidP="0035610A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163</w:t>
            </w:r>
            <w:r w:rsidRPr="00A55682">
              <w:rPr>
                <w:sz w:val="18"/>
                <w:szCs w:val="18"/>
              </w:rPr>
              <w:t xml:space="preserve"> тыс.</w:t>
            </w:r>
          </w:p>
        </w:tc>
        <w:tc>
          <w:tcPr>
            <w:tcW w:w="850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auto"/>
          </w:tcPr>
          <w:p w:rsidR="0035610A" w:rsidRPr="00E248C3" w:rsidRDefault="0035610A" w:rsidP="0035610A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46</w:t>
            </w:r>
            <w:r w:rsidRPr="00E248C3">
              <w:rPr>
                <w:b/>
                <w:bCs/>
                <w:sz w:val="18"/>
                <w:szCs w:val="18"/>
              </w:rPr>
              <w:t>%</w:t>
            </w:r>
          </w:p>
          <w:p w:rsidR="0035610A" w:rsidRDefault="0035610A" w:rsidP="0035610A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  <w:r w:rsidRPr="00E248C3">
              <w:rPr>
                <w:sz w:val="18"/>
                <w:szCs w:val="18"/>
              </w:rPr>
              <w:t> тыс.</w:t>
            </w:r>
          </w:p>
        </w:tc>
        <w:tc>
          <w:tcPr>
            <w:tcW w:w="6237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auto"/>
          </w:tcPr>
          <w:p w:rsidR="002F35BB" w:rsidRDefault="002F35BB" w:rsidP="002F35BB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Перед началом выборов в 2014 г. считалось, что округ находится под полным контролем мэра г. Харьков - </w:t>
            </w:r>
            <w:r w:rsidRPr="00542E6A">
              <w:rPr>
                <w:b/>
                <w:sz w:val="18"/>
                <w:szCs w:val="18"/>
              </w:rPr>
              <w:t>Геннадия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42E6A">
              <w:rPr>
                <w:b/>
                <w:sz w:val="18"/>
                <w:szCs w:val="18"/>
              </w:rPr>
              <w:t>Кернеса</w:t>
            </w:r>
            <w:proofErr w:type="spellEnd"/>
            <w:r>
              <w:rPr>
                <w:sz w:val="18"/>
                <w:szCs w:val="18"/>
              </w:rPr>
              <w:t xml:space="preserve">, который находится в ситуативном союзе с </w:t>
            </w:r>
            <w:r w:rsidRPr="00542E6A">
              <w:rPr>
                <w:b/>
                <w:sz w:val="18"/>
                <w:szCs w:val="18"/>
              </w:rPr>
              <w:t>Игорем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42E6A">
              <w:rPr>
                <w:b/>
                <w:sz w:val="18"/>
                <w:szCs w:val="18"/>
              </w:rPr>
              <w:t>Коломойским</w:t>
            </w:r>
            <w:proofErr w:type="spellEnd"/>
            <w:r>
              <w:rPr>
                <w:sz w:val="18"/>
                <w:szCs w:val="18"/>
              </w:rPr>
              <w:t xml:space="preserve"> и </w:t>
            </w:r>
            <w:r w:rsidRPr="00542E6A">
              <w:rPr>
                <w:b/>
                <w:sz w:val="18"/>
                <w:szCs w:val="18"/>
              </w:rPr>
              <w:t>Виталием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42E6A">
              <w:rPr>
                <w:b/>
                <w:sz w:val="18"/>
                <w:szCs w:val="18"/>
              </w:rPr>
              <w:t>Хомутынником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35610A" w:rsidRDefault="002F35BB" w:rsidP="00715770">
            <w:pPr>
              <w:pStyle w:val="Adb"/>
              <w:spacing w:after="120" w:line="257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Тем не менее, в 2014 г. </w:t>
            </w:r>
            <w:r w:rsidR="00715770">
              <w:rPr>
                <w:sz w:val="18"/>
                <w:szCs w:val="18"/>
              </w:rPr>
              <w:t xml:space="preserve">на выборах в ВРУ с незначительным отрывом победил представитель </w:t>
            </w:r>
            <w:r w:rsidRPr="00715770">
              <w:rPr>
                <w:b/>
                <w:sz w:val="18"/>
                <w:szCs w:val="18"/>
              </w:rPr>
              <w:t>Арсена</w:t>
            </w:r>
            <w:r>
              <w:rPr>
                <w:sz w:val="18"/>
                <w:szCs w:val="18"/>
              </w:rPr>
              <w:t xml:space="preserve"> </w:t>
            </w:r>
            <w:r w:rsidRPr="00715770">
              <w:rPr>
                <w:b/>
                <w:sz w:val="18"/>
                <w:szCs w:val="18"/>
              </w:rPr>
              <w:t>Авакова</w:t>
            </w:r>
            <w:r>
              <w:rPr>
                <w:sz w:val="18"/>
                <w:szCs w:val="18"/>
              </w:rPr>
              <w:t xml:space="preserve"> </w:t>
            </w:r>
            <w:r w:rsidR="00715770">
              <w:rPr>
                <w:sz w:val="18"/>
                <w:szCs w:val="18"/>
              </w:rPr>
              <w:t xml:space="preserve">– </w:t>
            </w:r>
            <w:r w:rsidR="00715770" w:rsidRPr="00715770">
              <w:rPr>
                <w:b/>
                <w:sz w:val="18"/>
                <w:szCs w:val="18"/>
              </w:rPr>
              <w:t>Александр</w:t>
            </w:r>
            <w:r w:rsidR="00715770">
              <w:rPr>
                <w:sz w:val="18"/>
                <w:szCs w:val="18"/>
              </w:rPr>
              <w:t xml:space="preserve"> </w:t>
            </w:r>
            <w:proofErr w:type="spellStart"/>
            <w:r w:rsidR="00715770" w:rsidRPr="00715770">
              <w:rPr>
                <w:b/>
                <w:sz w:val="18"/>
                <w:szCs w:val="18"/>
              </w:rPr>
              <w:t>Кирш</w:t>
            </w:r>
            <w:proofErr w:type="spellEnd"/>
            <w:r w:rsidR="00715770">
              <w:rPr>
                <w:sz w:val="18"/>
                <w:szCs w:val="18"/>
              </w:rPr>
              <w:t xml:space="preserve"> (НФ, набрал 18,6 тыс. голосов, или 25% от явки). Второе место занял </w:t>
            </w:r>
            <w:r w:rsidR="00715770" w:rsidRPr="00715770">
              <w:rPr>
                <w:b/>
                <w:sz w:val="18"/>
                <w:szCs w:val="18"/>
              </w:rPr>
              <w:t>Владимир</w:t>
            </w:r>
            <w:r w:rsidR="00715770">
              <w:rPr>
                <w:sz w:val="18"/>
                <w:szCs w:val="18"/>
              </w:rPr>
              <w:t xml:space="preserve"> </w:t>
            </w:r>
            <w:r w:rsidR="00715770" w:rsidRPr="00715770">
              <w:rPr>
                <w:b/>
                <w:sz w:val="18"/>
                <w:szCs w:val="18"/>
              </w:rPr>
              <w:t>Скоробогач</w:t>
            </w:r>
            <w:r w:rsidR="00715770">
              <w:rPr>
                <w:sz w:val="18"/>
                <w:szCs w:val="18"/>
              </w:rPr>
              <w:t xml:space="preserve"> (17 тыс. голосов, близок к </w:t>
            </w:r>
            <w:proofErr w:type="spellStart"/>
            <w:r w:rsidR="00715770" w:rsidRPr="00715770">
              <w:rPr>
                <w:b/>
                <w:sz w:val="18"/>
                <w:szCs w:val="18"/>
              </w:rPr>
              <w:t>Кернесу</w:t>
            </w:r>
            <w:proofErr w:type="spellEnd"/>
            <w:r w:rsidR="00715770">
              <w:rPr>
                <w:sz w:val="18"/>
                <w:szCs w:val="18"/>
              </w:rPr>
              <w:t xml:space="preserve"> и </w:t>
            </w:r>
            <w:proofErr w:type="spellStart"/>
            <w:r w:rsidR="00715770" w:rsidRPr="00542E6A">
              <w:rPr>
                <w:b/>
                <w:sz w:val="18"/>
                <w:szCs w:val="18"/>
              </w:rPr>
              <w:t>Хомутынник</w:t>
            </w:r>
            <w:r w:rsidR="00715770">
              <w:rPr>
                <w:b/>
                <w:sz w:val="18"/>
                <w:szCs w:val="18"/>
              </w:rPr>
              <w:t>у</w:t>
            </w:r>
            <w:proofErr w:type="spellEnd"/>
            <w:r w:rsidR="00715770" w:rsidRPr="00715770">
              <w:rPr>
                <w:sz w:val="18"/>
                <w:szCs w:val="18"/>
              </w:rPr>
              <w:t>)</w:t>
            </w:r>
            <w:r w:rsidR="00715770">
              <w:rPr>
                <w:b/>
                <w:sz w:val="18"/>
                <w:szCs w:val="18"/>
              </w:rPr>
              <w:t xml:space="preserve">, </w:t>
            </w:r>
            <w:r w:rsidR="00715770" w:rsidRPr="00715770">
              <w:rPr>
                <w:sz w:val="18"/>
                <w:szCs w:val="18"/>
              </w:rPr>
              <w:t>а</w:t>
            </w:r>
            <w:r w:rsidR="00715770">
              <w:rPr>
                <w:b/>
                <w:sz w:val="18"/>
                <w:szCs w:val="18"/>
              </w:rPr>
              <w:t xml:space="preserve"> </w:t>
            </w:r>
            <w:r w:rsidR="00715770" w:rsidRPr="00715770">
              <w:rPr>
                <w:sz w:val="18"/>
                <w:szCs w:val="18"/>
              </w:rPr>
              <w:t>третье</w:t>
            </w:r>
            <w:r w:rsidR="00715770">
              <w:rPr>
                <w:b/>
                <w:sz w:val="18"/>
                <w:szCs w:val="18"/>
              </w:rPr>
              <w:t xml:space="preserve"> </w:t>
            </w:r>
            <w:r w:rsidR="00715770" w:rsidRPr="00715770">
              <w:rPr>
                <w:sz w:val="18"/>
                <w:szCs w:val="18"/>
              </w:rPr>
              <w:t>место</w:t>
            </w:r>
            <w:r w:rsidR="00715770">
              <w:rPr>
                <w:b/>
                <w:sz w:val="18"/>
                <w:szCs w:val="18"/>
              </w:rPr>
              <w:t xml:space="preserve"> – Александр </w:t>
            </w:r>
            <w:proofErr w:type="spellStart"/>
            <w:r w:rsidR="00715770">
              <w:rPr>
                <w:b/>
                <w:sz w:val="18"/>
                <w:szCs w:val="18"/>
              </w:rPr>
              <w:t>Доровский</w:t>
            </w:r>
            <w:proofErr w:type="spellEnd"/>
            <w:r w:rsidR="00715770">
              <w:rPr>
                <w:b/>
                <w:sz w:val="18"/>
                <w:szCs w:val="18"/>
              </w:rPr>
              <w:t xml:space="preserve"> </w:t>
            </w:r>
            <w:r w:rsidR="00715770" w:rsidRPr="00715770">
              <w:rPr>
                <w:sz w:val="18"/>
                <w:szCs w:val="18"/>
              </w:rPr>
              <w:t>(14 тыс. голосов).</w:t>
            </w:r>
          </w:p>
          <w:p w:rsidR="00715770" w:rsidRPr="00715770" w:rsidRDefault="00715770" w:rsidP="00715770">
            <w:pPr>
              <w:pStyle w:val="Adb"/>
              <w:spacing w:line="257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В 2019 г. </w:t>
            </w:r>
            <w:proofErr w:type="spellStart"/>
            <w:r w:rsidRPr="00715770">
              <w:rPr>
                <w:b/>
                <w:sz w:val="18"/>
                <w:szCs w:val="18"/>
              </w:rPr>
              <w:t>Кернес</w:t>
            </w:r>
            <w:proofErr w:type="spellEnd"/>
            <w:r>
              <w:rPr>
                <w:sz w:val="18"/>
                <w:szCs w:val="18"/>
              </w:rPr>
              <w:t xml:space="preserve"> попробует вернуть контроль над округом. С большой долей вероятности, </w:t>
            </w:r>
            <w:r w:rsidRPr="00715770">
              <w:rPr>
                <w:b/>
                <w:sz w:val="18"/>
                <w:szCs w:val="18"/>
              </w:rPr>
              <w:t>Александр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715770">
              <w:rPr>
                <w:b/>
                <w:sz w:val="18"/>
                <w:szCs w:val="18"/>
              </w:rPr>
              <w:t>Кирш</w:t>
            </w:r>
            <w:proofErr w:type="spellEnd"/>
            <w:r>
              <w:rPr>
                <w:sz w:val="18"/>
                <w:szCs w:val="18"/>
              </w:rPr>
              <w:t xml:space="preserve"> попробует избраться снова. В результате, в округе ожидается насыщенный политический процесс.</w:t>
            </w:r>
          </w:p>
        </w:tc>
      </w:tr>
      <w:tr w:rsidR="004F7A5D" w:rsidRPr="00E248C3" w:rsidTr="00C82C06">
        <w:trPr>
          <w:trHeight w:val="1568"/>
        </w:trPr>
        <w:tc>
          <w:tcPr>
            <w:tcW w:w="2660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E2EFD9" w:themeFill="accent6" w:themeFillTint="33"/>
          </w:tcPr>
          <w:p w:rsidR="004F7A5D" w:rsidRDefault="004F7A5D" w:rsidP="004F7A5D">
            <w:pPr>
              <w:pStyle w:val="Adb"/>
              <w:rPr>
                <w:b/>
                <w:bCs/>
                <w:sz w:val="18"/>
                <w:szCs w:val="18"/>
              </w:rPr>
            </w:pPr>
            <w:r w:rsidRPr="0035610A">
              <w:rPr>
                <w:b/>
                <w:bCs/>
                <w:sz w:val="18"/>
                <w:szCs w:val="18"/>
              </w:rPr>
              <w:t>№1</w:t>
            </w:r>
            <w:r w:rsidR="00C27F81">
              <w:rPr>
                <w:b/>
                <w:bCs/>
                <w:sz w:val="18"/>
                <w:szCs w:val="18"/>
              </w:rPr>
              <w:t>70</w:t>
            </w:r>
          </w:p>
          <w:p w:rsidR="004F7A5D" w:rsidRDefault="004F7A5D" w:rsidP="004F7A5D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г. Харьков,</w:t>
            </w:r>
          </w:p>
          <w:p w:rsidR="004F7A5D" w:rsidRPr="00715770" w:rsidRDefault="004F7A5D" w:rsidP="004F7A5D">
            <w:pPr>
              <w:pStyle w:val="Adb"/>
              <w:rPr>
                <w:bCs/>
                <w:sz w:val="18"/>
                <w:szCs w:val="18"/>
              </w:rPr>
            </w:pPr>
            <w:r w:rsidRPr="00715770">
              <w:rPr>
                <w:bCs/>
                <w:sz w:val="18"/>
                <w:szCs w:val="18"/>
              </w:rPr>
              <w:t>часть Московского р-на</w:t>
            </w:r>
          </w:p>
          <w:p w:rsidR="004F7A5D" w:rsidRPr="0035610A" w:rsidRDefault="00C27F81" w:rsidP="004F7A5D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159</w:t>
            </w:r>
            <w:r w:rsidR="004F7A5D" w:rsidRPr="00A55682">
              <w:rPr>
                <w:sz w:val="18"/>
                <w:szCs w:val="18"/>
              </w:rPr>
              <w:t xml:space="preserve"> тыс.</w:t>
            </w:r>
          </w:p>
        </w:tc>
        <w:tc>
          <w:tcPr>
            <w:tcW w:w="850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E2EFD9" w:themeFill="accent6" w:themeFillTint="33"/>
          </w:tcPr>
          <w:p w:rsidR="00C27F81" w:rsidRPr="00E248C3" w:rsidRDefault="00C27F81" w:rsidP="00C27F81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43</w:t>
            </w:r>
            <w:r w:rsidRPr="00E248C3">
              <w:rPr>
                <w:b/>
                <w:bCs/>
                <w:sz w:val="18"/>
                <w:szCs w:val="18"/>
              </w:rPr>
              <w:t>%</w:t>
            </w:r>
          </w:p>
          <w:p w:rsidR="004F7A5D" w:rsidRDefault="00C27F81" w:rsidP="00C27F81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  <w:r w:rsidRPr="00E248C3">
              <w:rPr>
                <w:sz w:val="18"/>
                <w:szCs w:val="18"/>
              </w:rPr>
              <w:t> тыс.</w:t>
            </w:r>
          </w:p>
        </w:tc>
        <w:tc>
          <w:tcPr>
            <w:tcW w:w="6237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E2EFD9" w:themeFill="accent6" w:themeFillTint="33"/>
          </w:tcPr>
          <w:p w:rsidR="00C27F81" w:rsidRDefault="00C27F81" w:rsidP="00C27F81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Округ находится под полным контролем мэра г. Харьков - </w:t>
            </w:r>
            <w:r w:rsidRPr="00542E6A">
              <w:rPr>
                <w:b/>
                <w:sz w:val="18"/>
                <w:szCs w:val="18"/>
              </w:rPr>
              <w:t>Геннадия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42E6A">
              <w:rPr>
                <w:b/>
                <w:sz w:val="18"/>
                <w:szCs w:val="18"/>
              </w:rPr>
              <w:t>Кернеса</w:t>
            </w:r>
            <w:proofErr w:type="spellEnd"/>
            <w:r>
              <w:rPr>
                <w:sz w:val="18"/>
                <w:szCs w:val="18"/>
              </w:rPr>
              <w:t xml:space="preserve">, который находится в ситуативном союзе с </w:t>
            </w:r>
            <w:r w:rsidRPr="00542E6A">
              <w:rPr>
                <w:b/>
                <w:sz w:val="18"/>
                <w:szCs w:val="18"/>
              </w:rPr>
              <w:t>Игорем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42E6A">
              <w:rPr>
                <w:b/>
                <w:sz w:val="18"/>
                <w:szCs w:val="18"/>
              </w:rPr>
              <w:t>Коломойским</w:t>
            </w:r>
            <w:proofErr w:type="spellEnd"/>
            <w:r>
              <w:rPr>
                <w:sz w:val="18"/>
                <w:szCs w:val="18"/>
              </w:rPr>
              <w:t xml:space="preserve"> и </w:t>
            </w:r>
            <w:r w:rsidRPr="00542E6A">
              <w:rPr>
                <w:b/>
                <w:sz w:val="18"/>
                <w:szCs w:val="18"/>
              </w:rPr>
              <w:t>Виталием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42E6A">
              <w:rPr>
                <w:b/>
                <w:sz w:val="18"/>
                <w:szCs w:val="18"/>
              </w:rPr>
              <w:t>Хомутынником</w:t>
            </w:r>
            <w:proofErr w:type="spellEnd"/>
            <w:r>
              <w:rPr>
                <w:sz w:val="18"/>
                <w:szCs w:val="18"/>
              </w:rPr>
              <w:t>.</w:t>
            </w:r>
            <w:r w:rsidR="00935D14">
              <w:rPr>
                <w:sz w:val="18"/>
                <w:szCs w:val="18"/>
              </w:rPr>
              <w:t xml:space="preserve"> Ранее считался вотчиной </w:t>
            </w:r>
            <w:r w:rsidR="00935D14" w:rsidRPr="00935D14">
              <w:rPr>
                <w:b/>
                <w:sz w:val="18"/>
                <w:szCs w:val="18"/>
              </w:rPr>
              <w:t>Дмитрия</w:t>
            </w:r>
            <w:r w:rsidR="00935D14">
              <w:rPr>
                <w:sz w:val="18"/>
                <w:szCs w:val="18"/>
              </w:rPr>
              <w:t xml:space="preserve"> </w:t>
            </w:r>
            <w:proofErr w:type="spellStart"/>
            <w:r w:rsidR="00935D14" w:rsidRPr="00935D14">
              <w:rPr>
                <w:b/>
                <w:sz w:val="18"/>
                <w:szCs w:val="18"/>
              </w:rPr>
              <w:t>Святаша</w:t>
            </w:r>
            <w:proofErr w:type="spellEnd"/>
            <w:r w:rsidR="00935D14">
              <w:rPr>
                <w:sz w:val="18"/>
                <w:szCs w:val="18"/>
              </w:rPr>
              <w:t>.</w:t>
            </w:r>
          </w:p>
          <w:p w:rsidR="00EC144A" w:rsidRPr="00EC144A" w:rsidRDefault="00935D14" w:rsidP="00935D14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 w:rsidRPr="00E248C3">
              <w:rPr>
                <w:sz w:val="18"/>
                <w:szCs w:val="18"/>
              </w:rPr>
              <w:t>В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2014 г. в голосовании победил </w:t>
            </w:r>
            <w:r w:rsidR="00EC144A">
              <w:rPr>
                <w:b/>
                <w:sz w:val="18"/>
                <w:szCs w:val="18"/>
              </w:rPr>
              <w:t>Дмитрий</w:t>
            </w:r>
            <w:r w:rsidR="00EC144A">
              <w:rPr>
                <w:sz w:val="18"/>
                <w:szCs w:val="18"/>
              </w:rPr>
              <w:t xml:space="preserve"> </w:t>
            </w:r>
            <w:proofErr w:type="spellStart"/>
            <w:r w:rsidR="00EC144A">
              <w:rPr>
                <w:b/>
                <w:sz w:val="18"/>
                <w:szCs w:val="18"/>
              </w:rPr>
              <w:t>Святаш</w:t>
            </w:r>
            <w:proofErr w:type="spellEnd"/>
            <w:r w:rsidR="00EC144A">
              <w:rPr>
                <w:b/>
                <w:sz w:val="18"/>
                <w:szCs w:val="18"/>
              </w:rPr>
              <w:t xml:space="preserve"> </w:t>
            </w:r>
            <w:r w:rsidR="00EC144A" w:rsidRPr="00EC144A">
              <w:rPr>
                <w:sz w:val="18"/>
                <w:szCs w:val="18"/>
              </w:rPr>
              <w:t>(</w:t>
            </w:r>
            <w:r w:rsidR="00EC144A" w:rsidRPr="00542E6A">
              <w:rPr>
                <w:sz w:val="18"/>
                <w:szCs w:val="18"/>
              </w:rPr>
              <w:t xml:space="preserve">самовыдвижение, </w:t>
            </w:r>
            <w:r w:rsidR="00EC144A">
              <w:rPr>
                <w:sz w:val="18"/>
                <w:szCs w:val="18"/>
              </w:rPr>
              <w:t>состоит в групп</w:t>
            </w:r>
            <w:r w:rsidR="007278B2">
              <w:rPr>
                <w:sz w:val="18"/>
                <w:szCs w:val="18"/>
              </w:rPr>
              <w:t>е</w:t>
            </w:r>
            <w:r w:rsidR="00EC144A">
              <w:rPr>
                <w:sz w:val="18"/>
                <w:szCs w:val="18"/>
              </w:rPr>
              <w:t xml:space="preserve"> депутатов «</w:t>
            </w:r>
            <w:r w:rsidR="00EC144A" w:rsidRPr="00542E6A">
              <w:rPr>
                <w:sz w:val="18"/>
                <w:szCs w:val="18"/>
              </w:rPr>
              <w:t>Возрождение</w:t>
            </w:r>
            <w:r w:rsidR="00EC144A">
              <w:rPr>
                <w:sz w:val="18"/>
                <w:szCs w:val="18"/>
              </w:rPr>
              <w:t xml:space="preserve">», набрал 23 тыс. голосов, или 34% от явки). Ранее полностью контролировал округ. Утратил значительную часть активов в 2011-2013 гг. в результате неудачных кредитных операций, из-за чего пользовался финансовым ресурсом </w:t>
            </w:r>
            <w:proofErr w:type="spellStart"/>
            <w:r w:rsidRPr="00542E6A">
              <w:rPr>
                <w:b/>
                <w:sz w:val="18"/>
                <w:szCs w:val="18"/>
              </w:rPr>
              <w:t>Хомутынника</w:t>
            </w:r>
            <w:r>
              <w:rPr>
                <w:sz w:val="18"/>
                <w:szCs w:val="18"/>
              </w:rPr>
              <w:t>-</w:t>
            </w:r>
            <w:r w:rsidRPr="00542E6A">
              <w:rPr>
                <w:b/>
                <w:sz w:val="18"/>
                <w:szCs w:val="18"/>
              </w:rPr>
              <w:t>Коломойского</w:t>
            </w:r>
            <w:proofErr w:type="spellEnd"/>
            <w:r w:rsidR="00EC144A">
              <w:rPr>
                <w:b/>
                <w:sz w:val="18"/>
                <w:szCs w:val="18"/>
              </w:rPr>
              <w:t xml:space="preserve">. </w:t>
            </w:r>
            <w:r w:rsidR="00EC144A" w:rsidRPr="00EC144A">
              <w:rPr>
                <w:sz w:val="18"/>
                <w:szCs w:val="18"/>
              </w:rPr>
              <w:t xml:space="preserve">Находится в ситуативном союзе с </w:t>
            </w:r>
            <w:r w:rsidR="00EC144A" w:rsidRPr="00542E6A">
              <w:rPr>
                <w:b/>
                <w:sz w:val="18"/>
                <w:szCs w:val="18"/>
              </w:rPr>
              <w:t>Геннади</w:t>
            </w:r>
            <w:r w:rsidR="00EC144A">
              <w:rPr>
                <w:b/>
                <w:sz w:val="18"/>
                <w:szCs w:val="18"/>
              </w:rPr>
              <w:t>ем</w:t>
            </w:r>
            <w:r w:rsidR="00EC144A">
              <w:rPr>
                <w:sz w:val="18"/>
                <w:szCs w:val="18"/>
              </w:rPr>
              <w:t xml:space="preserve"> </w:t>
            </w:r>
            <w:proofErr w:type="spellStart"/>
            <w:r w:rsidR="00EC144A" w:rsidRPr="00542E6A">
              <w:rPr>
                <w:b/>
                <w:sz w:val="18"/>
                <w:szCs w:val="18"/>
              </w:rPr>
              <w:t>Кернес</w:t>
            </w:r>
            <w:r w:rsidR="00EC144A">
              <w:rPr>
                <w:b/>
                <w:sz w:val="18"/>
                <w:szCs w:val="18"/>
              </w:rPr>
              <w:t>ом</w:t>
            </w:r>
            <w:proofErr w:type="spellEnd"/>
            <w:r w:rsidR="00EC144A">
              <w:rPr>
                <w:b/>
                <w:sz w:val="18"/>
                <w:szCs w:val="18"/>
              </w:rPr>
              <w:t>.</w:t>
            </w:r>
          </w:p>
          <w:p w:rsidR="004F7A5D" w:rsidRPr="00935D14" w:rsidRDefault="00EC144A" w:rsidP="00EC144A">
            <w:pPr>
              <w:pStyle w:val="Adb"/>
              <w:spacing w:line="257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2019 г. </w:t>
            </w:r>
            <w:proofErr w:type="spellStart"/>
            <w:r w:rsidRPr="00542E6A">
              <w:rPr>
                <w:b/>
                <w:sz w:val="18"/>
                <w:szCs w:val="18"/>
              </w:rPr>
              <w:t>Кернес</w:t>
            </w:r>
            <w:proofErr w:type="spellEnd"/>
            <w:r>
              <w:rPr>
                <w:sz w:val="18"/>
                <w:szCs w:val="18"/>
              </w:rPr>
              <w:t xml:space="preserve"> сохранит контроль над округом. В случае, если его союз с </w:t>
            </w:r>
            <w:proofErr w:type="spellStart"/>
            <w:r w:rsidRPr="0035610A">
              <w:rPr>
                <w:b/>
                <w:sz w:val="18"/>
                <w:szCs w:val="18"/>
              </w:rPr>
              <w:t>Коломойским</w:t>
            </w:r>
            <w:proofErr w:type="spellEnd"/>
            <w:r>
              <w:rPr>
                <w:sz w:val="18"/>
                <w:szCs w:val="18"/>
              </w:rPr>
              <w:t xml:space="preserve"> и </w:t>
            </w:r>
            <w:proofErr w:type="spellStart"/>
            <w:r w:rsidRPr="0035610A">
              <w:rPr>
                <w:b/>
                <w:sz w:val="18"/>
                <w:szCs w:val="18"/>
              </w:rPr>
              <w:t>Хомутынником</w:t>
            </w:r>
            <w:proofErr w:type="spellEnd"/>
            <w:r>
              <w:rPr>
                <w:sz w:val="18"/>
                <w:szCs w:val="18"/>
              </w:rPr>
              <w:t xml:space="preserve"> продолжится, то в округе будет избираться кто-то из их группы. В противном случае, </w:t>
            </w:r>
            <w:proofErr w:type="spellStart"/>
            <w:r w:rsidRPr="0035610A">
              <w:rPr>
                <w:b/>
                <w:sz w:val="18"/>
                <w:szCs w:val="18"/>
              </w:rPr>
              <w:t>Кернес</w:t>
            </w:r>
            <w:proofErr w:type="spellEnd"/>
            <w:r>
              <w:rPr>
                <w:sz w:val="18"/>
                <w:szCs w:val="18"/>
              </w:rPr>
              <w:t xml:space="preserve"> продаст данный округ. Учитывая длительное знакомство </w:t>
            </w:r>
            <w:proofErr w:type="spellStart"/>
            <w:r w:rsidRPr="00EC144A">
              <w:rPr>
                <w:b/>
                <w:sz w:val="18"/>
                <w:szCs w:val="18"/>
              </w:rPr>
              <w:t>Святаша</w:t>
            </w:r>
            <w:proofErr w:type="spellEnd"/>
            <w:r>
              <w:rPr>
                <w:sz w:val="18"/>
                <w:szCs w:val="18"/>
              </w:rPr>
              <w:t xml:space="preserve"> с </w:t>
            </w:r>
            <w:proofErr w:type="spellStart"/>
            <w:r w:rsidRPr="00EC144A">
              <w:rPr>
                <w:b/>
                <w:sz w:val="18"/>
                <w:szCs w:val="18"/>
              </w:rPr>
              <w:t>Кернесом</w:t>
            </w:r>
            <w:proofErr w:type="spellEnd"/>
            <w:r>
              <w:rPr>
                <w:sz w:val="18"/>
                <w:szCs w:val="18"/>
              </w:rPr>
              <w:t xml:space="preserve">. вполне возможно, что </w:t>
            </w:r>
            <w:proofErr w:type="spellStart"/>
            <w:r w:rsidRPr="00EC144A">
              <w:rPr>
                <w:b/>
                <w:sz w:val="18"/>
                <w:szCs w:val="18"/>
              </w:rPr>
              <w:t>Кернес</w:t>
            </w:r>
            <w:proofErr w:type="spellEnd"/>
            <w:r>
              <w:rPr>
                <w:sz w:val="18"/>
                <w:szCs w:val="18"/>
              </w:rPr>
              <w:t xml:space="preserve"> окажет </w:t>
            </w:r>
            <w:proofErr w:type="spellStart"/>
            <w:r w:rsidRPr="00EC144A">
              <w:rPr>
                <w:b/>
                <w:sz w:val="18"/>
                <w:szCs w:val="18"/>
              </w:rPr>
              <w:t>Святашу</w:t>
            </w:r>
            <w:proofErr w:type="spellEnd"/>
            <w:r>
              <w:rPr>
                <w:sz w:val="18"/>
                <w:szCs w:val="18"/>
              </w:rPr>
              <w:t xml:space="preserve"> содействие в повторном избрании. При этом, для </w:t>
            </w:r>
            <w:proofErr w:type="spellStart"/>
            <w:r w:rsidRPr="00EC144A">
              <w:rPr>
                <w:b/>
                <w:sz w:val="18"/>
                <w:szCs w:val="18"/>
              </w:rPr>
              <w:t>Святаша</w:t>
            </w:r>
            <w:proofErr w:type="spellEnd"/>
            <w:r>
              <w:rPr>
                <w:sz w:val="18"/>
                <w:szCs w:val="18"/>
              </w:rPr>
              <w:t xml:space="preserve"> остается открытым остается вопрос о поиске финансового ресурса.</w:t>
            </w:r>
          </w:p>
        </w:tc>
      </w:tr>
      <w:tr w:rsidR="00EC144A" w:rsidRPr="00E248C3" w:rsidTr="00C82C06">
        <w:trPr>
          <w:trHeight w:val="1568"/>
        </w:trPr>
        <w:tc>
          <w:tcPr>
            <w:tcW w:w="2660" w:type="dxa"/>
            <w:tcBorders>
              <w:top w:val="single" w:sz="8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E2EFD9" w:themeFill="accent6" w:themeFillTint="33"/>
          </w:tcPr>
          <w:p w:rsidR="00EC144A" w:rsidRPr="00EC144A" w:rsidRDefault="00EC144A" w:rsidP="00EC144A">
            <w:pPr>
              <w:pStyle w:val="Adb"/>
              <w:rPr>
                <w:b/>
                <w:bCs/>
                <w:sz w:val="18"/>
                <w:szCs w:val="18"/>
              </w:rPr>
            </w:pPr>
            <w:r w:rsidRPr="00EC144A">
              <w:rPr>
                <w:b/>
                <w:bCs/>
                <w:sz w:val="18"/>
                <w:szCs w:val="18"/>
              </w:rPr>
              <w:t>№171</w:t>
            </w:r>
          </w:p>
          <w:p w:rsidR="00EC144A" w:rsidRPr="00EC144A" w:rsidRDefault="00EC144A" w:rsidP="00EC144A">
            <w:pPr>
              <w:pStyle w:val="Adb"/>
              <w:rPr>
                <w:b/>
                <w:bCs/>
                <w:sz w:val="18"/>
                <w:szCs w:val="18"/>
              </w:rPr>
            </w:pPr>
            <w:r w:rsidRPr="00EC144A">
              <w:rPr>
                <w:b/>
                <w:bCs/>
                <w:sz w:val="18"/>
                <w:szCs w:val="18"/>
              </w:rPr>
              <w:t>г. Харьков,</w:t>
            </w:r>
          </w:p>
          <w:p w:rsidR="00EC144A" w:rsidRPr="00EC144A" w:rsidRDefault="00EC144A" w:rsidP="00EC144A">
            <w:pPr>
              <w:pStyle w:val="Adb"/>
              <w:rPr>
                <w:bCs/>
                <w:sz w:val="18"/>
                <w:szCs w:val="18"/>
              </w:rPr>
            </w:pPr>
            <w:proofErr w:type="spellStart"/>
            <w:r w:rsidRPr="00EC144A">
              <w:rPr>
                <w:bCs/>
                <w:sz w:val="18"/>
                <w:szCs w:val="18"/>
              </w:rPr>
              <w:t>Немышлянский</w:t>
            </w:r>
            <w:proofErr w:type="spellEnd"/>
            <w:r w:rsidRPr="00EC144A">
              <w:rPr>
                <w:bCs/>
                <w:sz w:val="18"/>
                <w:szCs w:val="18"/>
              </w:rPr>
              <w:t xml:space="preserve"> район</w:t>
            </w:r>
          </w:p>
          <w:p w:rsidR="00EC144A" w:rsidRPr="00EC144A" w:rsidRDefault="00EC144A" w:rsidP="00EC144A">
            <w:pPr>
              <w:pStyle w:val="Adb"/>
              <w:rPr>
                <w:bCs/>
                <w:sz w:val="18"/>
                <w:szCs w:val="18"/>
              </w:rPr>
            </w:pPr>
            <w:r w:rsidRPr="00EC144A">
              <w:rPr>
                <w:bCs/>
                <w:sz w:val="18"/>
                <w:szCs w:val="18"/>
              </w:rPr>
              <w:t xml:space="preserve">часть Индустриального </w:t>
            </w:r>
            <w:r w:rsidR="0074247A">
              <w:rPr>
                <w:bCs/>
                <w:sz w:val="18"/>
                <w:szCs w:val="18"/>
              </w:rPr>
              <w:t>р-на</w:t>
            </w:r>
          </w:p>
          <w:p w:rsidR="00EC144A" w:rsidRDefault="00EC144A" w:rsidP="00EC144A">
            <w:pPr>
              <w:pStyle w:val="Adb"/>
              <w:rPr>
                <w:bCs/>
                <w:sz w:val="18"/>
                <w:szCs w:val="18"/>
              </w:rPr>
            </w:pPr>
            <w:r w:rsidRPr="00EC144A">
              <w:rPr>
                <w:bCs/>
                <w:sz w:val="18"/>
                <w:szCs w:val="18"/>
              </w:rPr>
              <w:t xml:space="preserve">часть Слободского </w:t>
            </w:r>
            <w:r w:rsidR="0074247A">
              <w:rPr>
                <w:bCs/>
                <w:sz w:val="18"/>
                <w:szCs w:val="18"/>
              </w:rPr>
              <w:t>р-на</w:t>
            </w:r>
          </w:p>
          <w:p w:rsidR="007174A2" w:rsidRPr="00EC144A" w:rsidRDefault="007174A2" w:rsidP="00EC144A">
            <w:pPr>
              <w:pStyle w:val="Adb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162 тыс.</w:t>
            </w:r>
          </w:p>
        </w:tc>
        <w:tc>
          <w:tcPr>
            <w:tcW w:w="850" w:type="dxa"/>
            <w:tcBorders>
              <w:top w:val="single" w:sz="8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E2EFD9" w:themeFill="accent6" w:themeFillTint="33"/>
          </w:tcPr>
          <w:p w:rsidR="00EC144A" w:rsidRPr="00E248C3" w:rsidRDefault="00EC144A" w:rsidP="00EC144A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43</w:t>
            </w:r>
            <w:r w:rsidRPr="00E248C3">
              <w:rPr>
                <w:b/>
                <w:bCs/>
                <w:sz w:val="18"/>
                <w:szCs w:val="18"/>
              </w:rPr>
              <w:t>%</w:t>
            </w:r>
          </w:p>
          <w:p w:rsidR="00EC144A" w:rsidRDefault="00EC144A" w:rsidP="00EC144A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  <w:r w:rsidRPr="00E248C3">
              <w:rPr>
                <w:sz w:val="18"/>
                <w:szCs w:val="18"/>
              </w:rPr>
              <w:t> тыс.</w:t>
            </w:r>
          </w:p>
        </w:tc>
        <w:tc>
          <w:tcPr>
            <w:tcW w:w="6237" w:type="dxa"/>
            <w:tcBorders>
              <w:top w:val="single" w:sz="8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E2EFD9" w:themeFill="accent6" w:themeFillTint="33"/>
          </w:tcPr>
          <w:p w:rsidR="00EC144A" w:rsidRDefault="00EC144A" w:rsidP="00EC144A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Округ находится под полным контролем мэра г. Харьков - </w:t>
            </w:r>
            <w:r w:rsidRPr="00542E6A">
              <w:rPr>
                <w:b/>
                <w:sz w:val="18"/>
                <w:szCs w:val="18"/>
              </w:rPr>
              <w:t>Геннадия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42E6A">
              <w:rPr>
                <w:b/>
                <w:sz w:val="18"/>
                <w:szCs w:val="18"/>
              </w:rPr>
              <w:t>Кернеса</w:t>
            </w:r>
            <w:proofErr w:type="spellEnd"/>
            <w:r>
              <w:rPr>
                <w:sz w:val="18"/>
                <w:szCs w:val="18"/>
              </w:rPr>
              <w:t xml:space="preserve">, который находится в ситуативном союзе с </w:t>
            </w:r>
            <w:r w:rsidRPr="00542E6A">
              <w:rPr>
                <w:b/>
                <w:sz w:val="18"/>
                <w:szCs w:val="18"/>
              </w:rPr>
              <w:t>Игорем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42E6A">
              <w:rPr>
                <w:b/>
                <w:sz w:val="18"/>
                <w:szCs w:val="18"/>
              </w:rPr>
              <w:t>Коломойским</w:t>
            </w:r>
            <w:proofErr w:type="spellEnd"/>
            <w:r>
              <w:rPr>
                <w:sz w:val="18"/>
                <w:szCs w:val="18"/>
              </w:rPr>
              <w:t xml:space="preserve"> и </w:t>
            </w:r>
            <w:r w:rsidRPr="00542E6A">
              <w:rPr>
                <w:b/>
                <w:sz w:val="18"/>
                <w:szCs w:val="18"/>
              </w:rPr>
              <w:t>Виталием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42E6A">
              <w:rPr>
                <w:b/>
                <w:sz w:val="18"/>
                <w:szCs w:val="18"/>
              </w:rPr>
              <w:t>Хомутынником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1C31E0" w:rsidRDefault="00EE57A2" w:rsidP="001C31E0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 w:rsidRPr="00E248C3">
              <w:rPr>
                <w:sz w:val="18"/>
                <w:szCs w:val="18"/>
              </w:rPr>
              <w:t>В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2014 г. в голосовании победил </w:t>
            </w:r>
            <w:r w:rsidRPr="00EE57A2">
              <w:rPr>
                <w:b/>
                <w:sz w:val="18"/>
                <w:szCs w:val="18"/>
              </w:rPr>
              <w:t>Виталий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EE57A2">
              <w:rPr>
                <w:b/>
                <w:sz w:val="18"/>
                <w:szCs w:val="18"/>
              </w:rPr>
              <w:t>Хомутынник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 w:rsidR="001C31E0" w:rsidRPr="00542E6A">
              <w:rPr>
                <w:sz w:val="18"/>
                <w:szCs w:val="18"/>
              </w:rPr>
              <w:t xml:space="preserve">самовыдвижение, </w:t>
            </w:r>
            <w:r w:rsidR="001C31E0">
              <w:rPr>
                <w:sz w:val="18"/>
                <w:szCs w:val="18"/>
              </w:rPr>
              <w:t>состоит в групп</w:t>
            </w:r>
            <w:r w:rsidR="007278B2">
              <w:rPr>
                <w:sz w:val="18"/>
                <w:szCs w:val="18"/>
              </w:rPr>
              <w:t>е</w:t>
            </w:r>
            <w:r w:rsidR="001C31E0">
              <w:rPr>
                <w:sz w:val="18"/>
                <w:szCs w:val="18"/>
              </w:rPr>
              <w:t xml:space="preserve"> депутатов «</w:t>
            </w:r>
            <w:r w:rsidR="001C31E0" w:rsidRPr="00542E6A">
              <w:rPr>
                <w:sz w:val="18"/>
                <w:szCs w:val="18"/>
              </w:rPr>
              <w:t>Возрождение</w:t>
            </w:r>
            <w:r w:rsidR="001C31E0">
              <w:rPr>
                <w:sz w:val="18"/>
                <w:szCs w:val="18"/>
              </w:rPr>
              <w:t>», набрал 23 тыс. голосов, или 31% от явки). Родом из Донецкой области.</w:t>
            </w:r>
          </w:p>
          <w:p w:rsidR="001C31E0" w:rsidRDefault="001C31E0" w:rsidP="001C31E0">
            <w:pPr>
              <w:pStyle w:val="Adb"/>
              <w:spacing w:line="257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2019 г. </w:t>
            </w:r>
            <w:proofErr w:type="spellStart"/>
            <w:r w:rsidRPr="00542E6A">
              <w:rPr>
                <w:b/>
                <w:sz w:val="18"/>
                <w:szCs w:val="18"/>
              </w:rPr>
              <w:t>Кернес</w:t>
            </w:r>
            <w:proofErr w:type="spellEnd"/>
            <w:r>
              <w:rPr>
                <w:sz w:val="18"/>
                <w:szCs w:val="18"/>
              </w:rPr>
              <w:t xml:space="preserve"> сохранит контроль над округом. В случае, если его союз с </w:t>
            </w:r>
            <w:proofErr w:type="spellStart"/>
            <w:r w:rsidRPr="0035610A">
              <w:rPr>
                <w:b/>
                <w:sz w:val="18"/>
                <w:szCs w:val="18"/>
              </w:rPr>
              <w:t>Коломойским</w:t>
            </w:r>
            <w:proofErr w:type="spellEnd"/>
            <w:r>
              <w:rPr>
                <w:sz w:val="18"/>
                <w:szCs w:val="18"/>
              </w:rPr>
              <w:t xml:space="preserve"> и </w:t>
            </w:r>
            <w:proofErr w:type="spellStart"/>
            <w:r w:rsidRPr="0035610A">
              <w:rPr>
                <w:b/>
                <w:sz w:val="18"/>
                <w:szCs w:val="18"/>
              </w:rPr>
              <w:t>Хомутынником</w:t>
            </w:r>
            <w:proofErr w:type="spellEnd"/>
            <w:r>
              <w:rPr>
                <w:sz w:val="18"/>
                <w:szCs w:val="18"/>
              </w:rPr>
              <w:t xml:space="preserve"> продолжится, то в округе будет избираться кто-то из их группы. В противном случае, </w:t>
            </w:r>
            <w:proofErr w:type="spellStart"/>
            <w:r w:rsidRPr="0035610A">
              <w:rPr>
                <w:b/>
                <w:sz w:val="18"/>
                <w:szCs w:val="18"/>
              </w:rPr>
              <w:t>Кернес</w:t>
            </w:r>
            <w:proofErr w:type="spellEnd"/>
            <w:r>
              <w:rPr>
                <w:sz w:val="18"/>
                <w:szCs w:val="18"/>
              </w:rPr>
              <w:t xml:space="preserve"> продаст данный округ.</w:t>
            </w:r>
          </w:p>
        </w:tc>
      </w:tr>
    </w:tbl>
    <w:p w:rsidR="00945D86" w:rsidRPr="001C31E0" w:rsidRDefault="00945D86" w:rsidP="001C31E0">
      <w:pPr>
        <w:spacing w:after="0" w:line="257" w:lineRule="auto"/>
        <w:rPr>
          <w:sz w:val="14"/>
          <w:szCs w:val="14"/>
        </w:rPr>
      </w:pPr>
    </w:p>
    <w:p w:rsidR="001C31E0" w:rsidRPr="001C31E0" w:rsidRDefault="001C31E0" w:rsidP="009538DD">
      <w:pPr>
        <w:pStyle w:val="1"/>
      </w:pPr>
      <w:bookmarkStart w:id="7" w:name="_Toc529802396"/>
      <w:r w:rsidRPr="001C31E0">
        <w:lastRenderedPageBreak/>
        <w:t xml:space="preserve">РАСПРЕДЕЛЕНИЕ ВЛИЯНИЯ В ОБЛАСТИ (ЧАСТЬ </w:t>
      </w:r>
      <w:r>
        <w:t>2</w:t>
      </w:r>
      <w:r w:rsidRPr="001C31E0">
        <w:t>)</w:t>
      </w:r>
      <w:bookmarkEnd w:id="7"/>
    </w:p>
    <w:tbl>
      <w:tblPr>
        <w:tblStyle w:val="a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6237"/>
      </w:tblGrid>
      <w:tr w:rsidR="00C82C06" w:rsidRPr="00E248C3" w:rsidTr="001B6832">
        <w:trPr>
          <w:trHeight w:val="175"/>
          <w:tblHeader/>
        </w:trPr>
        <w:tc>
          <w:tcPr>
            <w:tcW w:w="2660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auto"/>
            <w:vAlign w:val="center"/>
          </w:tcPr>
          <w:p w:rsidR="00C82C06" w:rsidRPr="00E248C3" w:rsidRDefault="00C82C06" w:rsidP="001B6832">
            <w:pPr>
              <w:pStyle w:val="Adb"/>
              <w:jc w:val="center"/>
              <w:rPr>
                <w:b/>
                <w:sz w:val="18"/>
                <w:szCs w:val="18"/>
              </w:rPr>
            </w:pPr>
            <w:r w:rsidRPr="00E248C3">
              <w:rPr>
                <w:b/>
                <w:sz w:val="18"/>
                <w:szCs w:val="18"/>
              </w:rPr>
              <w:t>Округ</w:t>
            </w:r>
            <w:r w:rsidRPr="00E248C3">
              <w:rPr>
                <w:b/>
                <w:sz w:val="18"/>
                <w:szCs w:val="18"/>
              </w:rPr>
              <w:br/>
              <w:t>(избирателей)</w:t>
            </w:r>
          </w:p>
        </w:tc>
        <w:tc>
          <w:tcPr>
            <w:tcW w:w="850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auto"/>
            <w:vAlign w:val="center"/>
          </w:tcPr>
          <w:p w:rsidR="00C82C06" w:rsidRPr="00E248C3" w:rsidRDefault="00C82C06" w:rsidP="001B6832">
            <w:pPr>
              <w:pStyle w:val="Adb"/>
              <w:jc w:val="center"/>
              <w:rPr>
                <w:b/>
                <w:sz w:val="18"/>
                <w:szCs w:val="18"/>
              </w:rPr>
            </w:pPr>
            <w:r w:rsidRPr="00E248C3">
              <w:rPr>
                <w:b/>
                <w:sz w:val="18"/>
                <w:szCs w:val="18"/>
              </w:rPr>
              <w:t>Явка</w:t>
            </w:r>
          </w:p>
        </w:tc>
        <w:tc>
          <w:tcPr>
            <w:tcW w:w="6237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auto"/>
            <w:vAlign w:val="center"/>
          </w:tcPr>
          <w:p w:rsidR="00C82C06" w:rsidRPr="00E248C3" w:rsidRDefault="00C82C06" w:rsidP="001B6832">
            <w:pPr>
              <w:pStyle w:val="Adb"/>
              <w:jc w:val="center"/>
              <w:rPr>
                <w:b/>
                <w:sz w:val="18"/>
                <w:szCs w:val="18"/>
              </w:rPr>
            </w:pPr>
            <w:r w:rsidRPr="00A86ED2">
              <w:rPr>
                <w:b/>
                <w:sz w:val="18"/>
                <w:szCs w:val="18"/>
              </w:rPr>
              <w:t>Распределение влияния в округе</w:t>
            </w:r>
          </w:p>
        </w:tc>
      </w:tr>
      <w:tr w:rsidR="00C82C06" w:rsidRPr="007E43BC" w:rsidTr="0074247A">
        <w:trPr>
          <w:trHeight w:val="1568"/>
        </w:trPr>
        <w:tc>
          <w:tcPr>
            <w:tcW w:w="2660" w:type="dxa"/>
            <w:tcBorders>
              <w:top w:val="single" w:sz="12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E2EFD9" w:themeFill="accent6" w:themeFillTint="33"/>
          </w:tcPr>
          <w:p w:rsidR="00C82C06" w:rsidRDefault="00C82C06" w:rsidP="001B6832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№172</w:t>
            </w:r>
          </w:p>
          <w:p w:rsidR="00C82C06" w:rsidRDefault="00C82C06" w:rsidP="001B6832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г. Харьков,</w:t>
            </w:r>
          </w:p>
          <w:p w:rsidR="007174A2" w:rsidRDefault="007174A2" w:rsidP="007174A2">
            <w:pPr>
              <w:pStyle w:val="Adb"/>
              <w:rPr>
                <w:bCs/>
                <w:sz w:val="18"/>
                <w:szCs w:val="18"/>
              </w:rPr>
            </w:pPr>
            <w:r w:rsidRPr="00EC144A">
              <w:rPr>
                <w:bCs/>
                <w:sz w:val="18"/>
                <w:szCs w:val="18"/>
              </w:rPr>
              <w:t xml:space="preserve">часть Индустриального </w:t>
            </w:r>
            <w:r w:rsidR="0074247A">
              <w:rPr>
                <w:bCs/>
                <w:sz w:val="18"/>
                <w:szCs w:val="18"/>
              </w:rPr>
              <w:t>р-на</w:t>
            </w:r>
          </w:p>
          <w:p w:rsidR="007174A2" w:rsidRPr="00715770" w:rsidRDefault="007174A2" w:rsidP="007174A2">
            <w:pPr>
              <w:pStyle w:val="Adb"/>
              <w:rPr>
                <w:bCs/>
                <w:sz w:val="18"/>
                <w:szCs w:val="18"/>
              </w:rPr>
            </w:pPr>
            <w:r w:rsidRPr="00715770">
              <w:rPr>
                <w:bCs/>
                <w:sz w:val="18"/>
                <w:szCs w:val="18"/>
              </w:rPr>
              <w:t>часть Московского р-на</w:t>
            </w:r>
          </w:p>
          <w:p w:rsidR="00C82C06" w:rsidRPr="00E248C3" w:rsidRDefault="00C82C06" w:rsidP="001B6832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A82A4F">
              <w:rPr>
                <w:sz w:val="18"/>
                <w:szCs w:val="18"/>
              </w:rPr>
              <w:t>57</w:t>
            </w:r>
            <w:r w:rsidRPr="00A55682">
              <w:rPr>
                <w:sz w:val="18"/>
                <w:szCs w:val="18"/>
              </w:rPr>
              <w:t xml:space="preserve"> тыс.</w:t>
            </w:r>
          </w:p>
        </w:tc>
        <w:tc>
          <w:tcPr>
            <w:tcW w:w="850" w:type="dxa"/>
            <w:tcBorders>
              <w:top w:val="single" w:sz="12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E2EFD9" w:themeFill="accent6" w:themeFillTint="33"/>
          </w:tcPr>
          <w:p w:rsidR="00C82C06" w:rsidRPr="00E248C3" w:rsidRDefault="00A82A4F" w:rsidP="001B6832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42</w:t>
            </w:r>
            <w:r w:rsidR="00C82C06" w:rsidRPr="00E248C3">
              <w:rPr>
                <w:b/>
                <w:bCs/>
                <w:sz w:val="18"/>
                <w:szCs w:val="18"/>
              </w:rPr>
              <w:t>%</w:t>
            </w:r>
          </w:p>
          <w:p w:rsidR="00C82C06" w:rsidRPr="00E248C3" w:rsidRDefault="00A82A4F" w:rsidP="001B6832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  <w:r w:rsidR="00C82C06" w:rsidRPr="00E248C3">
              <w:rPr>
                <w:sz w:val="18"/>
                <w:szCs w:val="18"/>
              </w:rPr>
              <w:t> тыс.</w:t>
            </w:r>
          </w:p>
        </w:tc>
        <w:tc>
          <w:tcPr>
            <w:tcW w:w="6237" w:type="dxa"/>
            <w:tcBorders>
              <w:top w:val="single" w:sz="12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:rsidR="00C82C06" w:rsidRDefault="00C82C06" w:rsidP="001B6832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Округ находится под полным контролем мэра г. Харьков - </w:t>
            </w:r>
            <w:r w:rsidRPr="00542E6A">
              <w:rPr>
                <w:b/>
                <w:sz w:val="18"/>
                <w:szCs w:val="18"/>
              </w:rPr>
              <w:t>Геннадия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42E6A">
              <w:rPr>
                <w:b/>
                <w:sz w:val="18"/>
                <w:szCs w:val="18"/>
              </w:rPr>
              <w:t>Кернеса</w:t>
            </w:r>
            <w:proofErr w:type="spellEnd"/>
            <w:r>
              <w:rPr>
                <w:sz w:val="18"/>
                <w:szCs w:val="18"/>
              </w:rPr>
              <w:t xml:space="preserve">, который находится в ситуативном союзе с </w:t>
            </w:r>
            <w:r w:rsidRPr="00542E6A">
              <w:rPr>
                <w:b/>
                <w:sz w:val="18"/>
                <w:szCs w:val="18"/>
              </w:rPr>
              <w:t>Игорем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42E6A">
              <w:rPr>
                <w:b/>
                <w:sz w:val="18"/>
                <w:szCs w:val="18"/>
              </w:rPr>
              <w:t>Коломойским</w:t>
            </w:r>
            <w:proofErr w:type="spellEnd"/>
            <w:r>
              <w:rPr>
                <w:sz w:val="18"/>
                <w:szCs w:val="18"/>
              </w:rPr>
              <w:t xml:space="preserve"> и </w:t>
            </w:r>
            <w:r w:rsidRPr="00542E6A">
              <w:rPr>
                <w:b/>
                <w:sz w:val="18"/>
                <w:szCs w:val="18"/>
              </w:rPr>
              <w:t>Виталием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42E6A">
              <w:rPr>
                <w:b/>
                <w:sz w:val="18"/>
                <w:szCs w:val="18"/>
              </w:rPr>
              <w:t>Хомутынником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C82C06" w:rsidRDefault="00C82C06" w:rsidP="001B6832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 w:rsidRPr="00E248C3">
              <w:rPr>
                <w:sz w:val="18"/>
                <w:szCs w:val="18"/>
              </w:rPr>
              <w:t>В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2014 г. в голосовании победил представитель </w:t>
            </w:r>
            <w:proofErr w:type="spellStart"/>
            <w:r w:rsidRPr="00542E6A">
              <w:rPr>
                <w:b/>
                <w:sz w:val="18"/>
                <w:szCs w:val="18"/>
              </w:rPr>
              <w:t>Хомутынника</w:t>
            </w:r>
            <w:r>
              <w:rPr>
                <w:sz w:val="18"/>
                <w:szCs w:val="18"/>
              </w:rPr>
              <w:t>-</w:t>
            </w:r>
            <w:r w:rsidRPr="00542E6A">
              <w:rPr>
                <w:b/>
                <w:sz w:val="18"/>
                <w:szCs w:val="18"/>
              </w:rPr>
              <w:t>Коломойского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74247A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74247A">
              <w:rPr>
                <w:b/>
                <w:sz w:val="18"/>
                <w:szCs w:val="18"/>
              </w:rPr>
              <w:t xml:space="preserve">Владимир </w:t>
            </w:r>
            <w:proofErr w:type="spellStart"/>
            <w:r w:rsidR="0074247A">
              <w:rPr>
                <w:b/>
                <w:sz w:val="18"/>
                <w:szCs w:val="18"/>
              </w:rPr>
              <w:t>Мисик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 w:rsidRPr="00542E6A">
              <w:rPr>
                <w:sz w:val="18"/>
                <w:szCs w:val="18"/>
              </w:rPr>
              <w:t xml:space="preserve">самовыдвижение, </w:t>
            </w:r>
            <w:r>
              <w:rPr>
                <w:sz w:val="18"/>
                <w:szCs w:val="18"/>
              </w:rPr>
              <w:t>состоит в групп</w:t>
            </w:r>
            <w:r w:rsidR="007278B2"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 xml:space="preserve"> депутатов «</w:t>
            </w:r>
            <w:r w:rsidRPr="00542E6A">
              <w:rPr>
                <w:sz w:val="18"/>
                <w:szCs w:val="18"/>
              </w:rPr>
              <w:t>Возрождение</w:t>
            </w:r>
            <w:r>
              <w:rPr>
                <w:sz w:val="18"/>
                <w:szCs w:val="18"/>
              </w:rPr>
              <w:t xml:space="preserve">», набрал </w:t>
            </w:r>
            <w:r w:rsidR="0074247A">
              <w:rPr>
                <w:sz w:val="18"/>
                <w:szCs w:val="18"/>
              </w:rPr>
              <w:t>26</w:t>
            </w:r>
            <w:r>
              <w:rPr>
                <w:sz w:val="18"/>
                <w:szCs w:val="18"/>
              </w:rPr>
              <w:t xml:space="preserve"> тыс. голосов, или </w:t>
            </w:r>
            <w:r w:rsidR="0074247A">
              <w:rPr>
                <w:sz w:val="18"/>
                <w:szCs w:val="18"/>
              </w:rPr>
              <w:t>54</w:t>
            </w:r>
            <w:r>
              <w:rPr>
                <w:sz w:val="18"/>
                <w:szCs w:val="18"/>
              </w:rPr>
              <w:t xml:space="preserve">% от явки). Ранее считалось, что </w:t>
            </w:r>
            <w:r w:rsidRPr="00542E6A">
              <w:rPr>
                <w:b/>
                <w:sz w:val="18"/>
                <w:szCs w:val="18"/>
              </w:rPr>
              <w:t>Писаренко</w:t>
            </w:r>
            <w:r>
              <w:rPr>
                <w:sz w:val="18"/>
                <w:szCs w:val="18"/>
              </w:rPr>
              <w:t xml:space="preserve"> близок к </w:t>
            </w:r>
            <w:r w:rsidRPr="00542E6A">
              <w:rPr>
                <w:b/>
                <w:sz w:val="18"/>
                <w:szCs w:val="18"/>
              </w:rPr>
              <w:t>Андрею</w:t>
            </w:r>
            <w:r>
              <w:rPr>
                <w:sz w:val="18"/>
                <w:szCs w:val="18"/>
              </w:rPr>
              <w:t xml:space="preserve"> </w:t>
            </w:r>
            <w:r w:rsidRPr="00542E6A">
              <w:rPr>
                <w:b/>
                <w:sz w:val="18"/>
                <w:szCs w:val="18"/>
              </w:rPr>
              <w:t>Портнову</w:t>
            </w:r>
            <w:r>
              <w:rPr>
                <w:sz w:val="18"/>
                <w:szCs w:val="18"/>
              </w:rPr>
              <w:t xml:space="preserve">. Родом из </w:t>
            </w:r>
            <w:r w:rsidR="0074247A">
              <w:rPr>
                <w:sz w:val="18"/>
                <w:szCs w:val="18"/>
              </w:rPr>
              <w:t>Харьковской</w:t>
            </w:r>
            <w:r>
              <w:rPr>
                <w:sz w:val="18"/>
                <w:szCs w:val="18"/>
              </w:rPr>
              <w:t xml:space="preserve"> области.</w:t>
            </w:r>
          </w:p>
          <w:p w:rsidR="00C82C06" w:rsidRPr="007E43BC" w:rsidRDefault="00C82C06" w:rsidP="001B6832">
            <w:pPr>
              <w:pStyle w:val="Adb"/>
              <w:spacing w:line="264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2019 г. </w:t>
            </w:r>
            <w:proofErr w:type="spellStart"/>
            <w:r w:rsidRPr="00542E6A">
              <w:rPr>
                <w:b/>
                <w:sz w:val="18"/>
                <w:szCs w:val="18"/>
              </w:rPr>
              <w:t>Кернес</w:t>
            </w:r>
            <w:proofErr w:type="spellEnd"/>
            <w:r>
              <w:rPr>
                <w:sz w:val="18"/>
                <w:szCs w:val="18"/>
              </w:rPr>
              <w:t xml:space="preserve"> сохранит контроль над округом. В случае, если его союз с </w:t>
            </w:r>
            <w:proofErr w:type="spellStart"/>
            <w:r w:rsidRPr="0035610A">
              <w:rPr>
                <w:b/>
                <w:sz w:val="18"/>
                <w:szCs w:val="18"/>
              </w:rPr>
              <w:t>Коломойским</w:t>
            </w:r>
            <w:proofErr w:type="spellEnd"/>
            <w:r>
              <w:rPr>
                <w:sz w:val="18"/>
                <w:szCs w:val="18"/>
              </w:rPr>
              <w:t xml:space="preserve"> и </w:t>
            </w:r>
            <w:proofErr w:type="spellStart"/>
            <w:r w:rsidRPr="0035610A">
              <w:rPr>
                <w:b/>
                <w:sz w:val="18"/>
                <w:szCs w:val="18"/>
              </w:rPr>
              <w:t>Хомутынником</w:t>
            </w:r>
            <w:proofErr w:type="spellEnd"/>
            <w:r>
              <w:rPr>
                <w:sz w:val="18"/>
                <w:szCs w:val="18"/>
              </w:rPr>
              <w:t xml:space="preserve"> продолжится, то в округе будет избираться кто-то из их группы. В противном случае, </w:t>
            </w:r>
            <w:proofErr w:type="spellStart"/>
            <w:r w:rsidRPr="0035610A">
              <w:rPr>
                <w:b/>
                <w:sz w:val="18"/>
                <w:szCs w:val="18"/>
              </w:rPr>
              <w:t>Кернес</w:t>
            </w:r>
            <w:proofErr w:type="spellEnd"/>
            <w:r>
              <w:rPr>
                <w:sz w:val="18"/>
                <w:szCs w:val="18"/>
              </w:rPr>
              <w:t xml:space="preserve"> продаст данный округ.</w:t>
            </w:r>
          </w:p>
        </w:tc>
      </w:tr>
      <w:tr w:rsidR="0074247A" w:rsidRPr="007E43BC" w:rsidTr="00B46AA8">
        <w:trPr>
          <w:trHeight w:val="1419"/>
        </w:trPr>
        <w:tc>
          <w:tcPr>
            <w:tcW w:w="2660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E2EFD9" w:themeFill="accent6" w:themeFillTint="33"/>
          </w:tcPr>
          <w:p w:rsidR="0074247A" w:rsidRDefault="0074247A" w:rsidP="0074247A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№173</w:t>
            </w:r>
          </w:p>
          <w:p w:rsidR="0074247A" w:rsidRDefault="0074247A" w:rsidP="0074247A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г. Харьков,</w:t>
            </w:r>
          </w:p>
          <w:p w:rsidR="0074247A" w:rsidRDefault="0074247A" w:rsidP="0074247A">
            <w:pPr>
              <w:pStyle w:val="Adb"/>
              <w:rPr>
                <w:bCs/>
                <w:sz w:val="18"/>
                <w:szCs w:val="18"/>
              </w:rPr>
            </w:pPr>
            <w:r w:rsidRPr="00EC144A">
              <w:rPr>
                <w:bCs/>
                <w:sz w:val="18"/>
                <w:szCs w:val="18"/>
              </w:rPr>
              <w:t xml:space="preserve">часть Слободского </w:t>
            </w:r>
            <w:r>
              <w:rPr>
                <w:bCs/>
                <w:sz w:val="18"/>
                <w:szCs w:val="18"/>
              </w:rPr>
              <w:t>р-на</w:t>
            </w:r>
          </w:p>
          <w:p w:rsidR="0074247A" w:rsidRPr="00715770" w:rsidRDefault="0074247A" w:rsidP="0074247A">
            <w:pPr>
              <w:pStyle w:val="Adb"/>
              <w:rPr>
                <w:bCs/>
                <w:sz w:val="18"/>
                <w:szCs w:val="18"/>
              </w:rPr>
            </w:pPr>
            <w:r w:rsidRPr="00715770">
              <w:rPr>
                <w:bCs/>
                <w:sz w:val="18"/>
                <w:szCs w:val="18"/>
              </w:rPr>
              <w:t xml:space="preserve">часть </w:t>
            </w:r>
            <w:proofErr w:type="spellStart"/>
            <w:r>
              <w:rPr>
                <w:bCs/>
                <w:sz w:val="18"/>
                <w:szCs w:val="18"/>
              </w:rPr>
              <w:t>Основянского</w:t>
            </w:r>
            <w:proofErr w:type="spellEnd"/>
            <w:r w:rsidRPr="00715770">
              <w:rPr>
                <w:bCs/>
                <w:sz w:val="18"/>
                <w:szCs w:val="18"/>
              </w:rPr>
              <w:t xml:space="preserve"> р-на</w:t>
            </w:r>
          </w:p>
          <w:p w:rsidR="0074247A" w:rsidRDefault="0074247A" w:rsidP="0074247A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146</w:t>
            </w:r>
            <w:r w:rsidRPr="00A55682">
              <w:rPr>
                <w:sz w:val="18"/>
                <w:szCs w:val="18"/>
              </w:rPr>
              <w:t xml:space="preserve"> тыс.</w:t>
            </w:r>
          </w:p>
        </w:tc>
        <w:tc>
          <w:tcPr>
            <w:tcW w:w="850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E2EFD9" w:themeFill="accent6" w:themeFillTint="33"/>
          </w:tcPr>
          <w:p w:rsidR="0074247A" w:rsidRPr="00E248C3" w:rsidRDefault="0074247A" w:rsidP="0074247A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42</w:t>
            </w:r>
            <w:r w:rsidRPr="00E248C3">
              <w:rPr>
                <w:b/>
                <w:bCs/>
                <w:sz w:val="18"/>
                <w:szCs w:val="18"/>
              </w:rPr>
              <w:t>%</w:t>
            </w:r>
          </w:p>
          <w:p w:rsidR="0074247A" w:rsidRDefault="0074247A" w:rsidP="0074247A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86075">
              <w:rPr>
                <w:sz w:val="18"/>
                <w:szCs w:val="18"/>
              </w:rPr>
              <w:t>1</w:t>
            </w:r>
            <w:r w:rsidRPr="00E248C3">
              <w:rPr>
                <w:sz w:val="18"/>
                <w:szCs w:val="18"/>
              </w:rPr>
              <w:t> тыс.</w:t>
            </w:r>
          </w:p>
        </w:tc>
        <w:tc>
          <w:tcPr>
            <w:tcW w:w="6237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E2EFD9" w:themeFill="accent6" w:themeFillTint="33"/>
          </w:tcPr>
          <w:p w:rsidR="00F40903" w:rsidRDefault="00F40903" w:rsidP="00F40903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Округ находится под полным контролем мэра г. Харьков - </w:t>
            </w:r>
            <w:r w:rsidRPr="00542E6A">
              <w:rPr>
                <w:b/>
                <w:sz w:val="18"/>
                <w:szCs w:val="18"/>
              </w:rPr>
              <w:t>Геннадия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42E6A">
              <w:rPr>
                <w:b/>
                <w:sz w:val="18"/>
                <w:szCs w:val="18"/>
              </w:rPr>
              <w:t>Кернеса</w:t>
            </w:r>
            <w:proofErr w:type="spellEnd"/>
            <w:r>
              <w:rPr>
                <w:sz w:val="18"/>
                <w:szCs w:val="18"/>
              </w:rPr>
              <w:t xml:space="preserve">, который находится в ситуативном союзе с </w:t>
            </w:r>
            <w:r w:rsidRPr="00542E6A">
              <w:rPr>
                <w:b/>
                <w:sz w:val="18"/>
                <w:szCs w:val="18"/>
              </w:rPr>
              <w:t>Игорем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42E6A">
              <w:rPr>
                <w:b/>
                <w:sz w:val="18"/>
                <w:szCs w:val="18"/>
              </w:rPr>
              <w:t>Коломойским</w:t>
            </w:r>
            <w:proofErr w:type="spellEnd"/>
            <w:r>
              <w:rPr>
                <w:sz w:val="18"/>
                <w:szCs w:val="18"/>
              </w:rPr>
              <w:t xml:space="preserve"> и </w:t>
            </w:r>
            <w:r w:rsidRPr="00542E6A">
              <w:rPr>
                <w:b/>
                <w:sz w:val="18"/>
                <w:szCs w:val="18"/>
              </w:rPr>
              <w:t>Виталием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42E6A">
              <w:rPr>
                <w:b/>
                <w:sz w:val="18"/>
                <w:szCs w:val="18"/>
              </w:rPr>
              <w:t>Хомутынником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74247A" w:rsidRDefault="000851FB" w:rsidP="000851FB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 w:rsidRPr="00E248C3">
              <w:rPr>
                <w:sz w:val="18"/>
                <w:szCs w:val="18"/>
              </w:rPr>
              <w:t>В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2014 г. в голосовании победил </w:t>
            </w:r>
            <w:r w:rsidR="00EF204E">
              <w:rPr>
                <w:sz w:val="18"/>
                <w:szCs w:val="18"/>
              </w:rPr>
              <w:t>из бизнес-партнеров</w:t>
            </w:r>
            <w:r>
              <w:rPr>
                <w:sz w:val="18"/>
                <w:szCs w:val="18"/>
              </w:rPr>
              <w:t xml:space="preserve"> </w:t>
            </w:r>
            <w:r w:rsidRPr="000851FB">
              <w:rPr>
                <w:b/>
                <w:sz w:val="18"/>
                <w:szCs w:val="18"/>
              </w:rPr>
              <w:t>Геннадия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0851FB">
              <w:rPr>
                <w:b/>
                <w:sz w:val="18"/>
                <w:szCs w:val="18"/>
              </w:rPr>
              <w:t>Кернеса</w:t>
            </w:r>
            <w:proofErr w:type="spellEnd"/>
            <w:r>
              <w:rPr>
                <w:sz w:val="18"/>
                <w:szCs w:val="18"/>
              </w:rPr>
              <w:t xml:space="preserve"> – </w:t>
            </w:r>
            <w:r w:rsidRPr="000851FB">
              <w:rPr>
                <w:b/>
                <w:sz w:val="18"/>
                <w:szCs w:val="18"/>
              </w:rPr>
              <w:t>Анатолий</w:t>
            </w:r>
            <w:r>
              <w:rPr>
                <w:sz w:val="18"/>
                <w:szCs w:val="18"/>
              </w:rPr>
              <w:t xml:space="preserve"> </w:t>
            </w:r>
            <w:r w:rsidRPr="000851FB">
              <w:rPr>
                <w:b/>
                <w:sz w:val="18"/>
                <w:szCs w:val="18"/>
              </w:rPr>
              <w:t>Денисенко</w:t>
            </w:r>
            <w:r>
              <w:rPr>
                <w:sz w:val="18"/>
                <w:szCs w:val="18"/>
              </w:rPr>
              <w:t xml:space="preserve"> (</w:t>
            </w:r>
            <w:r w:rsidRPr="000851FB">
              <w:rPr>
                <w:sz w:val="18"/>
                <w:szCs w:val="18"/>
              </w:rPr>
              <w:t>самовыдвижение, внефракционный</w:t>
            </w:r>
            <w:r>
              <w:rPr>
                <w:sz w:val="18"/>
                <w:szCs w:val="18"/>
              </w:rPr>
              <w:t xml:space="preserve">, набрал 26 тыс. голосов, или 42% от явки). Избирательную кампанию финансировал частично на личные средства, а частично – на </w:t>
            </w:r>
            <w:r w:rsidR="00EF204E">
              <w:rPr>
                <w:sz w:val="18"/>
                <w:szCs w:val="18"/>
              </w:rPr>
              <w:t xml:space="preserve">средства, одолженные у </w:t>
            </w:r>
            <w:proofErr w:type="spellStart"/>
            <w:r w:rsidRPr="000851FB">
              <w:rPr>
                <w:b/>
                <w:sz w:val="18"/>
                <w:szCs w:val="18"/>
              </w:rPr>
              <w:t>Кернеса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6326F8" w:rsidRDefault="006326F8" w:rsidP="000851FB">
            <w:pPr>
              <w:pStyle w:val="Adb"/>
              <w:spacing w:line="257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2019 г. </w:t>
            </w:r>
            <w:proofErr w:type="spellStart"/>
            <w:r w:rsidRPr="00542E6A">
              <w:rPr>
                <w:b/>
                <w:sz w:val="18"/>
                <w:szCs w:val="18"/>
              </w:rPr>
              <w:t>Кернес</w:t>
            </w:r>
            <w:proofErr w:type="spellEnd"/>
            <w:r>
              <w:rPr>
                <w:sz w:val="18"/>
                <w:szCs w:val="18"/>
              </w:rPr>
              <w:t xml:space="preserve"> сохранит контроль над округом. В случае, если его союз с </w:t>
            </w:r>
            <w:proofErr w:type="spellStart"/>
            <w:r w:rsidRPr="0035610A">
              <w:rPr>
                <w:b/>
                <w:sz w:val="18"/>
                <w:szCs w:val="18"/>
              </w:rPr>
              <w:t>Коломойским</w:t>
            </w:r>
            <w:proofErr w:type="spellEnd"/>
            <w:r>
              <w:rPr>
                <w:sz w:val="18"/>
                <w:szCs w:val="18"/>
              </w:rPr>
              <w:t xml:space="preserve"> и </w:t>
            </w:r>
            <w:proofErr w:type="spellStart"/>
            <w:r w:rsidRPr="0035610A">
              <w:rPr>
                <w:b/>
                <w:sz w:val="18"/>
                <w:szCs w:val="18"/>
              </w:rPr>
              <w:t>Хомутынником</w:t>
            </w:r>
            <w:proofErr w:type="spellEnd"/>
            <w:r>
              <w:rPr>
                <w:sz w:val="18"/>
                <w:szCs w:val="18"/>
              </w:rPr>
              <w:t xml:space="preserve"> продолжится, то в округе будет избираться кто-то из их группы. В противном случае, </w:t>
            </w:r>
            <w:proofErr w:type="spellStart"/>
            <w:r w:rsidRPr="0035610A">
              <w:rPr>
                <w:b/>
                <w:sz w:val="18"/>
                <w:szCs w:val="18"/>
              </w:rPr>
              <w:t>Кернес</w:t>
            </w:r>
            <w:proofErr w:type="spellEnd"/>
            <w:r>
              <w:rPr>
                <w:sz w:val="18"/>
                <w:szCs w:val="18"/>
              </w:rPr>
              <w:t xml:space="preserve"> продаст данный округ.</w:t>
            </w:r>
          </w:p>
        </w:tc>
      </w:tr>
      <w:tr w:rsidR="005637A4" w:rsidRPr="007E43BC" w:rsidTr="004A25BC">
        <w:trPr>
          <w:trHeight w:val="1419"/>
        </w:trPr>
        <w:tc>
          <w:tcPr>
            <w:tcW w:w="2660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FFF2CC" w:themeFill="accent4" w:themeFillTint="33"/>
          </w:tcPr>
          <w:p w:rsidR="005637A4" w:rsidRDefault="005637A4" w:rsidP="005637A4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№174</w:t>
            </w:r>
          </w:p>
          <w:p w:rsidR="005637A4" w:rsidRDefault="005637A4" w:rsidP="005637A4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г. Харьков,</w:t>
            </w:r>
          </w:p>
          <w:p w:rsidR="005637A4" w:rsidRPr="005637A4" w:rsidRDefault="005637A4" w:rsidP="005637A4">
            <w:pPr>
              <w:pStyle w:val="Adb"/>
              <w:rPr>
                <w:bCs/>
                <w:sz w:val="18"/>
                <w:szCs w:val="18"/>
              </w:rPr>
            </w:pPr>
            <w:r w:rsidRPr="00EC144A">
              <w:rPr>
                <w:bCs/>
                <w:sz w:val="18"/>
                <w:szCs w:val="18"/>
              </w:rPr>
              <w:t xml:space="preserve">часть </w:t>
            </w:r>
            <w:proofErr w:type="spellStart"/>
            <w:r w:rsidRPr="005637A4">
              <w:rPr>
                <w:bCs/>
                <w:sz w:val="18"/>
                <w:szCs w:val="18"/>
              </w:rPr>
              <w:t>Новобаварский</w:t>
            </w:r>
            <w:proofErr w:type="spellEnd"/>
            <w:r w:rsidRPr="005637A4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р-на</w:t>
            </w:r>
          </w:p>
          <w:p w:rsidR="005637A4" w:rsidRDefault="005637A4" w:rsidP="005637A4">
            <w:pPr>
              <w:pStyle w:val="Adb"/>
              <w:rPr>
                <w:bCs/>
                <w:sz w:val="18"/>
                <w:szCs w:val="18"/>
              </w:rPr>
            </w:pPr>
            <w:r w:rsidRPr="00EC144A">
              <w:rPr>
                <w:bCs/>
                <w:sz w:val="18"/>
                <w:szCs w:val="18"/>
              </w:rPr>
              <w:t xml:space="preserve">часть </w:t>
            </w:r>
            <w:proofErr w:type="spellStart"/>
            <w:r w:rsidRPr="005637A4">
              <w:rPr>
                <w:bCs/>
                <w:sz w:val="18"/>
                <w:szCs w:val="18"/>
              </w:rPr>
              <w:t>Холодногорский</w:t>
            </w:r>
            <w:proofErr w:type="spellEnd"/>
            <w:r w:rsidRPr="005637A4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р-на</w:t>
            </w:r>
          </w:p>
          <w:p w:rsidR="005637A4" w:rsidRDefault="005637A4" w:rsidP="005637A4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155</w:t>
            </w:r>
            <w:r w:rsidRPr="00A55682">
              <w:rPr>
                <w:sz w:val="18"/>
                <w:szCs w:val="18"/>
              </w:rPr>
              <w:t xml:space="preserve"> тыс.</w:t>
            </w:r>
          </w:p>
        </w:tc>
        <w:tc>
          <w:tcPr>
            <w:tcW w:w="850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FFF2CC" w:themeFill="accent4" w:themeFillTint="33"/>
          </w:tcPr>
          <w:p w:rsidR="005637A4" w:rsidRPr="00E248C3" w:rsidRDefault="005637A4" w:rsidP="005637A4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48</w:t>
            </w:r>
            <w:r w:rsidRPr="00E248C3">
              <w:rPr>
                <w:b/>
                <w:bCs/>
                <w:sz w:val="18"/>
                <w:szCs w:val="18"/>
              </w:rPr>
              <w:t>%</w:t>
            </w:r>
          </w:p>
          <w:p w:rsidR="005637A4" w:rsidRDefault="005637A4" w:rsidP="005637A4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  <w:r w:rsidRPr="00E248C3">
              <w:rPr>
                <w:sz w:val="18"/>
                <w:szCs w:val="18"/>
              </w:rPr>
              <w:t> тыс.</w:t>
            </w:r>
          </w:p>
        </w:tc>
        <w:tc>
          <w:tcPr>
            <w:tcW w:w="6237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FFF2CC" w:themeFill="accent4" w:themeFillTint="33"/>
          </w:tcPr>
          <w:p w:rsidR="005637A4" w:rsidRDefault="005637A4" w:rsidP="005637A4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Один из немногих округов в г. Харьков, который не находится под полным контролем мэра города – </w:t>
            </w:r>
            <w:r w:rsidRPr="005637A4">
              <w:rPr>
                <w:b/>
                <w:sz w:val="18"/>
                <w:szCs w:val="18"/>
              </w:rPr>
              <w:t>Геннадия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637A4">
              <w:rPr>
                <w:b/>
                <w:sz w:val="18"/>
                <w:szCs w:val="18"/>
              </w:rPr>
              <w:t>Кернеса</w:t>
            </w:r>
            <w:proofErr w:type="spellEnd"/>
            <w:r>
              <w:rPr>
                <w:sz w:val="18"/>
                <w:szCs w:val="18"/>
              </w:rPr>
              <w:t xml:space="preserve">. Родной округ </w:t>
            </w:r>
            <w:r w:rsidRPr="005637A4">
              <w:rPr>
                <w:b/>
                <w:sz w:val="18"/>
                <w:szCs w:val="18"/>
              </w:rPr>
              <w:t>Александра</w:t>
            </w:r>
            <w:r>
              <w:rPr>
                <w:sz w:val="18"/>
                <w:szCs w:val="18"/>
              </w:rPr>
              <w:t xml:space="preserve"> </w:t>
            </w:r>
            <w:r w:rsidRPr="005637A4">
              <w:rPr>
                <w:b/>
                <w:sz w:val="18"/>
                <w:szCs w:val="18"/>
              </w:rPr>
              <w:t>Фельдмана</w:t>
            </w:r>
            <w:r>
              <w:rPr>
                <w:sz w:val="18"/>
                <w:szCs w:val="18"/>
              </w:rPr>
              <w:t>.</w:t>
            </w:r>
          </w:p>
          <w:p w:rsidR="005637A4" w:rsidRDefault="005637A4" w:rsidP="005637A4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 w:rsidRPr="00E248C3">
              <w:rPr>
                <w:sz w:val="18"/>
                <w:szCs w:val="18"/>
              </w:rPr>
              <w:t>В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2014 г. в голосовании победил из немногих оппонентов </w:t>
            </w:r>
            <w:r w:rsidRPr="000851FB">
              <w:rPr>
                <w:b/>
                <w:sz w:val="18"/>
                <w:szCs w:val="18"/>
              </w:rPr>
              <w:t>Геннадия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0851FB">
              <w:rPr>
                <w:b/>
                <w:sz w:val="18"/>
                <w:szCs w:val="18"/>
              </w:rPr>
              <w:t>Кернеса</w:t>
            </w:r>
            <w:proofErr w:type="spellEnd"/>
            <w:r>
              <w:rPr>
                <w:sz w:val="18"/>
                <w:szCs w:val="18"/>
              </w:rPr>
              <w:t xml:space="preserve"> – </w:t>
            </w:r>
            <w:r>
              <w:rPr>
                <w:b/>
                <w:sz w:val="18"/>
                <w:szCs w:val="18"/>
              </w:rPr>
              <w:t xml:space="preserve">Александр Фельдман </w:t>
            </w:r>
            <w:r>
              <w:rPr>
                <w:sz w:val="18"/>
                <w:szCs w:val="18"/>
              </w:rPr>
              <w:t>(</w:t>
            </w:r>
            <w:r w:rsidRPr="000851FB">
              <w:rPr>
                <w:sz w:val="18"/>
                <w:szCs w:val="18"/>
              </w:rPr>
              <w:t xml:space="preserve">самовыдвижение, </w:t>
            </w:r>
            <w:r>
              <w:rPr>
                <w:sz w:val="18"/>
                <w:szCs w:val="18"/>
              </w:rPr>
              <w:t xml:space="preserve">депутатская группа «Воля Народа», набрал 48 тыс. голосов, или 65% от явки). </w:t>
            </w:r>
          </w:p>
          <w:p w:rsidR="005637A4" w:rsidRDefault="006B0154" w:rsidP="006B0154">
            <w:pPr>
              <w:pStyle w:val="Adb"/>
              <w:spacing w:line="257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2019 г. </w:t>
            </w:r>
            <w:r w:rsidRPr="006B0154">
              <w:rPr>
                <w:b/>
                <w:sz w:val="18"/>
                <w:szCs w:val="18"/>
              </w:rPr>
              <w:t>Фельдман</w:t>
            </w:r>
            <w:r>
              <w:rPr>
                <w:sz w:val="18"/>
                <w:szCs w:val="18"/>
              </w:rPr>
              <w:t xml:space="preserve"> без особого труда сохранит контроль над округом. Несмотря на то, что </w:t>
            </w:r>
            <w:r w:rsidRPr="006B0154">
              <w:rPr>
                <w:b/>
                <w:sz w:val="18"/>
                <w:szCs w:val="18"/>
              </w:rPr>
              <w:t>Фельдман</w:t>
            </w:r>
            <w:r>
              <w:rPr>
                <w:sz w:val="18"/>
                <w:szCs w:val="18"/>
              </w:rPr>
              <w:t xml:space="preserve"> систематически оппонирует </w:t>
            </w:r>
            <w:proofErr w:type="spellStart"/>
            <w:r w:rsidRPr="006B0154">
              <w:rPr>
                <w:b/>
                <w:sz w:val="18"/>
                <w:szCs w:val="18"/>
              </w:rPr>
              <w:t>Кернесу</w:t>
            </w:r>
            <w:proofErr w:type="spellEnd"/>
            <w:r>
              <w:rPr>
                <w:sz w:val="18"/>
                <w:szCs w:val="18"/>
              </w:rPr>
              <w:t xml:space="preserve"> в местной политике, </w:t>
            </w:r>
            <w:r w:rsidRPr="006B0154">
              <w:rPr>
                <w:b/>
                <w:sz w:val="18"/>
                <w:szCs w:val="18"/>
              </w:rPr>
              <w:t>Фельдман</w:t>
            </w:r>
            <w:r>
              <w:rPr>
                <w:sz w:val="18"/>
                <w:szCs w:val="18"/>
              </w:rPr>
              <w:t xml:space="preserve"> все еще обладает влиянием достаточным для того, чтобы претендовать как минимум на один округ в городе.</w:t>
            </w:r>
          </w:p>
        </w:tc>
      </w:tr>
      <w:tr w:rsidR="006B0154" w:rsidRPr="007E43BC" w:rsidTr="004A25BC">
        <w:trPr>
          <w:trHeight w:val="1419"/>
        </w:trPr>
        <w:tc>
          <w:tcPr>
            <w:tcW w:w="2660" w:type="dxa"/>
            <w:tcBorders>
              <w:top w:val="single" w:sz="8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E2EFD9" w:themeFill="accent6" w:themeFillTint="33"/>
          </w:tcPr>
          <w:p w:rsidR="007278B2" w:rsidRDefault="004A25BC" w:rsidP="007278B2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№175</w:t>
            </w:r>
          </w:p>
          <w:p w:rsidR="007278B2" w:rsidRDefault="007278B2" w:rsidP="007278B2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г. </w:t>
            </w:r>
            <w:proofErr w:type="spellStart"/>
            <w:r>
              <w:rPr>
                <w:b/>
                <w:bCs/>
                <w:sz w:val="18"/>
                <w:szCs w:val="18"/>
              </w:rPr>
              <w:t>Люботин</w:t>
            </w:r>
            <w:proofErr w:type="spellEnd"/>
            <w:r>
              <w:rPr>
                <w:b/>
                <w:bCs/>
                <w:sz w:val="18"/>
                <w:szCs w:val="18"/>
              </w:rPr>
              <w:t>,</w:t>
            </w:r>
          </w:p>
          <w:p w:rsidR="007278B2" w:rsidRDefault="007278B2" w:rsidP="007278B2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г. Дергачи,</w:t>
            </w:r>
          </w:p>
          <w:p w:rsidR="006B0154" w:rsidRDefault="007278B2" w:rsidP="007278B2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146</w:t>
            </w:r>
            <w:r w:rsidRPr="00A55682">
              <w:rPr>
                <w:sz w:val="18"/>
                <w:szCs w:val="18"/>
              </w:rPr>
              <w:t xml:space="preserve"> тыс.</w:t>
            </w:r>
          </w:p>
        </w:tc>
        <w:tc>
          <w:tcPr>
            <w:tcW w:w="850" w:type="dxa"/>
            <w:tcBorders>
              <w:top w:val="single" w:sz="8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E2EFD9" w:themeFill="accent6" w:themeFillTint="33"/>
          </w:tcPr>
          <w:p w:rsidR="007278B2" w:rsidRPr="00E248C3" w:rsidRDefault="007278B2" w:rsidP="007278B2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44</w:t>
            </w:r>
            <w:r w:rsidRPr="00E248C3">
              <w:rPr>
                <w:b/>
                <w:bCs/>
                <w:sz w:val="18"/>
                <w:szCs w:val="18"/>
              </w:rPr>
              <w:t>%</w:t>
            </w:r>
          </w:p>
          <w:p w:rsidR="006B0154" w:rsidRDefault="007278B2" w:rsidP="007278B2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  <w:r w:rsidRPr="00E248C3">
              <w:rPr>
                <w:sz w:val="18"/>
                <w:szCs w:val="18"/>
              </w:rPr>
              <w:t> тыс.</w:t>
            </w:r>
          </w:p>
        </w:tc>
        <w:tc>
          <w:tcPr>
            <w:tcW w:w="6237" w:type="dxa"/>
            <w:tcBorders>
              <w:top w:val="single" w:sz="8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E2EFD9" w:themeFill="accent6" w:themeFillTint="33"/>
          </w:tcPr>
          <w:p w:rsidR="006B0154" w:rsidRDefault="007278B2" w:rsidP="007278B2">
            <w:pPr>
              <w:pStyle w:val="Adb"/>
              <w:spacing w:after="120" w:line="257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2014 г. в голосовании победил </w:t>
            </w:r>
            <w:r w:rsidRPr="007278B2">
              <w:rPr>
                <w:b/>
                <w:sz w:val="18"/>
                <w:szCs w:val="18"/>
              </w:rPr>
              <w:t>Владимир</w:t>
            </w:r>
            <w:r>
              <w:rPr>
                <w:sz w:val="18"/>
                <w:szCs w:val="18"/>
              </w:rPr>
              <w:t xml:space="preserve"> </w:t>
            </w:r>
            <w:r w:rsidRPr="007278B2">
              <w:rPr>
                <w:b/>
                <w:sz w:val="18"/>
                <w:szCs w:val="18"/>
              </w:rPr>
              <w:t>Кацуба</w:t>
            </w:r>
            <w:r>
              <w:rPr>
                <w:sz w:val="18"/>
                <w:szCs w:val="18"/>
              </w:rPr>
              <w:t xml:space="preserve"> (</w:t>
            </w:r>
            <w:r w:rsidRPr="00542E6A">
              <w:rPr>
                <w:sz w:val="18"/>
                <w:szCs w:val="18"/>
              </w:rPr>
              <w:t xml:space="preserve">самовыдвижение, </w:t>
            </w:r>
            <w:r>
              <w:rPr>
                <w:sz w:val="18"/>
                <w:szCs w:val="18"/>
              </w:rPr>
              <w:t>состоит в группе депутатов «</w:t>
            </w:r>
            <w:r w:rsidRPr="00542E6A">
              <w:rPr>
                <w:sz w:val="18"/>
                <w:szCs w:val="18"/>
              </w:rPr>
              <w:t>Возрождение</w:t>
            </w:r>
            <w:r>
              <w:rPr>
                <w:sz w:val="18"/>
                <w:szCs w:val="18"/>
              </w:rPr>
              <w:t>», набрал 21 тыс. голосов, или 35% от явки).</w:t>
            </w:r>
          </w:p>
          <w:p w:rsidR="004A25BC" w:rsidRDefault="007278B2" w:rsidP="007278B2">
            <w:pPr>
              <w:pStyle w:val="Adb"/>
              <w:spacing w:after="120" w:line="257" w:lineRule="auto"/>
              <w:jc w:val="both"/>
              <w:rPr>
                <w:sz w:val="18"/>
                <w:szCs w:val="18"/>
              </w:rPr>
            </w:pPr>
            <w:r w:rsidRPr="007278B2">
              <w:rPr>
                <w:b/>
                <w:sz w:val="18"/>
                <w:szCs w:val="18"/>
              </w:rPr>
              <w:t>Кацуба</w:t>
            </w:r>
            <w:r>
              <w:rPr>
                <w:sz w:val="18"/>
                <w:szCs w:val="18"/>
              </w:rPr>
              <w:t xml:space="preserve"> был распределен на данный округ в 2012 г., предположительно – в ходе давления на </w:t>
            </w:r>
            <w:r w:rsidRPr="007278B2">
              <w:rPr>
                <w:b/>
                <w:sz w:val="18"/>
                <w:szCs w:val="18"/>
              </w:rPr>
              <w:t>Александра</w:t>
            </w:r>
            <w:r>
              <w:rPr>
                <w:sz w:val="18"/>
                <w:szCs w:val="18"/>
              </w:rPr>
              <w:t xml:space="preserve"> </w:t>
            </w:r>
            <w:r w:rsidRPr="007278B2">
              <w:rPr>
                <w:b/>
                <w:sz w:val="18"/>
                <w:szCs w:val="18"/>
              </w:rPr>
              <w:t>Ярославского</w:t>
            </w:r>
            <w:r>
              <w:rPr>
                <w:b/>
                <w:sz w:val="18"/>
                <w:szCs w:val="18"/>
              </w:rPr>
              <w:t xml:space="preserve">. </w:t>
            </w:r>
            <w:r w:rsidRPr="007278B2">
              <w:rPr>
                <w:sz w:val="18"/>
                <w:szCs w:val="18"/>
              </w:rPr>
              <w:t>К 2014 г.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7278B2">
              <w:rPr>
                <w:b/>
                <w:sz w:val="18"/>
                <w:szCs w:val="18"/>
              </w:rPr>
              <w:t>Кацуба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7278B2">
              <w:rPr>
                <w:sz w:val="18"/>
                <w:szCs w:val="18"/>
              </w:rPr>
              <w:t>сумел закрепиться в округе,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7278B2">
              <w:rPr>
                <w:sz w:val="18"/>
                <w:szCs w:val="18"/>
              </w:rPr>
              <w:t>в частности</w:t>
            </w:r>
            <w:r>
              <w:rPr>
                <w:b/>
                <w:sz w:val="18"/>
                <w:szCs w:val="18"/>
              </w:rPr>
              <w:t xml:space="preserve"> – </w:t>
            </w:r>
            <w:r w:rsidRPr="004A25BC">
              <w:rPr>
                <w:sz w:val="18"/>
                <w:szCs w:val="18"/>
              </w:rPr>
              <w:t xml:space="preserve">благодаря организации взаимодействия с бессменным мэром г. Дергачи </w:t>
            </w:r>
            <w:r w:rsidR="004A25BC">
              <w:rPr>
                <w:sz w:val="18"/>
                <w:szCs w:val="18"/>
              </w:rPr>
              <w:t xml:space="preserve">- </w:t>
            </w:r>
            <w:r w:rsidRPr="004A25BC">
              <w:rPr>
                <w:b/>
                <w:sz w:val="18"/>
                <w:szCs w:val="18"/>
              </w:rPr>
              <w:t>Александром</w:t>
            </w:r>
            <w:r w:rsidRPr="004A25BC">
              <w:rPr>
                <w:sz w:val="18"/>
                <w:szCs w:val="18"/>
              </w:rPr>
              <w:t xml:space="preserve"> </w:t>
            </w:r>
            <w:r w:rsidRPr="004A25BC">
              <w:rPr>
                <w:b/>
                <w:sz w:val="18"/>
                <w:szCs w:val="18"/>
              </w:rPr>
              <w:t>Лисицким</w:t>
            </w:r>
            <w:r w:rsidRPr="004A25BC">
              <w:rPr>
                <w:sz w:val="18"/>
                <w:szCs w:val="18"/>
              </w:rPr>
              <w:t xml:space="preserve">. Несмотря на то, что </w:t>
            </w:r>
            <w:r w:rsidRPr="004A25BC">
              <w:rPr>
                <w:b/>
                <w:sz w:val="18"/>
                <w:szCs w:val="18"/>
              </w:rPr>
              <w:t>Лисицким</w:t>
            </w:r>
            <w:r w:rsidRPr="004A25BC">
              <w:rPr>
                <w:sz w:val="18"/>
                <w:szCs w:val="18"/>
              </w:rPr>
              <w:t xml:space="preserve"> трагически погиб в мае 2017 г.,</w:t>
            </w:r>
            <w:r w:rsidR="004A25BC">
              <w:rPr>
                <w:sz w:val="18"/>
                <w:szCs w:val="18"/>
              </w:rPr>
              <w:t xml:space="preserve"> </w:t>
            </w:r>
            <w:r w:rsidR="004A25BC" w:rsidRPr="004A25BC">
              <w:rPr>
                <w:b/>
                <w:sz w:val="18"/>
                <w:szCs w:val="18"/>
              </w:rPr>
              <w:t>Кацуба</w:t>
            </w:r>
            <w:r w:rsidR="004A25BC">
              <w:rPr>
                <w:sz w:val="18"/>
                <w:szCs w:val="18"/>
              </w:rPr>
              <w:t xml:space="preserve"> продолжает контролировать главу района – Геннадия Лазарева.</w:t>
            </w:r>
          </w:p>
          <w:p w:rsidR="007278B2" w:rsidRPr="004A25BC" w:rsidRDefault="004A25BC" w:rsidP="007278B2">
            <w:pPr>
              <w:pStyle w:val="Adb"/>
              <w:spacing w:after="120" w:line="257" w:lineRule="auto"/>
              <w:jc w:val="both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В целом, </w:t>
            </w:r>
            <w:r w:rsidRPr="00D4052D">
              <w:rPr>
                <w:b/>
                <w:sz w:val="18"/>
                <w:szCs w:val="18"/>
              </w:rPr>
              <w:t>Кацуба</w:t>
            </w:r>
            <w:r>
              <w:rPr>
                <w:sz w:val="18"/>
                <w:szCs w:val="18"/>
              </w:rPr>
              <w:t xml:space="preserve"> имеет все шансы для повторного избрания в 2019 г. Тем не менее, не стоит упускать из внимания фактор Игоря Райнина, который провел определенную работу именно в этом округе, и может попытаться в </w:t>
            </w:r>
            <w:r w:rsidRPr="004A25BC">
              <w:rPr>
                <w:sz w:val="18"/>
                <w:szCs w:val="18"/>
              </w:rPr>
              <w:t>2019 </w:t>
            </w:r>
            <w:r>
              <w:rPr>
                <w:sz w:val="18"/>
                <w:szCs w:val="18"/>
              </w:rPr>
              <w:t>г</w:t>
            </w:r>
            <w:r w:rsidRPr="004A25BC">
              <w:rPr>
                <w:sz w:val="18"/>
                <w:szCs w:val="18"/>
              </w:rPr>
              <w:t>. выдвинуть в нем лояльного кандидата.</w:t>
            </w:r>
          </w:p>
        </w:tc>
      </w:tr>
    </w:tbl>
    <w:p w:rsidR="006F24A5" w:rsidRDefault="006F24A5" w:rsidP="007278B2">
      <w:pPr>
        <w:spacing w:after="120" w:line="257" w:lineRule="auto"/>
      </w:pPr>
    </w:p>
    <w:p w:rsidR="004A25BC" w:rsidRPr="001C31E0" w:rsidRDefault="004A25BC" w:rsidP="009538DD">
      <w:pPr>
        <w:pStyle w:val="1"/>
      </w:pPr>
      <w:bookmarkStart w:id="8" w:name="_Toc529802397"/>
      <w:r w:rsidRPr="001C31E0">
        <w:lastRenderedPageBreak/>
        <w:t xml:space="preserve">РАСПРЕДЕЛЕНИЕ ВЛИЯНИЯ В ОБЛАСТИ (ЧАСТЬ </w:t>
      </w:r>
      <w:r>
        <w:t>3</w:t>
      </w:r>
      <w:r w:rsidRPr="001C31E0">
        <w:t>)</w:t>
      </w:r>
      <w:bookmarkEnd w:id="8"/>
    </w:p>
    <w:tbl>
      <w:tblPr>
        <w:tblStyle w:val="a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6237"/>
      </w:tblGrid>
      <w:tr w:rsidR="004A25BC" w:rsidRPr="00E248C3" w:rsidTr="001B6832">
        <w:trPr>
          <w:trHeight w:val="175"/>
          <w:tblHeader/>
        </w:trPr>
        <w:tc>
          <w:tcPr>
            <w:tcW w:w="2660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auto"/>
            <w:vAlign w:val="center"/>
          </w:tcPr>
          <w:p w:rsidR="004A25BC" w:rsidRPr="00E248C3" w:rsidRDefault="004A25BC" w:rsidP="001B6832">
            <w:pPr>
              <w:pStyle w:val="Adb"/>
              <w:jc w:val="center"/>
              <w:rPr>
                <w:b/>
                <w:sz w:val="18"/>
                <w:szCs w:val="18"/>
              </w:rPr>
            </w:pPr>
            <w:r w:rsidRPr="00E248C3">
              <w:rPr>
                <w:b/>
                <w:sz w:val="18"/>
                <w:szCs w:val="18"/>
              </w:rPr>
              <w:t>Округ</w:t>
            </w:r>
            <w:r w:rsidRPr="00E248C3">
              <w:rPr>
                <w:b/>
                <w:sz w:val="18"/>
                <w:szCs w:val="18"/>
              </w:rPr>
              <w:br/>
              <w:t>(избирателей)</w:t>
            </w:r>
          </w:p>
        </w:tc>
        <w:tc>
          <w:tcPr>
            <w:tcW w:w="850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auto"/>
            <w:vAlign w:val="center"/>
          </w:tcPr>
          <w:p w:rsidR="004A25BC" w:rsidRPr="00E248C3" w:rsidRDefault="004A25BC" w:rsidP="001B6832">
            <w:pPr>
              <w:pStyle w:val="Adb"/>
              <w:jc w:val="center"/>
              <w:rPr>
                <w:b/>
                <w:sz w:val="18"/>
                <w:szCs w:val="18"/>
              </w:rPr>
            </w:pPr>
            <w:r w:rsidRPr="00E248C3">
              <w:rPr>
                <w:b/>
                <w:sz w:val="18"/>
                <w:szCs w:val="18"/>
              </w:rPr>
              <w:t>Явка</w:t>
            </w:r>
          </w:p>
        </w:tc>
        <w:tc>
          <w:tcPr>
            <w:tcW w:w="6237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auto"/>
            <w:vAlign w:val="center"/>
          </w:tcPr>
          <w:p w:rsidR="004A25BC" w:rsidRPr="00E248C3" w:rsidRDefault="004A25BC" w:rsidP="001B6832">
            <w:pPr>
              <w:pStyle w:val="Adb"/>
              <w:jc w:val="center"/>
              <w:rPr>
                <w:b/>
                <w:sz w:val="18"/>
                <w:szCs w:val="18"/>
              </w:rPr>
            </w:pPr>
            <w:r w:rsidRPr="00A86ED2">
              <w:rPr>
                <w:b/>
                <w:sz w:val="18"/>
                <w:szCs w:val="18"/>
              </w:rPr>
              <w:t>Распределение влияния в округе</w:t>
            </w:r>
          </w:p>
        </w:tc>
      </w:tr>
      <w:tr w:rsidR="004A25BC" w:rsidRPr="007E43BC" w:rsidTr="001B6832">
        <w:trPr>
          <w:trHeight w:val="1568"/>
        </w:trPr>
        <w:tc>
          <w:tcPr>
            <w:tcW w:w="2660" w:type="dxa"/>
            <w:tcBorders>
              <w:top w:val="single" w:sz="12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DEEAF6" w:themeFill="accent5" w:themeFillTint="33"/>
          </w:tcPr>
          <w:p w:rsidR="004A25BC" w:rsidRDefault="00CD54EC" w:rsidP="001B6832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№176</w:t>
            </w:r>
          </w:p>
          <w:p w:rsidR="004A25BC" w:rsidRDefault="004A25BC" w:rsidP="001B6832">
            <w:pPr>
              <w:pStyle w:val="Adb"/>
              <w:rPr>
                <w:b/>
                <w:bCs/>
                <w:sz w:val="18"/>
                <w:szCs w:val="18"/>
              </w:rPr>
            </w:pPr>
            <w:r w:rsidRPr="004A25BC">
              <w:rPr>
                <w:b/>
                <w:bCs/>
                <w:sz w:val="18"/>
                <w:szCs w:val="18"/>
              </w:rPr>
              <w:t>г. Чугуев</w:t>
            </w:r>
            <w:r>
              <w:rPr>
                <w:b/>
                <w:bCs/>
                <w:sz w:val="18"/>
                <w:szCs w:val="18"/>
              </w:rPr>
              <w:t>,</w:t>
            </w:r>
          </w:p>
          <w:p w:rsidR="004A25BC" w:rsidRPr="00E248C3" w:rsidRDefault="004A25BC" w:rsidP="001B6832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D54EC">
              <w:rPr>
                <w:sz w:val="18"/>
                <w:szCs w:val="18"/>
              </w:rPr>
              <w:t>46</w:t>
            </w:r>
            <w:r w:rsidRPr="00A55682">
              <w:rPr>
                <w:sz w:val="18"/>
                <w:szCs w:val="18"/>
              </w:rPr>
              <w:t xml:space="preserve"> тыс.</w:t>
            </w:r>
          </w:p>
        </w:tc>
        <w:tc>
          <w:tcPr>
            <w:tcW w:w="850" w:type="dxa"/>
            <w:tcBorders>
              <w:top w:val="single" w:sz="12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DEEAF6" w:themeFill="accent5" w:themeFillTint="33"/>
          </w:tcPr>
          <w:p w:rsidR="004A25BC" w:rsidRPr="00E248C3" w:rsidRDefault="004A25BC" w:rsidP="001B6832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="00C701E4">
              <w:rPr>
                <w:b/>
                <w:bCs/>
                <w:sz w:val="18"/>
                <w:szCs w:val="18"/>
              </w:rPr>
              <w:t>3</w:t>
            </w:r>
            <w:r w:rsidRPr="00E248C3">
              <w:rPr>
                <w:b/>
                <w:bCs/>
                <w:sz w:val="18"/>
                <w:szCs w:val="18"/>
              </w:rPr>
              <w:t>%</w:t>
            </w:r>
          </w:p>
          <w:p w:rsidR="004A25BC" w:rsidRPr="00E248C3" w:rsidRDefault="004A25BC" w:rsidP="001B6832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C701E4">
              <w:rPr>
                <w:sz w:val="18"/>
                <w:szCs w:val="18"/>
              </w:rPr>
              <w:t>3</w:t>
            </w:r>
            <w:r w:rsidRPr="00E248C3">
              <w:rPr>
                <w:sz w:val="18"/>
                <w:szCs w:val="18"/>
              </w:rPr>
              <w:t> тыс.</w:t>
            </w:r>
          </w:p>
        </w:tc>
        <w:tc>
          <w:tcPr>
            <w:tcW w:w="6237" w:type="dxa"/>
            <w:tcBorders>
              <w:top w:val="single" w:sz="12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DEEAF6" w:themeFill="accent5" w:themeFillTint="33"/>
            <w:vAlign w:val="center"/>
          </w:tcPr>
          <w:p w:rsidR="00CD54EC" w:rsidRDefault="00D94B49" w:rsidP="001B6832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Округ передан </w:t>
            </w:r>
            <w:r w:rsidR="0011103A">
              <w:rPr>
                <w:sz w:val="18"/>
                <w:szCs w:val="18"/>
              </w:rPr>
              <w:t xml:space="preserve">партнеру и соратнику </w:t>
            </w:r>
            <w:r w:rsidRPr="00CD54EC">
              <w:rPr>
                <w:b/>
                <w:sz w:val="18"/>
                <w:szCs w:val="18"/>
              </w:rPr>
              <w:t>Михаил</w:t>
            </w:r>
            <w:r w:rsidR="0011103A">
              <w:rPr>
                <w:b/>
                <w:sz w:val="18"/>
                <w:szCs w:val="18"/>
              </w:rPr>
              <w:t>а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CD54EC">
              <w:rPr>
                <w:b/>
                <w:sz w:val="18"/>
                <w:szCs w:val="18"/>
              </w:rPr>
              <w:t>Добкин</w:t>
            </w:r>
            <w:r w:rsidR="0011103A">
              <w:rPr>
                <w:b/>
                <w:sz w:val="18"/>
                <w:szCs w:val="18"/>
              </w:rPr>
              <w:t>а</w:t>
            </w:r>
            <w:proofErr w:type="spellEnd"/>
            <w:r w:rsidR="0011103A">
              <w:rPr>
                <w:b/>
                <w:sz w:val="18"/>
                <w:szCs w:val="18"/>
              </w:rPr>
              <w:t xml:space="preserve"> – Дмитрию </w:t>
            </w:r>
            <w:proofErr w:type="spellStart"/>
            <w:r w:rsidR="0011103A">
              <w:rPr>
                <w:b/>
                <w:sz w:val="18"/>
                <w:szCs w:val="18"/>
              </w:rPr>
              <w:t>Шенцеву</w:t>
            </w:r>
            <w:proofErr w:type="spellEnd"/>
            <w:r w:rsidR="0011103A">
              <w:rPr>
                <w:b/>
                <w:sz w:val="18"/>
                <w:szCs w:val="18"/>
              </w:rPr>
              <w:t xml:space="preserve">, </w:t>
            </w:r>
            <w:r w:rsidR="0011103A" w:rsidRPr="0011103A">
              <w:rPr>
                <w:sz w:val="18"/>
                <w:szCs w:val="18"/>
              </w:rPr>
              <w:t>который и победил в голосовании</w:t>
            </w:r>
            <w:r w:rsidR="0011103A">
              <w:rPr>
                <w:b/>
                <w:sz w:val="18"/>
                <w:szCs w:val="18"/>
              </w:rPr>
              <w:t xml:space="preserve"> </w:t>
            </w:r>
            <w:r w:rsidR="0011103A">
              <w:rPr>
                <w:sz w:val="18"/>
                <w:szCs w:val="18"/>
              </w:rPr>
              <w:t>в</w:t>
            </w:r>
            <w:r w:rsidR="004A25BC">
              <w:rPr>
                <w:b/>
                <w:sz w:val="18"/>
                <w:szCs w:val="18"/>
              </w:rPr>
              <w:t xml:space="preserve"> </w:t>
            </w:r>
            <w:r w:rsidR="004A25BC">
              <w:rPr>
                <w:sz w:val="18"/>
                <w:szCs w:val="18"/>
              </w:rPr>
              <w:t>2014 г</w:t>
            </w:r>
            <w:r w:rsidR="0011103A">
              <w:rPr>
                <w:sz w:val="18"/>
                <w:szCs w:val="18"/>
              </w:rPr>
              <w:t>.</w:t>
            </w:r>
            <w:r w:rsidR="00CD54EC">
              <w:rPr>
                <w:b/>
                <w:sz w:val="18"/>
                <w:szCs w:val="18"/>
              </w:rPr>
              <w:t xml:space="preserve"> </w:t>
            </w:r>
            <w:r w:rsidR="004A25BC">
              <w:rPr>
                <w:sz w:val="18"/>
                <w:szCs w:val="18"/>
              </w:rPr>
              <w:t>(</w:t>
            </w:r>
            <w:r w:rsidR="004A25BC" w:rsidRPr="00542E6A">
              <w:rPr>
                <w:sz w:val="18"/>
                <w:szCs w:val="18"/>
              </w:rPr>
              <w:t xml:space="preserve">самовыдвижение, </w:t>
            </w:r>
            <w:r w:rsidR="00CD54EC">
              <w:rPr>
                <w:sz w:val="18"/>
                <w:szCs w:val="18"/>
              </w:rPr>
              <w:t xml:space="preserve">фракция ОБ, </w:t>
            </w:r>
            <w:r w:rsidR="004A25BC">
              <w:rPr>
                <w:sz w:val="18"/>
                <w:szCs w:val="18"/>
              </w:rPr>
              <w:t xml:space="preserve">набрал </w:t>
            </w:r>
            <w:r w:rsidR="00CD54EC">
              <w:rPr>
                <w:sz w:val="18"/>
                <w:szCs w:val="18"/>
              </w:rPr>
              <w:t>34</w:t>
            </w:r>
            <w:r w:rsidR="004A25BC">
              <w:rPr>
                <w:sz w:val="18"/>
                <w:szCs w:val="18"/>
              </w:rPr>
              <w:t xml:space="preserve"> тыс. голосов, или 5</w:t>
            </w:r>
            <w:r w:rsidR="00CD54EC">
              <w:rPr>
                <w:sz w:val="18"/>
                <w:szCs w:val="18"/>
              </w:rPr>
              <w:t>5</w:t>
            </w:r>
            <w:r w:rsidR="004A25BC">
              <w:rPr>
                <w:sz w:val="18"/>
                <w:szCs w:val="18"/>
              </w:rPr>
              <w:t>% от явки).</w:t>
            </w:r>
          </w:p>
          <w:p w:rsidR="00CD54EC" w:rsidRDefault="00CD54EC" w:rsidP="001B6832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Три районных совета (</w:t>
            </w:r>
            <w:proofErr w:type="spellStart"/>
            <w:r>
              <w:rPr>
                <w:sz w:val="18"/>
                <w:szCs w:val="18"/>
              </w:rPr>
              <w:t>Великобурлуцкий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Двуречанский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Чугуевский</w:t>
            </w:r>
            <w:proofErr w:type="spellEnd"/>
            <w:r>
              <w:rPr>
                <w:sz w:val="18"/>
                <w:szCs w:val="18"/>
              </w:rPr>
              <w:t xml:space="preserve">) контролируются партией «За </w:t>
            </w:r>
            <w:proofErr w:type="spellStart"/>
            <w:r>
              <w:rPr>
                <w:sz w:val="18"/>
                <w:szCs w:val="18"/>
              </w:rPr>
              <w:t>Життя</w:t>
            </w:r>
            <w:proofErr w:type="spellEnd"/>
            <w:r>
              <w:rPr>
                <w:sz w:val="18"/>
                <w:szCs w:val="18"/>
              </w:rPr>
              <w:t xml:space="preserve">». С учетом того, что </w:t>
            </w:r>
            <w:proofErr w:type="spellStart"/>
            <w:r w:rsidRPr="00CD54EC">
              <w:rPr>
                <w:b/>
                <w:sz w:val="18"/>
                <w:szCs w:val="18"/>
              </w:rPr>
              <w:t>Мураев</w:t>
            </w:r>
            <w:proofErr w:type="spellEnd"/>
            <w:r>
              <w:rPr>
                <w:sz w:val="18"/>
                <w:szCs w:val="18"/>
              </w:rPr>
              <w:t xml:space="preserve"> и </w:t>
            </w:r>
            <w:r w:rsidRPr="00CD54EC">
              <w:rPr>
                <w:b/>
                <w:sz w:val="18"/>
                <w:szCs w:val="18"/>
              </w:rPr>
              <w:t>Рабинович</w:t>
            </w:r>
            <w:r>
              <w:rPr>
                <w:sz w:val="18"/>
                <w:szCs w:val="18"/>
              </w:rPr>
              <w:t xml:space="preserve"> прекратили отношения в рамках этого политического проекта, контроль над советами перейдет к группе </w:t>
            </w:r>
            <w:r w:rsidRPr="00CD54EC">
              <w:rPr>
                <w:b/>
                <w:sz w:val="18"/>
                <w:szCs w:val="18"/>
              </w:rPr>
              <w:t>Левочкина</w:t>
            </w:r>
            <w:r>
              <w:rPr>
                <w:sz w:val="18"/>
                <w:szCs w:val="18"/>
              </w:rPr>
              <w:t>-</w:t>
            </w:r>
            <w:proofErr w:type="spellStart"/>
            <w:r w:rsidRPr="00CD54EC">
              <w:rPr>
                <w:b/>
                <w:sz w:val="18"/>
                <w:szCs w:val="18"/>
              </w:rPr>
              <w:t>Медведчука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4A25BC" w:rsidRPr="007E43BC" w:rsidRDefault="004A25BC" w:rsidP="001B6832">
            <w:pPr>
              <w:pStyle w:val="Adb"/>
              <w:spacing w:line="264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2019 г. </w:t>
            </w:r>
            <w:proofErr w:type="spellStart"/>
            <w:r w:rsidR="0071551C">
              <w:rPr>
                <w:b/>
                <w:sz w:val="18"/>
                <w:szCs w:val="18"/>
              </w:rPr>
              <w:t>Добкин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71551C">
              <w:rPr>
                <w:sz w:val="18"/>
                <w:szCs w:val="18"/>
              </w:rPr>
              <w:t xml:space="preserve">имеет высокие шансы </w:t>
            </w:r>
            <w:r>
              <w:rPr>
                <w:sz w:val="18"/>
                <w:szCs w:val="18"/>
              </w:rPr>
              <w:t>сохранит</w:t>
            </w:r>
            <w:r w:rsidR="0071551C">
              <w:rPr>
                <w:sz w:val="18"/>
                <w:szCs w:val="18"/>
              </w:rPr>
              <w:t>ь</w:t>
            </w:r>
            <w:r>
              <w:rPr>
                <w:sz w:val="18"/>
                <w:szCs w:val="18"/>
              </w:rPr>
              <w:t xml:space="preserve"> контроль над округом. </w:t>
            </w:r>
            <w:r w:rsidR="0071551C">
              <w:rPr>
                <w:sz w:val="18"/>
                <w:szCs w:val="18"/>
              </w:rPr>
              <w:t xml:space="preserve">Тем не менее, с учетом того, что в ОБ идет активный процесс разделения проекта, не исключено, что группа </w:t>
            </w:r>
            <w:r w:rsidR="0071551C" w:rsidRPr="00CD54EC">
              <w:rPr>
                <w:b/>
                <w:sz w:val="18"/>
                <w:szCs w:val="18"/>
              </w:rPr>
              <w:t>Левочкина</w:t>
            </w:r>
            <w:r w:rsidR="0071551C">
              <w:rPr>
                <w:sz w:val="18"/>
                <w:szCs w:val="18"/>
              </w:rPr>
              <w:t>-</w:t>
            </w:r>
            <w:proofErr w:type="spellStart"/>
            <w:r w:rsidR="0071551C" w:rsidRPr="00CD54EC">
              <w:rPr>
                <w:b/>
                <w:sz w:val="18"/>
                <w:szCs w:val="18"/>
              </w:rPr>
              <w:t>Медведчука</w:t>
            </w:r>
            <w:proofErr w:type="spellEnd"/>
            <w:r w:rsidR="0071551C">
              <w:rPr>
                <w:b/>
                <w:sz w:val="18"/>
                <w:szCs w:val="18"/>
              </w:rPr>
              <w:t xml:space="preserve"> </w:t>
            </w:r>
            <w:r w:rsidR="0071551C" w:rsidRPr="0071551C">
              <w:rPr>
                <w:sz w:val="18"/>
                <w:szCs w:val="18"/>
              </w:rPr>
              <w:t>попробует перехватить данный округ.</w:t>
            </w:r>
          </w:p>
        </w:tc>
      </w:tr>
      <w:tr w:rsidR="00473DB5" w:rsidRPr="007E43BC" w:rsidTr="00EB633C">
        <w:trPr>
          <w:trHeight w:val="1568"/>
        </w:trPr>
        <w:tc>
          <w:tcPr>
            <w:tcW w:w="2660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E2EFD9" w:themeFill="accent6" w:themeFillTint="33"/>
          </w:tcPr>
          <w:p w:rsidR="00EB633C" w:rsidRDefault="00D7643D" w:rsidP="00EB633C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№177</w:t>
            </w:r>
          </w:p>
          <w:p w:rsidR="00EB633C" w:rsidRDefault="00EB633C" w:rsidP="00EB633C">
            <w:pPr>
              <w:pStyle w:val="Adb"/>
              <w:rPr>
                <w:b/>
                <w:bCs/>
                <w:sz w:val="18"/>
                <w:szCs w:val="18"/>
              </w:rPr>
            </w:pPr>
            <w:r w:rsidRPr="004A25BC">
              <w:rPr>
                <w:b/>
                <w:bCs/>
                <w:sz w:val="18"/>
                <w:szCs w:val="18"/>
              </w:rPr>
              <w:t xml:space="preserve">г. </w:t>
            </w:r>
            <w:r>
              <w:rPr>
                <w:b/>
                <w:bCs/>
                <w:sz w:val="18"/>
                <w:szCs w:val="18"/>
              </w:rPr>
              <w:t>Купянск,</w:t>
            </w:r>
          </w:p>
          <w:p w:rsidR="00EB633C" w:rsidRDefault="00EB633C" w:rsidP="00EB633C">
            <w:pPr>
              <w:pStyle w:val="Adb"/>
              <w:rPr>
                <w:b/>
                <w:bCs/>
                <w:sz w:val="18"/>
                <w:szCs w:val="18"/>
              </w:rPr>
            </w:pPr>
            <w:r w:rsidRPr="004A25BC">
              <w:rPr>
                <w:b/>
                <w:bCs/>
                <w:sz w:val="18"/>
                <w:szCs w:val="18"/>
              </w:rPr>
              <w:t xml:space="preserve">г. </w:t>
            </w:r>
            <w:r>
              <w:rPr>
                <w:b/>
                <w:bCs/>
                <w:sz w:val="18"/>
                <w:szCs w:val="18"/>
              </w:rPr>
              <w:t>Изюм,</w:t>
            </w:r>
          </w:p>
          <w:p w:rsidR="00473DB5" w:rsidRDefault="00EB633C" w:rsidP="00EB633C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146</w:t>
            </w:r>
            <w:r w:rsidRPr="00A55682">
              <w:rPr>
                <w:sz w:val="18"/>
                <w:szCs w:val="18"/>
              </w:rPr>
              <w:t xml:space="preserve"> тыс.</w:t>
            </w:r>
          </w:p>
        </w:tc>
        <w:tc>
          <w:tcPr>
            <w:tcW w:w="850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E2EFD9" w:themeFill="accent6" w:themeFillTint="33"/>
          </w:tcPr>
          <w:p w:rsidR="000C22DB" w:rsidRPr="00E248C3" w:rsidRDefault="000C22DB" w:rsidP="000C22DB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42</w:t>
            </w:r>
            <w:r w:rsidRPr="00E248C3">
              <w:rPr>
                <w:b/>
                <w:bCs/>
                <w:sz w:val="18"/>
                <w:szCs w:val="18"/>
              </w:rPr>
              <w:t>%</w:t>
            </w:r>
          </w:p>
          <w:p w:rsidR="00473DB5" w:rsidRDefault="000C22DB" w:rsidP="000C22DB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  <w:r w:rsidRPr="00E248C3">
              <w:rPr>
                <w:sz w:val="18"/>
                <w:szCs w:val="18"/>
              </w:rPr>
              <w:t> тыс.</w:t>
            </w:r>
          </w:p>
        </w:tc>
        <w:tc>
          <w:tcPr>
            <w:tcW w:w="6237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E2EFD9" w:themeFill="accent6" w:themeFillTint="33"/>
          </w:tcPr>
          <w:p w:rsidR="00473DB5" w:rsidRDefault="001044C8" w:rsidP="00D4052D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 w:rsidRPr="00E248C3">
              <w:rPr>
                <w:sz w:val="18"/>
                <w:szCs w:val="18"/>
              </w:rPr>
              <w:t>В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2014 г. в голосовании победил представитель</w:t>
            </w:r>
            <w:r w:rsidR="00D4052D">
              <w:rPr>
                <w:sz w:val="18"/>
                <w:szCs w:val="18"/>
              </w:rPr>
              <w:t xml:space="preserve"> </w:t>
            </w:r>
            <w:r w:rsidR="00D4052D" w:rsidRPr="00D4052D">
              <w:rPr>
                <w:b/>
                <w:sz w:val="18"/>
                <w:szCs w:val="18"/>
              </w:rPr>
              <w:t>Виктор</w:t>
            </w:r>
            <w:r w:rsidR="00D4052D">
              <w:rPr>
                <w:sz w:val="18"/>
                <w:szCs w:val="18"/>
              </w:rPr>
              <w:t xml:space="preserve"> </w:t>
            </w:r>
            <w:proofErr w:type="spellStart"/>
            <w:r w:rsidR="00D4052D" w:rsidRPr="00D4052D">
              <w:rPr>
                <w:b/>
                <w:sz w:val="18"/>
                <w:szCs w:val="18"/>
              </w:rPr>
              <w:t>Остапчук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 w:rsidRPr="00542E6A">
              <w:rPr>
                <w:sz w:val="18"/>
                <w:szCs w:val="18"/>
              </w:rPr>
              <w:t xml:space="preserve">самовыдвижение, </w:t>
            </w:r>
            <w:r>
              <w:rPr>
                <w:sz w:val="18"/>
                <w:szCs w:val="18"/>
              </w:rPr>
              <w:t>состоит в группе депутатов «</w:t>
            </w:r>
            <w:r w:rsidRPr="00542E6A">
              <w:rPr>
                <w:sz w:val="18"/>
                <w:szCs w:val="18"/>
              </w:rPr>
              <w:t>Возрождение</w:t>
            </w:r>
            <w:r>
              <w:rPr>
                <w:sz w:val="18"/>
                <w:szCs w:val="18"/>
              </w:rPr>
              <w:t xml:space="preserve">», набрал </w:t>
            </w:r>
            <w:r w:rsidR="00D4052D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1 тыс. голосов, или </w:t>
            </w:r>
            <w:r w:rsidR="00D4052D">
              <w:rPr>
                <w:sz w:val="18"/>
                <w:szCs w:val="18"/>
              </w:rPr>
              <w:t>48</w:t>
            </w:r>
            <w:r>
              <w:rPr>
                <w:sz w:val="18"/>
                <w:szCs w:val="18"/>
              </w:rPr>
              <w:t>% от явки).</w:t>
            </w:r>
            <w:r w:rsidR="00FB017C">
              <w:rPr>
                <w:sz w:val="18"/>
                <w:szCs w:val="18"/>
              </w:rPr>
              <w:t xml:space="preserve"> Один из наиболее влиятельных местных политиков.</w:t>
            </w:r>
          </w:p>
          <w:p w:rsidR="00D4052D" w:rsidRDefault="00D4052D" w:rsidP="00D4052D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Победил в голосовании благодаря контролю агломерации вокруг г. Купянск, а также связям в УЖД. Считался близким к </w:t>
            </w:r>
            <w:r w:rsidRPr="00D4052D">
              <w:rPr>
                <w:b/>
                <w:sz w:val="18"/>
                <w:szCs w:val="18"/>
              </w:rPr>
              <w:t>Григорию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4052D">
              <w:rPr>
                <w:b/>
                <w:sz w:val="18"/>
                <w:szCs w:val="18"/>
              </w:rPr>
              <w:t>Кирпе</w:t>
            </w:r>
            <w:proofErr w:type="spellEnd"/>
            <w:r>
              <w:rPr>
                <w:sz w:val="18"/>
                <w:szCs w:val="18"/>
              </w:rPr>
              <w:t xml:space="preserve">, но в дальнейшем сблизился с </w:t>
            </w:r>
            <w:r w:rsidRPr="00D4052D">
              <w:rPr>
                <w:b/>
                <w:sz w:val="18"/>
                <w:szCs w:val="18"/>
              </w:rPr>
              <w:t>Геннадием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4052D">
              <w:rPr>
                <w:b/>
                <w:sz w:val="18"/>
                <w:szCs w:val="18"/>
              </w:rPr>
              <w:t>Кернесом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D4052D" w:rsidRPr="00D4052D" w:rsidRDefault="00D4052D" w:rsidP="007B6094">
            <w:pPr>
              <w:pStyle w:val="Adb"/>
              <w:spacing w:line="257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целом, </w:t>
            </w:r>
            <w:proofErr w:type="spellStart"/>
            <w:r>
              <w:rPr>
                <w:b/>
                <w:sz w:val="18"/>
                <w:szCs w:val="18"/>
              </w:rPr>
              <w:t>Остапчук</w:t>
            </w:r>
            <w:proofErr w:type="spellEnd"/>
            <w:r>
              <w:rPr>
                <w:sz w:val="18"/>
                <w:szCs w:val="18"/>
              </w:rPr>
              <w:t xml:space="preserve"> имеет все шансы для повторного избрания в 2019 г. Тем не менее, не стоит упускать из внимания фактор </w:t>
            </w:r>
            <w:r w:rsidRPr="007B6094">
              <w:rPr>
                <w:b/>
                <w:sz w:val="18"/>
                <w:szCs w:val="18"/>
              </w:rPr>
              <w:t>Игоря</w:t>
            </w:r>
            <w:r>
              <w:rPr>
                <w:sz w:val="18"/>
                <w:szCs w:val="18"/>
              </w:rPr>
              <w:t xml:space="preserve"> </w:t>
            </w:r>
            <w:r w:rsidRPr="007B6094">
              <w:rPr>
                <w:b/>
                <w:sz w:val="18"/>
                <w:szCs w:val="18"/>
              </w:rPr>
              <w:t>Райнина</w:t>
            </w:r>
            <w:r>
              <w:rPr>
                <w:sz w:val="18"/>
                <w:szCs w:val="18"/>
              </w:rPr>
              <w:t xml:space="preserve">, который провел определенную работу именно в этом округе, и может попытаться в </w:t>
            </w:r>
            <w:r w:rsidRPr="004A25BC">
              <w:rPr>
                <w:sz w:val="18"/>
                <w:szCs w:val="18"/>
              </w:rPr>
              <w:t>2019 </w:t>
            </w:r>
            <w:r>
              <w:rPr>
                <w:sz w:val="18"/>
                <w:szCs w:val="18"/>
              </w:rPr>
              <w:t>г</w:t>
            </w:r>
            <w:r w:rsidRPr="004A25BC">
              <w:rPr>
                <w:sz w:val="18"/>
                <w:szCs w:val="18"/>
              </w:rPr>
              <w:t>. выдвинуть в нем лояльного кандидата.</w:t>
            </w:r>
          </w:p>
        </w:tc>
      </w:tr>
      <w:tr w:rsidR="0094408B" w:rsidRPr="007E43BC" w:rsidTr="0064571A">
        <w:trPr>
          <w:trHeight w:val="1568"/>
        </w:trPr>
        <w:tc>
          <w:tcPr>
            <w:tcW w:w="2660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DEEAF6" w:themeFill="accent5" w:themeFillTint="33"/>
          </w:tcPr>
          <w:p w:rsidR="00D7643D" w:rsidRDefault="00D7643D" w:rsidP="00D7643D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№178</w:t>
            </w:r>
          </w:p>
          <w:p w:rsidR="00D7643D" w:rsidRDefault="00D7643D" w:rsidP="00D7643D">
            <w:pPr>
              <w:pStyle w:val="Adb"/>
              <w:rPr>
                <w:b/>
                <w:bCs/>
                <w:sz w:val="18"/>
                <w:szCs w:val="18"/>
              </w:rPr>
            </w:pPr>
            <w:r w:rsidRPr="004A25BC">
              <w:rPr>
                <w:b/>
                <w:bCs/>
                <w:sz w:val="18"/>
                <w:szCs w:val="18"/>
              </w:rPr>
              <w:t xml:space="preserve">г. </w:t>
            </w:r>
            <w:r w:rsidR="005172FF" w:rsidRPr="005172FF">
              <w:rPr>
                <w:b/>
                <w:bCs/>
                <w:sz w:val="18"/>
                <w:szCs w:val="18"/>
              </w:rPr>
              <w:t>Первомайский</w:t>
            </w:r>
            <w:r>
              <w:rPr>
                <w:b/>
                <w:bCs/>
                <w:sz w:val="18"/>
                <w:szCs w:val="18"/>
              </w:rPr>
              <w:t>,</w:t>
            </w:r>
          </w:p>
          <w:p w:rsidR="0094408B" w:rsidRDefault="00D7643D" w:rsidP="00D7643D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5172FF">
              <w:rPr>
                <w:sz w:val="18"/>
                <w:szCs w:val="18"/>
              </w:rPr>
              <w:t>3</w:t>
            </w:r>
            <w:r w:rsidRPr="00A55682">
              <w:rPr>
                <w:sz w:val="18"/>
                <w:szCs w:val="18"/>
              </w:rPr>
              <w:t xml:space="preserve"> тыс.</w:t>
            </w:r>
          </w:p>
        </w:tc>
        <w:tc>
          <w:tcPr>
            <w:tcW w:w="850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DEEAF6" w:themeFill="accent5" w:themeFillTint="33"/>
          </w:tcPr>
          <w:p w:rsidR="00D7643D" w:rsidRPr="00E248C3" w:rsidRDefault="00D7643D" w:rsidP="00D7643D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43</w:t>
            </w:r>
            <w:r w:rsidRPr="00E248C3">
              <w:rPr>
                <w:b/>
                <w:bCs/>
                <w:sz w:val="18"/>
                <w:szCs w:val="18"/>
              </w:rPr>
              <w:t>%</w:t>
            </w:r>
          </w:p>
          <w:p w:rsidR="0094408B" w:rsidRDefault="00D7643D" w:rsidP="00D7643D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  <w:r w:rsidRPr="00E248C3">
              <w:rPr>
                <w:sz w:val="18"/>
                <w:szCs w:val="18"/>
              </w:rPr>
              <w:t> тыс.</w:t>
            </w:r>
          </w:p>
        </w:tc>
        <w:tc>
          <w:tcPr>
            <w:tcW w:w="6237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DEEAF6" w:themeFill="accent5" w:themeFillTint="33"/>
          </w:tcPr>
          <w:p w:rsidR="00D459CC" w:rsidRDefault="00D94B49" w:rsidP="00D459CC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Округ передан </w:t>
            </w:r>
            <w:r w:rsidRPr="00CD54EC">
              <w:rPr>
                <w:b/>
                <w:sz w:val="18"/>
                <w:szCs w:val="18"/>
              </w:rPr>
              <w:t>Михаил</w:t>
            </w:r>
            <w:r>
              <w:rPr>
                <w:b/>
                <w:sz w:val="18"/>
                <w:szCs w:val="18"/>
              </w:rPr>
              <w:t>у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CD54EC">
              <w:rPr>
                <w:b/>
                <w:sz w:val="18"/>
                <w:szCs w:val="18"/>
              </w:rPr>
              <w:t>Добкин</w:t>
            </w:r>
            <w:r>
              <w:rPr>
                <w:b/>
                <w:sz w:val="18"/>
                <w:szCs w:val="18"/>
              </w:rPr>
              <w:t>у</w:t>
            </w:r>
            <w:proofErr w:type="spellEnd"/>
            <w:r>
              <w:rPr>
                <w:sz w:val="18"/>
                <w:szCs w:val="18"/>
              </w:rPr>
              <w:t>.</w:t>
            </w:r>
            <w:r w:rsidR="00175844">
              <w:rPr>
                <w:sz w:val="18"/>
                <w:szCs w:val="18"/>
              </w:rPr>
              <w:t xml:space="preserve"> </w:t>
            </w:r>
            <w:r w:rsidR="00D459CC" w:rsidRPr="00E248C3">
              <w:rPr>
                <w:sz w:val="18"/>
                <w:szCs w:val="18"/>
              </w:rPr>
              <w:t>В</w:t>
            </w:r>
            <w:r w:rsidR="00D459CC">
              <w:rPr>
                <w:b/>
                <w:sz w:val="18"/>
                <w:szCs w:val="18"/>
              </w:rPr>
              <w:t xml:space="preserve"> </w:t>
            </w:r>
            <w:r w:rsidR="00D459CC">
              <w:rPr>
                <w:sz w:val="18"/>
                <w:szCs w:val="18"/>
              </w:rPr>
              <w:t xml:space="preserve">2014 г. в голосовании с перевесом в несколько тысяч голосов победил брат </w:t>
            </w:r>
            <w:proofErr w:type="spellStart"/>
            <w:r w:rsidR="00D459CC">
              <w:rPr>
                <w:b/>
                <w:sz w:val="18"/>
                <w:szCs w:val="18"/>
              </w:rPr>
              <w:t>Добкина</w:t>
            </w:r>
            <w:proofErr w:type="spellEnd"/>
            <w:r w:rsidR="00D459CC">
              <w:rPr>
                <w:b/>
                <w:sz w:val="18"/>
                <w:szCs w:val="18"/>
              </w:rPr>
              <w:t xml:space="preserve"> – Дмитрий </w:t>
            </w:r>
            <w:proofErr w:type="spellStart"/>
            <w:r w:rsidR="00D459CC">
              <w:rPr>
                <w:b/>
                <w:sz w:val="18"/>
                <w:szCs w:val="18"/>
              </w:rPr>
              <w:t>Добкин</w:t>
            </w:r>
            <w:proofErr w:type="spellEnd"/>
            <w:r w:rsidR="00D459CC">
              <w:rPr>
                <w:b/>
                <w:sz w:val="18"/>
                <w:szCs w:val="18"/>
              </w:rPr>
              <w:t xml:space="preserve"> </w:t>
            </w:r>
            <w:r w:rsidR="00D459CC">
              <w:rPr>
                <w:sz w:val="18"/>
                <w:szCs w:val="18"/>
              </w:rPr>
              <w:t>(</w:t>
            </w:r>
            <w:r w:rsidR="00D459CC" w:rsidRPr="00542E6A">
              <w:rPr>
                <w:sz w:val="18"/>
                <w:szCs w:val="18"/>
              </w:rPr>
              <w:t xml:space="preserve">самовыдвижение, </w:t>
            </w:r>
            <w:r w:rsidR="00D459CC">
              <w:rPr>
                <w:sz w:val="18"/>
                <w:szCs w:val="18"/>
              </w:rPr>
              <w:t>фракция ОБ, набрал 20 тыс. голосов, или 33% от явки).</w:t>
            </w:r>
          </w:p>
          <w:p w:rsidR="0094408B" w:rsidRDefault="00AD52BB" w:rsidP="00D4052D">
            <w:pPr>
              <w:pStyle w:val="Adb"/>
              <w:spacing w:after="120" w:line="264" w:lineRule="auto"/>
              <w:jc w:val="both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</w:rPr>
              <w:t>В 2015 г. оппонент</w:t>
            </w:r>
            <w:r w:rsidR="00D459CC">
              <w:rPr>
                <w:sz w:val="18"/>
                <w:szCs w:val="18"/>
              </w:rPr>
              <w:t xml:space="preserve"> </w:t>
            </w:r>
            <w:r w:rsidR="00D459CC" w:rsidRPr="00D459CC">
              <w:rPr>
                <w:b/>
                <w:sz w:val="18"/>
                <w:szCs w:val="18"/>
              </w:rPr>
              <w:t>Дмитрия</w:t>
            </w:r>
            <w:r w:rsidR="00D459CC">
              <w:rPr>
                <w:sz w:val="18"/>
                <w:szCs w:val="18"/>
              </w:rPr>
              <w:t xml:space="preserve"> </w:t>
            </w:r>
            <w:proofErr w:type="spellStart"/>
            <w:r w:rsidR="00D459CC" w:rsidRPr="00D459CC">
              <w:rPr>
                <w:b/>
                <w:sz w:val="18"/>
                <w:szCs w:val="18"/>
              </w:rPr>
              <w:t>Добкина</w:t>
            </w:r>
            <w:proofErr w:type="spellEnd"/>
            <w:r w:rsidR="00D459CC">
              <w:rPr>
                <w:sz w:val="18"/>
                <w:szCs w:val="18"/>
              </w:rPr>
              <w:t xml:space="preserve"> – </w:t>
            </w:r>
            <w:r w:rsidR="00D459CC" w:rsidRPr="00D459CC">
              <w:rPr>
                <w:b/>
                <w:sz w:val="18"/>
                <w:szCs w:val="18"/>
              </w:rPr>
              <w:t>Валери</w:t>
            </w:r>
            <w:r>
              <w:rPr>
                <w:b/>
                <w:sz w:val="18"/>
                <w:szCs w:val="18"/>
              </w:rPr>
              <w:t>й</w:t>
            </w:r>
            <w:r w:rsidR="00D459CC">
              <w:rPr>
                <w:sz w:val="18"/>
                <w:szCs w:val="18"/>
              </w:rPr>
              <w:t xml:space="preserve"> </w:t>
            </w:r>
            <w:r w:rsidR="00D459CC" w:rsidRPr="00D459CC">
              <w:rPr>
                <w:b/>
                <w:sz w:val="18"/>
                <w:szCs w:val="18"/>
              </w:rPr>
              <w:t>Дем</w:t>
            </w:r>
            <w:r>
              <w:rPr>
                <w:b/>
                <w:sz w:val="18"/>
                <w:szCs w:val="18"/>
              </w:rPr>
              <w:t>а</w:t>
            </w:r>
            <w:r w:rsidR="00D459CC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провел</w:t>
            </w:r>
            <w:r w:rsidR="00D459CC">
              <w:rPr>
                <w:sz w:val="18"/>
                <w:szCs w:val="18"/>
              </w:rPr>
              <w:t xml:space="preserve"> своих представителей на посты председателей Балаклейского и </w:t>
            </w:r>
            <w:proofErr w:type="spellStart"/>
            <w:r w:rsidR="00D459CC">
              <w:rPr>
                <w:sz w:val="18"/>
                <w:szCs w:val="18"/>
              </w:rPr>
              <w:t>Близнюковского</w:t>
            </w:r>
            <w:proofErr w:type="spellEnd"/>
            <w:r w:rsidR="00D459CC">
              <w:rPr>
                <w:sz w:val="18"/>
                <w:szCs w:val="18"/>
              </w:rPr>
              <w:t xml:space="preserve"> районных советов. Еще два совета контролируют согласованные с </w:t>
            </w:r>
            <w:r w:rsidR="00D459CC" w:rsidRPr="00D459CC">
              <w:rPr>
                <w:b/>
                <w:sz w:val="18"/>
                <w:szCs w:val="18"/>
              </w:rPr>
              <w:t>Игорем</w:t>
            </w:r>
            <w:r w:rsidR="00D459CC">
              <w:rPr>
                <w:sz w:val="18"/>
                <w:szCs w:val="18"/>
              </w:rPr>
              <w:t xml:space="preserve"> </w:t>
            </w:r>
            <w:r w:rsidR="00D459CC" w:rsidRPr="00D459CC">
              <w:rPr>
                <w:b/>
                <w:sz w:val="18"/>
                <w:szCs w:val="18"/>
              </w:rPr>
              <w:t>Райниным</w:t>
            </w:r>
            <w:r>
              <w:rPr>
                <w:sz w:val="18"/>
                <w:szCs w:val="18"/>
              </w:rPr>
              <w:t xml:space="preserve"> представители БПП, а </w:t>
            </w:r>
            <w:r w:rsidR="00D459CC">
              <w:rPr>
                <w:sz w:val="18"/>
                <w:szCs w:val="18"/>
              </w:rPr>
              <w:t>крупнейший город округа – г. Первомайский</w:t>
            </w:r>
            <w:r>
              <w:rPr>
                <w:sz w:val="18"/>
                <w:szCs w:val="18"/>
              </w:rPr>
              <w:t xml:space="preserve"> </w:t>
            </w:r>
            <w:r w:rsidR="00D459CC">
              <w:rPr>
                <w:sz w:val="18"/>
                <w:szCs w:val="18"/>
              </w:rPr>
              <w:t xml:space="preserve">- контролирует идейный сторонник Батькивщины </w:t>
            </w:r>
            <w:r w:rsidR="00D459CC" w:rsidRPr="00D459CC">
              <w:rPr>
                <w:b/>
                <w:sz w:val="18"/>
                <w:szCs w:val="18"/>
                <w:lang w:val="uk-UA"/>
              </w:rPr>
              <w:t>Николай</w:t>
            </w:r>
            <w:r w:rsidR="00D459CC"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 w:rsidR="00D459CC" w:rsidRPr="00D459CC">
              <w:rPr>
                <w:b/>
                <w:sz w:val="18"/>
                <w:szCs w:val="18"/>
                <w:lang w:val="uk-UA"/>
              </w:rPr>
              <w:t>Бакшеев</w:t>
            </w:r>
            <w:proofErr w:type="spellEnd"/>
            <w:r w:rsidR="00D459CC">
              <w:rPr>
                <w:sz w:val="18"/>
                <w:szCs w:val="18"/>
                <w:lang w:val="uk-UA"/>
              </w:rPr>
              <w:t>.</w:t>
            </w:r>
          </w:p>
          <w:p w:rsidR="00D459CC" w:rsidRPr="00D459CC" w:rsidRDefault="00D459CC" w:rsidP="009D0BF6">
            <w:pPr>
              <w:pStyle w:val="Adb"/>
              <w:spacing w:line="257" w:lineRule="auto"/>
              <w:jc w:val="both"/>
              <w:rPr>
                <w:sz w:val="18"/>
                <w:szCs w:val="18"/>
              </w:rPr>
            </w:pPr>
            <w:r w:rsidRPr="00D459CC">
              <w:rPr>
                <w:sz w:val="18"/>
                <w:szCs w:val="18"/>
              </w:rPr>
              <w:t xml:space="preserve">С учетом падения влияния </w:t>
            </w:r>
            <w:r w:rsidRPr="00D459CC">
              <w:rPr>
                <w:b/>
                <w:sz w:val="18"/>
                <w:szCs w:val="18"/>
              </w:rPr>
              <w:t>Михаила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459CC">
              <w:rPr>
                <w:b/>
                <w:sz w:val="18"/>
                <w:szCs w:val="18"/>
              </w:rPr>
              <w:t>Добкин</w:t>
            </w:r>
            <w:r>
              <w:rPr>
                <w:b/>
                <w:sz w:val="18"/>
                <w:szCs w:val="18"/>
              </w:rPr>
              <w:t>а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 w:rsidRPr="00D459CC">
              <w:rPr>
                <w:sz w:val="18"/>
                <w:szCs w:val="18"/>
              </w:rPr>
              <w:t>в области,</w:t>
            </w:r>
            <w:r>
              <w:rPr>
                <w:b/>
                <w:sz w:val="18"/>
                <w:szCs w:val="18"/>
              </w:rPr>
              <w:t xml:space="preserve"> </w:t>
            </w:r>
            <w:r w:rsidR="009D0BF6" w:rsidRPr="009D0BF6">
              <w:rPr>
                <w:sz w:val="18"/>
                <w:szCs w:val="18"/>
              </w:rPr>
              <w:t>повторное избрание его брата в данном округе в 2019 г. будет сопровождаться трудностями.</w:t>
            </w:r>
            <w:r w:rsidR="009D0BF6">
              <w:rPr>
                <w:sz w:val="18"/>
                <w:szCs w:val="18"/>
              </w:rPr>
              <w:t xml:space="preserve"> </w:t>
            </w:r>
            <w:r w:rsidR="00DB131E">
              <w:rPr>
                <w:sz w:val="18"/>
                <w:szCs w:val="18"/>
              </w:rPr>
              <w:t xml:space="preserve">В округе значительно выросло влияние </w:t>
            </w:r>
            <w:r w:rsidR="00DB131E" w:rsidRPr="00DB131E">
              <w:rPr>
                <w:b/>
                <w:sz w:val="18"/>
                <w:szCs w:val="18"/>
              </w:rPr>
              <w:t>Валерия</w:t>
            </w:r>
            <w:r w:rsidR="00DB131E">
              <w:rPr>
                <w:sz w:val="18"/>
                <w:szCs w:val="18"/>
              </w:rPr>
              <w:t xml:space="preserve"> </w:t>
            </w:r>
            <w:r w:rsidR="00DB131E" w:rsidRPr="00DB131E">
              <w:rPr>
                <w:b/>
                <w:sz w:val="18"/>
                <w:szCs w:val="18"/>
              </w:rPr>
              <w:t>Демы</w:t>
            </w:r>
            <w:r w:rsidR="00DB131E">
              <w:rPr>
                <w:sz w:val="18"/>
                <w:szCs w:val="18"/>
              </w:rPr>
              <w:t xml:space="preserve">, который при поддержке </w:t>
            </w:r>
            <w:r w:rsidR="00DB131E" w:rsidRPr="00DB131E">
              <w:rPr>
                <w:b/>
                <w:sz w:val="18"/>
                <w:szCs w:val="18"/>
              </w:rPr>
              <w:t>Игоря</w:t>
            </w:r>
            <w:r w:rsidR="00DB131E">
              <w:rPr>
                <w:sz w:val="18"/>
                <w:szCs w:val="18"/>
              </w:rPr>
              <w:t xml:space="preserve"> </w:t>
            </w:r>
            <w:r w:rsidR="00DB131E" w:rsidRPr="00DB131E">
              <w:rPr>
                <w:b/>
                <w:sz w:val="18"/>
                <w:szCs w:val="18"/>
              </w:rPr>
              <w:t>Райнина</w:t>
            </w:r>
            <w:r w:rsidR="00DB131E">
              <w:rPr>
                <w:sz w:val="18"/>
                <w:szCs w:val="18"/>
              </w:rPr>
              <w:t xml:space="preserve"> однозначно попробует победить в голосовании.</w:t>
            </w:r>
          </w:p>
        </w:tc>
      </w:tr>
      <w:tr w:rsidR="00CA41E7" w:rsidRPr="007E43BC" w:rsidTr="0064571A">
        <w:trPr>
          <w:trHeight w:val="48"/>
        </w:trPr>
        <w:tc>
          <w:tcPr>
            <w:tcW w:w="2660" w:type="dxa"/>
            <w:tcBorders>
              <w:top w:val="single" w:sz="8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FFF2CC" w:themeFill="accent4" w:themeFillTint="33"/>
          </w:tcPr>
          <w:p w:rsidR="00CA41E7" w:rsidRDefault="00CA41E7" w:rsidP="00CA41E7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№179</w:t>
            </w:r>
          </w:p>
          <w:p w:rsidR="00CA41E7" w:rsidRDefault="00CA41E7" w:rsidP="00CA41E7">
            <w:pPr>
              <w:pStyle w:val="Adb"/>
              <w:rPr>
                <w:b/>
                <w:bCs/>
                <w:sz w:val="18"/>
                <w:szCs w:val="18"/>
              </w:rPr>
            </w:pPr>
            <w:r w:rsidRPr="004A25BC">
              <w:rPr>
                <w:b/>
                <w:bCs/>
                <w:sz w:val="18"/>
                <w:szCs w:val="18"/>
              </w:rPr>
              <w:t xml:space="preserve">г. </w:t>
            </w:r>
            <w:r>
              <w:rPr>
                <w:b/>
                <w:bCs/>
                <w:sz w:val="18"/>
                <w:szCs w:val="18"/>
              </w:rPr>
              <w:t>Лозовая,</w:t>
            </w:r>
          </w:p>
          <w:p w:rsidR="00CA41E7" w:rsidRDefault="00CA41E7" w:rsidP="00CA41E7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143</w:t>
            </w:r>
            <w:r w:rsidRPr="00A55682">
              <w:rPr>
                <w:sz w:val="18"/>
                <w:szCs w:val="18"/>
              </w:rPr>
              <w:t xml:space="preserve"> тыс.</w:t>
            </w:r>
          </w:p>
        </w:tc>
        <w:tc>
          <w:tcPr>
            <w:tcW w:w="850" w:type="dxa"/>
            <w:tcBorders>
              <w:top w:val="single" w:sz="8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FFF2CC" w:themeFill="accent4" w:themeFillTint="33"/>
          </w:tcPr>
          <w:p w:rsidR="00CA41E7" w:rsidRPr="00E248C3" w:rsidRDefault="00CA41E7" w:rsidP="00CA41E7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42</w:t>
            </w:r>
            <w:r w:rsidRPr="00E248C3">
              <w:rPr>
                <w:b/>
                <w:bCs/>
                <w:sz w:val="18"/>
                <w:szCs w:val="18"/>
              </w:rPr>
              <w:t>%</w:t>
            </w:r>
          </w:p>
          <w:p w:rsidR="00CA41E7" w:rsidRDefault="00CA41E7" w:rsidP="00CA41E7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  <w:r w:rsidRPr="00E248C3">
              <w:rPr>
                <w:sz w:val="18"/>
                <w:szCs w:val="18"/>
              </w:rPr>
              <w:t> тыс.</w:t>
            </w:r>
          </w:p>
        </w:tc>
        <w:tc>
          <w:tcPr>
            <w:tcW w:w="6237" w:type="dxa"/>
            <w:tcBorders>
              <w:top w:val="single" w:sz="8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FFF2CC" w:themeFill="accent4" w:themeFillTint="33"/>
          </w:tcPr>
          <w:p w:rsidR="00CA41E7" w:rsidRDefault="005E770F" w:rsidP="00175844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2014 г. в голосовании с отрывом в 4 тыс. голосов победил </w:t>
            </w:r>
            <w:r w:rsidRPr="00175844">
              <w:rPr>
                <w:b/>
                <w:sz w:val="18"/>
                <w:szCs w:val="18"/>
              </w:rPr>
              <w:t>Анатолий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175844">
              <w:rPr>
                <w:b/>
                <w:sz w:val="18"/>
                <w:szCs w:val="18"/>
              </w:rPr>
              <w:t>Гиршфельд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 w:rsidRPr="000851FB">
              <w:rPr>
                <w:sz w:val="18"/>
                <w:szCs w:val="18"/>
              </w:rPr>
              <w:t xml:space="preserve">самовыдвижение, </w:t>
            </w:r>
            <w:r>
              <w:rPr>
                <w:sz w:val="18"/>
                <w:szCs w:val="18"/>
              </w:rPr>
              <w:t xml:space="preserve">депутатская группа «Воля Народа», набрал </w:t>
            </w:r>
            <w:r w:rsidR="00175844">
              <w:rPr>
                <w:sz w:val="18"/>
                <w:szCs w:val="18"/>
              </w:rPr>
              <w:t>16 тыс. голосов, или 24</w:t>
            </w:r>
            <w:r>
              <w:rPr>
                <w:sz w:val="18"/>
                <w:szCs w:val="18"/>
              </w:rPr>
              <w:t>% от явки).</w:t>
            </w:r>
            <w:r w:rsidR="00175844">
              <w:rPr>
                <w:sz w:val="18"/>
                <w:szCs w:val="18"/>
              </w:rPr>
              <w:t xml:space="preserve"> Для победы была активно задействована сеть агитаторов.</w:t>
            </w:r>
          </w:p>
          <w:p w:rsidR="00175844" w:rsidRPr="005E770F" w:rsidRDefault="00175844" w:rsidP="00175844">
            <w:pPr>
              <w:pStyle w:val="Adb"/>
              <w:spacing w:line="257" w:lineRule="auto"/>
              <w:jc w:val="both"/>
              <w:rPr>
                <w:sz w:val="18"/>
                <w:szCs w:val="18"/>
              </w:rPr>
            </w:pPr>
            <w:proofErr w:type="spellStart"/>
            <w:r w:rsidRPr="00175844">
              <w:rPr>
                <w:b/>
                <w:sz w:val="18"/>
                <w:szCs w:val="18"/>
              </w:rPr>
              <w:t>Гиршфельд</w:t>
            </w:r>
            <w:proofErr w:type="spellEnd"/>
            <w:r>
              <w:rPr>
                <w:sz w:val="18"/>
                <w:szCs w:val="18"/>
              </w:rPr>
              <w:t xml:space="preserve"> сохраняет высокие шансы на повторное избрание в 2019 г. Предположительно, будут так же активно использоваться сети агитаторов, а также административный ресурс. За </w:t>
            </w:r>
            <w:proofErr w:type="spellStart"/>
            <w:r w:rsidRPr="00175844">
              <w:rPr>
                <w:b/>
                <w:sz w:val="18"/>
                <w:szCs w:val="18"/>
              </w:rPr>
              <w:t>Гиршфельда</w:t>
            </w:r>
            <w:proofErr w:type="spellEnd"/>
            <w:r>
              <w:rPr>
                <w:sz w:val="18"/>
                <w:szCs w:val="18"/>
              </w:rPr>
              <w:t xml:space="preserve"> будут агитировать лояльный мэр г. Лозовая </w:t>
            </w:r>
            <w:r w:rsidRPr="00175844">
              <w:rPr>
                <w:b/>
                <w:sz w:val="18"/>
                <w:szCs w:val="18"/>
              </w:rPr>
              <w:t>Сергей</w:t>
            </w:r>
            <w:r>
              <w:rPr>
                <w:sz w:val="18"/>
                <w:szCs w:val="18"/>
              </w:rPr>
              <w:t xml:space="preserve"> </w:t>
            </w:r>
            <w:r w:rsidRPr="00175844">
              <w:rPr>
                <w:b/>
                <w:sz w:val="18"/>
                <w:szCs w:val="18"/>
              </w:rPr>
              <w:t>Зеленский</w:t>
            </w:r>
            <w:r>
              <w:rPr>
                <w:sz w:val="18"/>
                <w:szCs w:val="18"/>
              </w:rPr>
              <w:t xml:space="preserve">. Кроме того, может повториться совершенный в 2014 г. обмен голосов, когда </w:t>
            </w:r>
            <w:proofErr w:type="spellStart"/>
            <w:r w:rsidRPr="00175844">
              <w:rPr>
                <w:b/>
                <w:sz w:val="18"/>
                <w:szCs w:val="18"/>
              </w:rPr>
              <w:t>Гиршфельд</w:t>
            </w:r>
            <w:proofErr w:type="spellEnd"/>
            <w:r>
              <w:rPr>
                <w:sz w:val="18"/>
                <w:szCs w:val="18"/>
              </w:rPr>
              <w:t xml:space="preserve"> призвал сотрудников своих предприятий в г. Харьков проголосовать за кандидатов </w:t>
            </w:r>
            <w:r w:rsidRPr="00AD52BB">
              <w:rPr>
                <w:b/>
                <w:sz w:val="18"/>
                <w:szCs w:val="18"/>
              </w:rPr>
              <w:t>Геннадия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AD52BB">
              <w:rPr>
                <w:b/>
                <w:sz w:val="18"/>
                <w:szCs w:val="18"/>
              </w:rPr>
              <w:t>Кернеса</w:t>
            </w:r>
            <w:proofErr w:type="spellEnd"/>
            <w:r>
              <w:rPr>
                <w:sz w:val="18"/>
                <w:szCs w:val="18"/>
              </w:rPr>
              <w:t xml:space="preserve">, в ответ на что </w:t>
            </w:r>
            <w:proofErr w:type="spellStart"/>
            <w:r w:rsidRPr="00AD52BB">
              <w:rPr>
                <w:b/>
                <w:sz w:val="18"/>
                <w:szCs w:val="18"/>
              </w:rPr>
              <w:t>Кернес</w:t>
            </w:r>
            <w:proofErr w:type="spellEnd"/>
            <w:r>
              <w:rPr>
                <w:sz w:val="18"/>
                <w:szCs w:val="18"/>
              </w:rPr>
              <w:t xml:space="preserve"> поручил содействовать избранию </w:t>
            </w:r>
            <w:proofErr w:type="spellStart"/>
            <w:r w:rsidRPr="00AD52BB">
              <w:rPr>
                <w:b/>
                <w:sz w:val="18"/>
                <w:szCs w:val="18"/>
              </w:rPr>
              <w:t>Гиршфельда</w:t>
            </w:r>
            <w:proofErr w:type="spellEnd"/>
            <w:r>
              <w:rPr>
                <w:sz w:val="18"/>
                <w:szCs w:val="18"/>
              </w:rPr>
              <w:t xml:space="preserve"> в лояльных районах области.</w:t>
            </w:r>
          </w:p>
        </w:tc>
      </w:tr>
    </w:tbl>
    <w:p w:rsidR="004A25BC" w:rsidRDefault="004A25BC" w:rsidP="00AD52BB">
      <w:pPr>
        <w:spacing w:after="0" w:line="257" w:lineRule="auto"/>
      </w:pPr>
    </w:p>
    <w:p w:rsidR="00DB131E" w:rsidRPr="001C31E0" w:rsidRDefault="00DB131E" w:rsidP="009538DD">
      <w:pPr>
        <w:pStyle w:val="1"/>
      </w:pPr>
      <w:r w:rsidRPr="001C31E0">
        <w:lastRenderedPageBreak/>
        <w:t xml:space="preserve">РАСПРЕДЕЛЕНИЕ ВЛИЯНИЯ В ОБЛАСТИ (ЧАСТЬ </w:t>
      </w:r>
      <w:r>
        <w:t>4</w:t>
      </w:r>
      <w:r w:rsidRPr="001C31E0">
        <w:t>)</w:t>
      </w:r>
    </w:p>
    <w:tbl>
      <w:tblPr>
        <w:tblStyle w:val="a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6237"/>
      </w:tblGrid>
      <w:tr w:rsidR="0064571A" w:rsidRPr="00E248C3" w:rsidTr="00FB017C">
        <w:trPr>
          <w:trHeight w:val="175"/>
          <w:tblHeader/>
        </w:trPr>
        <w:tc>
          <w:tcPr>
            <w:tcW w:w="2660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auto"/>
            <w:vAlign w:val="center"/>
          </w:tcPr>
          <w:p w:rsidR="0064571A" w:rsidRPr="00E248C3" w:rsidRDefault="0064571A" w:rsidP="00310530">
            <w:pPr>
              <w:pStyle w:val="Adb"/>
              <w:jc w:val="center"/>
              <w:rPr>
                <w:b/>
                <w:sz w:val="18"/>
                <w:szCs w:val="18"/>
              </w:rPr>
            </w:pPr>
            <w:r w:rsidRPr="00E248C3">
              <w:rPr>
                <w:b/>
                <w:sz w:val="18"/>
                <w:szCs w:val="18"/>
              </w:rPr>
              <w:t>Округ</w:t>
            </w:r>
            <w:r w:rsidRPr="00E248C3">
              <w:rPr>
                <w:b/>
                <w:sz w:val="18"/>
                <w:szCs w:val="18"/>
              </w:rPr>
              <w:br/>
              <w:t>(избирателей)</w:t>
            </w:r>
          </w:p>
        </w:tc>
        <w:tc>
          <w:tcPr>
            <w:tcW w:w="850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auto"/>
            <w:vAlign w:val="center"/>
          </w:tcPr>
          <w:p w:rsidR="0064571A" w:rsidRPr="00E248C3" w:rsidRDefault="0064571A" w:rsidP="00310530">
            <w:pPr>
              <w:pStyle w:val="Adb"/>
              <w:jc w:val="center"/>
              <w:rPr>
                <w:b/>
                <w:sz w:val="18"/>
                <w:szCs w:val="18"/>
              </w:rPr>
            </w:pPr>
            <w:r w:rsidRPr="00E248C3">
              <w:rPr>
                <w:b/>
                <w:sz w:val="18"/>
                <w:szCs w:val="18"/>
              </w:rPr>
              <w:t>Явка</w:t>
            </w:r>
          </w:p>
        </w:tc>
        <w:tc>
          <w:tcPr>
            <w:tcW w:w="6237" w:type="dxa"/>
            <w:tcBorders>
              <w:top w:val="single" w:sz="12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auto"/>
            <w:vAlign w:val="center"/>
          </w:tcPr>
          <w:p w:rsidR="0064571A" w:rsidRPr="00E248C3" w:rsidRDefault="0064571A" w:rsidP="00310530">
            <w:pPr>
              <w:pStyle w:val="Adb"/>
              <w:jc w:val="center"/>
              <w:rPr>
                <w:b/>
                <w:sz w:val="18"/>
                <w:szCs w:val="18"/>
              </w:rPr>
            </w:pPr>
            <w:r w:rsidRPr="00A86ED2">
              <w:rPr>
                <w:b/>
                <w:sz w:val="18"/>
                <w:szCs w:val="18"/>
              </w:rPr>
              <w:t>Распределение влияния в округе</w:t>
            </w:r>
          </w:p>
        </w:tc>
      </w:tr>
      <w:tr w:rsidR="0064571A" w:rsidRPr="007E43BC" w:rsidTr="00FB017C">
        <w:trPr>
          <w:trHeight w:val="1568"/>
        </w:trPr>
        <w:tc>
          <w:tcPr>
            <w:tcW w:w="2660" w:type="dxa"/>
            <w:tcBorders>
              <w:top w:val="single" w:sz="12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E2EFD9" w:themeFill="accent6" w:themeFillTint="33"/>
          </w:tcPr>
          <w:p w:rsidR="0064571A" w:rsidRDefault="0064571A" w:rsidP="00310530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№180</w:t>
            </w:r>
          </w:p>
          <w:p w:rsidR="0064571A" w:rsidRDefault="0064571A" w:rsidP="00310530">
            <w:pPr>
              <w:pStyle w:val="Adb"/>
              <w:rPr>
                <w:b/>
                <w:bCs/>
                <w:sz w:val="18"/>
                <w:szCs w:val="18"/>
              </w:rPr>
            </w:pPr>
            <w:r w:rsidRPr="0064571A">
              <w:rPr>
                <w:b/>
                <w:bCs/>
                <w:sz w:val="18"/>
                <w:szCs w:val="18"/>
              </w:rPr>
              <w:t>Богодуховский</w:t>
            </w:r>
            <w:r>
              <w:rPr>
                <w:b/>
                <w:bCs/>
                <w:sz w:val="18"/>
                <w:szCs w:val="18"/>
              </w:rPr>
              <w:t xml:space="preserve"> р-н,</w:t>
            </w:r>
          </w:p>
          <w:p w:rsidR="0064571A" w:rsidRDefault="0064571A" w:rsidP="00310530">
            <w:pPr>
              <w:pStyle w:val="Adb"/>
              <w:rPr>
                <w:b/>
                <w:bCs/>
                <w:sz w:val="18"/>
                <w:szCs w:val="18"/>
              </w:rPr>
            </w:pPr>
            <w:proofErr w:type="spellStart"/>
            <w:r w:rsidRPr="0064571A">
              <w:rPr>
                <w:b/>
                <w:bCs/>
                <w:sz w:val="18"/>
                <w:szCs w:val="18"/>
              </w:rPr>
              <w:t>Валковский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р-н,</w:t>
            </w:r>
          </w:p>
          <w:p w:rsidR="0064571A" w:rsidRDefault="0064571A" w:rsidP="00310530">
            <w:pPr>
              <w:pStyle w:val="Adb"/>
              <w:rPr>
                <w:b/>
                <w:bCs/>
                <w:sz w:val="18"/>
                <w:szCs w:val="18"/>
              </w:rPr>
            </w:pPr>
            <w:proofErr w:type="spellStart"/>
            <w:r w:rsidRPr="0064571A">
              <w:rPr>
                <w:b/>
                <w:bCs/>
                <w:sz w:val="18"/>
                <w:szCs w:val="18"/>
              </w:rPr>
              <w:t>Золочевский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р-н,</w:t>
            </w:r>
          </w:p>
          <w:p w:rsidR="0064571A" w:rsidRDefault="0064571A" w:rsidP="00310530">
            <w:pPr>
              <w:pStyle w:val="Adb"/>
              <w:rPr>
                <w:b/>
                <w:bCs/>
                <w:sz w:val="18"/>
                <w:szCs w:val="18"/>
              </w:rPr>
            </w:pPr>
            <w:proofErr w:type="spellStart"/>
            <w:r w:rsidRPr="0064571A">
              <w:rPr>
                <w:b/>
                <w:bCs/>
                <w:sz w:val="18"/>
                <w:szCs w:val="18"/>
              </w:rPr>
              <w:t>Коломакский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р-н,</w:t>
            </w:r>
          </w:p>
          <w:p w:rsidR="0064571A" w:rsidRDefault="0064571A" w:rsidP="00310530">
            <w:pPr>
              <w:pStyle w:val="Adb"/>
              <w:rPr>
                <w:b/>
                <w:bCs/>
                <w:sz w:val="18"/>
                <w:szCs w:val="18"/>
              </w:rPr>
            </w:pPr>
            <w:proofErr w:type="spellStart"/>
            <w:r w:rsidRPr="0064571A">
              <w:rPr>
                <w:b/>
                <w:bCs/>
                <w:sz w:val="18"/>
                <w:szCs w:val="18"/>
              </w:rPr>
              <w:t>Краснокутский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р-н,</w:t>
            </w:r>
          </w:p>
          <w:p w:rsidR="0064571A" w:rsidRDefault="0064571A" w:rsidP="00310530">
            <w:pPr>
              <w:pStyle w:val="Adb"/>
              <w:rPr>
                <w:b/>
                <w:bCs/>
                <w:sz w:val="18"/>
                <w:szCs w:val="18"/>
              </w:rPr>
            </w:pPr>
            <w:proofErr w:type="spellStart"/>
            <w:r w:rsidRPr="0064571A">
              <w:rPr>
                <w:b/>
                <w:bCs/>
                <w:sz w:val="18"/>
                <w:szCs w:val="18"/>
              </w:rPr>
              <w:t>Нововодолажский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р-н,</w:t>
            </w:r>
          </w:p>
          <w:p w:rsidR="0064571A" w:rsidRPr="00E248C3" w:rsidRDefault="0064571A" w:rsidP="00310530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142</w:t>
            </w:r>
            <w:r w:rsidRPr="00A55682">
              <w:rPr>
                <w:sz w:val="18"/>
                <w:szCs w:val="18"/>
              </w:rPr>
              <w:t xml:space="preserve"> тыс.</w:t>
            </w:r>
          </w:p>
        </w:tc>
        <w:tc>
          <w:tcPr>
            <w:tcW w:w="850" w:type="dxa"/>
            <w:tcBorders>
              <w:top w:val="single" w:sz="12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E2EFD9" w:themeFill="accent6" w:themeFillTint="33"/>
          </w:tcPr>
          <w:p w:rsidR="0064571A" w:rsidRPr="00E248C3" w:rsidRDefault="0064571A" w:rsidP="00310530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="009743A4">
              <w:rPr>
                <w:b/>
                <w:bCs/>
                <w:sz w:val="18"/>
                <w:szCs w:val="18"/>
              </w:rPr>
              <w:t>2</w:t>
            </w:r>
            <w:r w:rsidRPr="00E248C3">
              <w:rPr>
                <w:b/>
                <w:bCs/>
                <w:sz w:val="18"/>
                <w:szCs w:val="18"/>
              </w:rPr>
              <w:t>%</w:t>
            </w:r>
          </w:p>
          <w:p w:rsidR="0064571A" w:rsidRPr="00E248C3" w:rsidRDefault="0064571A" w:rsidP="00310530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9743A4">
              <w:rPr>
                <w:sz w:val="18"/>
                <w:szCs w:val="18"/>
              </w:rPr>
              <w:t>0</w:t>
            </w:r>
            <w:r w:rsidRPr="00E248C3">
              <w:rPr>
                <w:sz w:val="18"/>
                <w:szCs w:val="18"/>
              </w:rPr>
              <w:t> тыс.</w:t>
            </w:r>
          </w:p>
        </w:tc>
        <w:tc>
          <w:tcPr>
            <w:tcW w:w="6237" w:type="dxa"/>
            <w:tcBorders>
              <w:top w:val="single" w:sz="12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:rsidR="0064571A" w:rsidRDefault="0064571A" w:rsidP="00310530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 w:rsidRPr="00E248C3">
              <w:rPr>
                <w:sz w:val="18"/>
                <w:szCs w:val="18"/>
              </w:rPr>
              <w:t>В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2014 г. в голосовании победил </w:t>
            </w:r>
            <w:r w:rsidR="00FB017C">
              <w:rPr>
                <w:sz w:val="18"/>
                <w:szCs w:val="18"/>
              </w:rPr>
              <w:t>опытный политик и бизнесмен</w:t>
            </w:r>
            <w:r>
              <w:rPr>
                <w:sz w:val="18"/>
                <w:szCs w:val="18"/>
              </w:rPr>
              <w:t xml:space="preserve"> </w:t>
            </w:r>
            <w:r w:rsidR="00FB017C">
              <w:rPr>
                <w:b/>
                <w:sz w:val="18"/>
                <w:szCs w:val="18"/>
              </w:rPr>
              <w:t xml:space="preserve">Александр </w:t>
            </w:r>
            <w:proofErr w:type="spellStart"/>
            <w:r w:rsidR="00FB017C">
              <w:rPr>
                <w:b/>
                <w:sz w:val="18"/>
                <w:szCs w:val="18"/>
              </w:rPr>
              <w:t>Беловол</w:t>
            </w:r>
            <w:proofErr w:type="spellEnd"/>
            <w:r w:rsidR="00FB017C"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 w:rsidRPr="00542E6A">
              <w:rPr>
                <w:sz w:val="18"/>
                <w:szCs w:val="18"/>
              </w:rPr>
              <w:t xml:space="preserve">самовыдвижение, </w:t>
            </w:r>
            <w:r w:rsidR="00FB017C">
              <w:rPr>
                <w:sz w:val="18"/>
                <w:szCs w:val="18"/>
              </w:rPr>
              <w:t>состоит в группе депутатов «</w:t>
            </w:r>
            <w:r w:rsidR="00FB017C" w:rsidRPr="00542E6A">
              <w:rPr>
                <w:sz w:val="18"/>
                <w:szCs w:val="18"/>
              </w:rPr>
              <w:t>Возрождение</w:t>
            </w:r>
            <w:r w:rsidR="00FB017C">
              <w:rPr>
                <w:sz w:val="18"/>
                <w:szCs w:val="18"/>
              </w:rPr>
              <w:t>»,</w:t>
            </w:r>
            <w:r>
              <w:rPr>
                <w:sz w:val="18"/>
                <w:szCs w:val="18"/>
              </w:rPr>
              <w:t xml:space="preserve"> набрал </w:t>
            </w:r>
            <w:r w:rsidR="00FB017C">
              <w:rPr>
                <w:sz w:val="18"/>
                <w:szCs w:val="18"/>
              </w:rPr>
              <w:t>32</w:t>
            </w:r>
            <w:r>
              <w:rPr>
                <w:sz w:val="18"/>
                <w:szCs w:val="18"/>
              </w:rPr>
              <w:t xml:space="preserve"> тыс. голосов, или 5</w:t>
            </w:r>
            <w:r w:rsidR="00FB017C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% от явки).</w:t>
            </w:r>
            <w:r w:rsidR="00FB017C">
              <w:rPr>
                <w:sz w:val="18"/>
                <w:szCs w:val="18"/>
              </w:rPr>
              <w:t xml:space="preserve"> Один из наиболее влиятельных местных политиков.</w:t>
            </w:r>
            <w:r w:rsidR="00D90752">
              <w:rPr>
                <w:sz w:val="18"/>
                <w:szCs w:val="18"/>
              </w:rPr>
              <w:t xml:space="preserve"> Находится в ситуативном альянсе с </w:t>
            </w:r>
            <w:proofErr w:type="spellStart"/>
            <w:r w:rsidR="00D90752" w:rsidRPr="00D90752">
              <w:rPr>
                <w:b/>
                <w:sz w:val="18"/>
                <w:szCs w:val="18"/>
              </w:rPr>
              <w:t>Кернесом</w:t>
            </w:r>
            <w:proofErr w:type="spellEnd"/>
            <w:r w:rsidR="00D90752">
              <w:rPr>
                <w:sz w:val="18"/>
                <w:szCs w:val="18"/>
              </w:rPr>
              <w:t>.</w:t>
            </w:r>
          </w:p>
          <w:p w:rsidR="001C03A5" w:rsidRDefault="001C03A5" w:rsidP="00310530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Примечательно, что большая часть районных советов находится под контролем БПП, который в Харьковской области сопровождает глава АП </w:t>
            </w:r>
            <w:r w:rsidRPr="001C03A5">
              <w:rPr>
                <w:b/>
                <w:sz w:val="18"/>
                <w:szCs w:val="18"/>
              </w:rPr>
              <w:t>Райнин</w:t>
            </w:r>
            <w:r>
              <w:rPr>
                <w:sz w:val="18"/>
                <w:szCs w:val="18"/>
              </w:rPr>
              <w:t>.</w:t>
            </w:r>
          </w:p>
          <w:p w:rsidR="0064571A" w:rsidRPr="007E43BC" w:rsidRDefault="0064571A" w:rsidP="00310530">
            <w:pPr>
              <w:pStyle w:val="Adb"/>
              <w:spacing w:line="264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2019 г. </w:t>
            </w:r>
            <w:proofErr w:type="spellStart"/>
            <w:r w:rsidR="001C03A5">
              <w:rPr>
                <w:b/>
                <w:sz w:val="18"/>
                <w:szCs w:val="18"/>
              </w:rPr>
              <w:t>Беловол</w:t>
            </w:r>
            <w:proofErr w:type="spellEnd"/>
            <w:r w:rsidR="001C03A5">
              <w:rPr>
                <w:b/>
                <w:sz w:val="18"/>
                <w:szCs w:val="18"/>
              </w:rPr>
              <w:t xml:space="preserve"> </w:t>
            </w:r>
            <w:r w:rsidR="001C03A5" w:rsidRPr="007F36EA">
              <w:rPr>
                <w:sz w:val="18"/>
                <w:szCs w:val="18"/>
              </w:rPr>
              <w:t>сохранит</w:t>
            </w:r>
            <w:r w:rsidR="007F36EA">
              <w:rPr>
                <w:sz w:val="18"/>
                <w:szCs w:val="18"/>
              </w:rPr>
              <w:t xml:space="preserve"> влияние над округом. С учетом того, что </w:t>
            </w:r>
            <w:proofErr w:type="spellStart"/>
            <w:r w:rsidR="007F36EA" w:rsidRPr="007F36EA">
              <w:rPr>
                <w:b/>
                <w:sz w:val="18"/>
                <w:szCs w:val="18"/>
              </w:rPr>
              <w:t>Беловол</w:t>
            </w:r>
            <w:proofErr w:type="spellEnd"/>
            <w:r w:rsidR="007F36EA">
              <w:rPr>
                <w:sz w:val="18"/>
                <w:szCs w:val="18"/>
              </w:rPr>
              <w:t xml:space="preserve"> – финансово независимый, опытный и прагматичный политик с личным округом, он будет ценным приобретением для многих политических сил.</w:t>
            </w:r>
          </w:p>
        </w:tc>
      </w:tr>
      <w:tr w:rsidR="00FB017C" w:rsidRPr="007E43BC" w:rsidTr="00011215">
        <w:trPr>
          <w:trHeight w:val="240"/>
        </w:trPr>
        <w:tc>
          <w:tcPr>
            <w:tcW w:w="2660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auto"/>
          </w:tcPr>
          <w:p w:rsidR="00E23B59" w:rsidRDefault="00E23B59" w:rsidP="00E23B59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№180</w:t>
            </w:r>
          </w:p>
          <w:p w:rsidR="00E23B59" w:rsidRDefault="00E23B59" w:rsidP="00E23B59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г. Мерефа,</w:t>
            </w:r>
          </w:p>
          <w:p w:rsidR="00FB017C" w:rsidRDefault="00E23B59" w:rsidP="00E23B59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157</w:t>
            </w:r>
            <w:r w:rsidRPr="00A55682">
              <w:rPr>
                <w:sz w:val="18"/>
                <w:szCs w:val="18"/>
              </w:rPr>
              <w:t xml:space="preserve"> тыс.</w:t>
            </w:r>
          </w:p>
        </w:tc>
        <w:tc>
          <w:tcPr>
            <w:tcW w:w="850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auto"/>
          </w:tcPr>
          <w:p w:rsidR="00E23B59" w:rsidRPr="00E248C3" w:rsidRDefault="00E23B59" w:rsidP="00E23B59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  <w:r w:rsidRPr="00E248C3">
              <w:rPr>
                <w:b/>
                <w:bCs/>
                <w:sz w:val="18"/>
                <w:szCs w:val="18"/>
              </w:rPr>
              <w:t>%</w:t>
            </w:r>
          </w:p>
          <w:p w:rsidR="00FB017C" w:rsidRDefault="00E23B59" w:rsidP="00E23B59">
            <w:pPr>
              <w:pStyle w:val="Adb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  <w:r w:rsidRPr="00E248C3">
              <w:rPr>
                <w:sz w:val="18"/>
                <w:szCs w:val="18"/>
              </w:rPr>
              <w:t> тыс.</w:t>
            </w:r>
          </w:p>
        </w:tc>
        <w:tc>
          <w:tcPr>
            <w:tcW w:w="6237" w:type="dxa"/>
            <w:tcBorders>
              <w:top w:val="single" w:sz="8" w:space="0" w:color="767171" w:themeColor="background2" w:themeShade="80"/>
              <w:bottom w:val="single" w:sz="8" w:space="0" w:color="767171" w:themeColor="background2" w:themeShade="80"/>
            </w:tcBorders>
            <w:shd w:val="clear" w:color="auto" w:fill="auto"/>
          </w:tcPr>
          <w:p w:rsidR="00FB017C" w:rsidRDefault="00114DF5" w:rsidP="00276D47">
            <w:pPr>
              <w:pStyle w:val="Adb"/>
              <w:spacing w:after="120" w:line="264" w:lineRule="auto"/>
              <w:jc w:val="both"/>
              <w:rPr>
                <w:sz w:val="18"/>
                <w:szCs w:val="18"/>
              </w:rPr>
            </w:pPr>
            <w:r w:rsidRPr="00114DF5">
              <w:rPr>
                <w:sz w:val="18"/>
                <w:szCs w:val="18"/>
              </w:rPr>
              <w:t>В 2014 г. в голосовании победил</w:t>
            </w:r>
            <w:r>
              <w:rPr>
                <w:sz w:val="18"/>
                <w:szCs w:val="18"/>
              </w:rPr>
              <w:t xml:space="preserve"> </w:t>
            </w:r>
            <w:r w:rsidR="00276D47" w:rsidRPr="00276D47">
              <w:rPr>
                <w:b/>
                <w:sz w:val="18"/>
                <w:szCs w:val="18"/>
              </w:rPr>
              <w:t>Евгений</w:t>
            </w:r>
            <w:r w:rsidR="00276D47">
              <w:rPr>
                <w:sz w:val="18"/>
                <w:szCs w:val="18"/>
              </w:rPr>
              <w:t xml:space="preserve"> </w:t>
            </w:r>
            <w:proofErr w:type="spellStart"/>
            <w:r w:rsidR="00276D47" w:rsidRPr="00276D47">
              <w:rPr>
                <w:b/>
                <w:sz w:val="18"/>
                <w:szCs w:val="18"/>
              </w:rPr>
              <w:t>Мураев</w:t>
            </w:r>
            <w:proofErr w:type="spellEnd"/>
            <w:r w:rsidR="00276D47">
              <w:rPr>
                <w:sz w:val="18"/>
                <w:szCs w:val="18"/>
              </w:rPr>
              <w:t xml:space="preserve"> (самовыдвижение, внефракционный, набрал 30 тыс. голосов, или 49% от явки). Мест</w:t>
            </w:r>
            <w:r w:rsidR="00011215">
              <w:rPr>
                <w:sz w:val="18"/>
                <w:szCs w:val="18"/>
              </w:rPr>
              <w:t>ный политик, родом из г. Змиев.</w:t>
            </w:r>
          </w:p>
          <w:p w:rsidR="00011215" w:rsidRPr="00971DB4" w:rsidRDefault="00971DB4" w:rsidP="00EC3920">
            <w:pPr>
              <w:pStyle w:val="Adb"/>
              <w:spacing w:line="257" w:lineRule="auto"/>
              <w:jc w:val="both"/>
            </w:pPr>
            <w:r>
              <w:rPr>
                <w:sz w:val="18"/>
                <w:szCs w:val="18"/>
              </w:rPr>
              <w:t xml:space="preserve">После развода в 2017 г., </w:t>
            </w:r>
            <w:r w:rsidR="00EC3920" w:rsidRPr="00EC3920">
              <w:rPr>
                <w:b/>
                <w:sz w:val="18"/>
                <w:szCs w:val="18"/>
              </w:rPr>
              <w:t>Евгений</w:t>
            </w:r>
            <w:r w:rsidR="00EC3920">
              <w:rPr>
                <w:sz w:val="18"/>
                <w:szCs w:val="18"/>
              </w:rPr>
              <w:t xml:space="preserve"> </w:t>
            </w:r>
            <w:proofErr w:type="spellStart"/>
            <w:r w:rsidR="00233461" w:rsidRPr="00EC3920">
              <w:rPr>
                <w:b/>
                <w:sz w:val="18"/>
                <w:szCs w:val="18"/>
              </w:rPr>
              <w:t>Мураев</w:t>
            </w:r>
            <w:proofErr w:type="spellEnd"/>
            <w:r w:rsidR="0023346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утратил все влияние на процессы. Ранее лояльные ему </w:t>
            </w:r>
            <w:r w:rsidR="00EC3920">
              <w:rPr>
                <w:sz w:val="18"/>
                <w:szCs w:val="18"/>
              </w:rPr>
              <w:t>мэры г. Мерефа и г. Змиев</w:t>
            </w:r>
            <w:r>
              <w:rPr>
                <w:sz w:val="18"/>
                <w:szCs w:val="18"/>
              </w:rPr>
              <w:t xml:space="preserve">, а также глава Змиевского р-на, будут искать новых покровителей. Интерес к округу проявляют </w:t>
            </w:r>
            <w:r w:rsidRPr="00971DB4">
              <w:rPr>
                <w:b/>
                <w:sz w:val="18"/>
                <w:szCs w:val="18"/>
              </w:rPr>
              <w:t>Игорь</w:t>
            </w:r>
            <w:r>
              <w:rPr>
                <w:sz w:val="18"/>
                <w:szCs w:val="18"/>
              </w:rPr>
              <w:t xml:space="preserve"> </w:t>
            </w:r>
            <w:r w:rsidRPr="00971DB4">
              <w:rPr>
                <w:b/>
                <w:sz w:val="18"/>
                <w:szCs w:val="18"/>
              </w:rPr>
              <w:t>Кононенко</w:t>
            </w:r>
            <w:r>
              <w:rPr>
                <w:sz w:val="18"/>
                <w:szCs w:val="18"/>
              </w:rPr>
              <w:t xml:space="preserve"> и </w:t>
            </w:r>
            <w:r w:rsidRPr="00971DB4">
              <w:rPr>
                <w:b/>
                <w:sz w:val="18"/>
                <w:szCs w:val="18"/>
              </w:rPr>
              <w:t>Геннадий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971DB4">
              <w:rPr>
                <w:b/>
                <w:sz w:val="18"/>
                <w:szCs w:val="18"/>
              </w:rPr>
              <w:t>Кернес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</w:tbl>
    <w:p w:rsidR="00945D86" w:rsidRDefault="00945D86" w:rsidP="00945D86"/>
    <w:p w:rsidR="00945D86" w:rsidRPr="00BD2D7E" w:rsidRDefault="00945D86" w:rsidP="009538DD">
      <w:pPr>
        <w:pStyle w:val="1"/>
      </w:pPr>
      <w:bookmarkStart w:id="9" w:name="_Toc529802398"/>
      <w:r w:rsidRPr="00BD2D7E">
        <w:lastRenderedPageBreak/>
        <w:t>ОКРУГ №</w:t>
      </w:r>
      <w:r w:rsidR="00702570" w:rsidRPr="00BD2D7E">
        <w:t>1</w:t>
      </w:r>
      <w:r w:rsidR="00C57FE1" w:rsidRPr="00BD2D7E">
        <w:t>68</w:t>
      </w:r>
      <w:bookmarkEnd w:id="9"/>
    </w:p>
    <w:p w:rsidR="00945D86" w:rsidRPr="0087555E" w:rsidRDefault="00945D86" w:rsidP="0087555E">
      <w:pPr>
        <w:pStyle w:val="Ad20"/>
      </w:pPr>
      <w:r w:rsidRPr="0087555E">
        <w:t>Информация об округе</w:t>
      </w:r>
    </w:p>
    <w:p w:rsidR="00945D86" w:rsidRPr="00BD2D7E" w:rsidRDefault="00945D86" w:rsidP="0087555E">
      <w:pPr>
        <w:pStyle w:val="Ad2"/>
        <w:spacing w:after="0"/>
      </w:pPr>
      <w:r w:rsidRPr="00BD2D7E">
        <w:t xml:space="preserve">Количество избирателей в округе в 2014 г. </w:t>
      </w:r>
      <w:r w:rsidR="00005586" w:rsidRPr="00B20D8F">
        <w:rPr>
          <w:lang w:eastAsia="ru-RU"/>
        </w:rPr>
        <w:t xml:space="preserve">– </w:t>
      </w:r>
      <w:r w:rsidR="00A93282" w:rsidRPr="00BD2D7E">
        <w:t xml:space="preserve">161,1 </w:t>
      </w:r>
      <w:r w:rsidRPr="00BD2D7E">
        <w:t>тыс. чел.</w:t>
      </w:r>
    </w:p>
    <w:p w:rsidR="00945D86" w:rsidRPr="00BD2D7E" w:rsidRDefault="00945D86" w:rsidP="0087555E">
      <w:pPr>
        <w:pStyle w:val="Ad2"/>
        <w:spacing w:after="0"/>
      </w:pPr>
      <w:r w:rsidRPr="00BD2D7E">
        <w:t xml:space="preserve">Явка на парламентские выборы в 2014 г. </w:t>
      </w:r>
      <w:r w:rsidR="00005586" w:rsidRPr="00B20D8F">
        <w:rPr>
          <w:lang w:eastAsia="ru-RU"/>
        </w:rPr>
        <w:t xml:space="preserve">– </w:t>
      </w:r>
      <w:r w:rsidR="00A103DE" w:rsidRPr="00BD2D7E">
        <w:t>47</w:t>
      </w:r>
      <w:r w:rsidRPr="00BD2D7E">
        <w:t>% (</w:t>
      </w:r>
      <w:r w:rsidR="00A103DE" w:rsidRPr="00BD2D7E">
        <w:t>75,2</w:t>
      </w:r>
      <w:r w:rsidRPr="00BD2D7E">
        <w:t xml:space="preserve"> тыс. чел.).</w:t>
      </w:r>
    </w:p>
    <w:p w:rsidR="00945D86" w:rsidRPr="00BD2D7E" w:rsidRDefault="0087555E" w:rsidP="00C22025">
      <w:pPr>
        <w:pStyle w:val="Ad2"/>
        <w:spacing w:before="120" w:after="120"/>
      </w:pPr>
      <w:r>
        <w:t xml:space="preserve">К округу относятся: </w:t>
      </w:r>
      <w:r w:rsidR="00847658" w:rsidRPr="00BD2D7E">
        <w:t xml:space="preserve">Шевченковский район </w:t>
      </w:r>
      <w:r>
        <w:rPr>
          <w:lang w:val="uk-UA"/>
        </w:rPr>
        <w:t xml:space="preserve">г. </w:t>
      </w:r>
      <w:r w:rsidR="00847658" w:rsidRPr="00BD2D7E">
        <w:t>Харьков</w:t>
      </w:r>
      <w:r w:rsidR="00945D86" w:rsidRPr="00BD2D7E">
        <w:t>.</w:t>
      </w:r>
    </w:p>
    <w:p w:rsidR="00945D86" w:rsidRPr="00BD2D7E" w:rsidRDefault="00005586" w:rsidP="0087555E">
      <w:pPr>
        <w:pStyle w:val="Ad2"/>
        <w:spacing w:before="120" w:after="120"/>
      </w:pPr>
      <w:r>
        <w:t>Участков в округе</w:t>
      </w:r>
      <w:r w:rsidR="00945D86" w:rsidRPr="00BD2D7E">
        <w:t xml:space="preserve"> </w:t>
      </w:r>
      <w:r w:rsidRPr="00B20D8F">
        <w:rPr>
          <w:lang w:eastAsia="ru-RU"/>
        </w:rPr>
        <w:t xml:space="preserve">– </w:t>
      </w:r>
      <w:r w:rsidR="00847658" w:rsidRPr="00BD2D7E">
        <w:t>91</w:t>
      </w:r>
      <w:r w:rsidR="00945D86" w:rsidRPr="00BD2D7E">
        <w:t>, в т.ч.:</w:t>
      </w:r>
    </w:p>
    <w:p w:rsidR="00945D86" w:rsidRPr="00BD2D7E" w:rsidRDefault="00005586" w:rsidP="00945D86">
      <w:pPr>
        <w:pStyle w:val="Ad"/>
      </w:pPr>
      <w:r>
        <w:t xml:space="preserve">больших </w:t>
      </w:r>
      <w:r w:rsidRPr="00B20D8F">
        <w:rPr>
          <w:lang w:eastAsia="ru-RU"/>
        </w:rPr>
        <w:t xml:space="preserve">– </w:t>
      </w:r>
      <w:r w:rsidR="00847658" w:rsidRPr="00BD2D7E">
        <w:t>7</w:t>
      </w:r>
      <w:r w:rsidR="00945D86" w:rsidRPr="00BD2D7E">
        <w:t>;</w:t>
      </w:r>
    </w:p>
    <w:p w:rsidR="00945D86" w:rsidRPr="00BD2D7E" w:rsidRDefault="00005586" w:rsidP="00945D86">
      <w:pPr>
        <w:pStyle w:val="Ad"/>
      </w:pPr>
      <w:r>
        <w:t xml:space="preserve">средних </w:t>
      </w:r>
      <w:r w:rsidRPr="00B20D8F">
        <w:rPr>
          <w:lang w:eastAsia="ru-RU"/>
        </w:rPr>
        <w:t xml:space="preserve">– </w:t>
      </w:r>
      <w:r w:rsidR="00847658" w:rsidRPr="00BD2D7E">
        <w:t>10</w:t>
      </w:r>
      <w:r w:rsidR="00945D86" w:rsidRPr="00BD2D7E">
        <w:t>;</w:t>
      </w:r>
    </w:p>
    <w:p w:rsidR="00945D86" w:rsidRPr="00BD2D7E" w:rsidRDefault="00005586" w:rsidP="00945D86">
      <w:pPr>
        <w:pStyle w:val="Ad"/>
      </w:pPr>
      <w:r>
        <w:t xml:space="preserve">малых </w:t>
      </w:r>
      <w:r w:rsidRPr="00B20D8F">
        <w:rPr>
          <w:lang w:eastAsia="ru-RU"/>
        </w:rPr>
        <w:t xml:space="preserve">– </w:t>
      </w:r>
      <w:r w:rsidR="00847658" w:rsidRPr="00BD2D7E">
        <w:t>74</w:t>
      </w:r>
      <w:r w:rsidR="00945D86" w:rsidRPr="00BD2D7E">
        <w:t>.</w:t>
      </w:r>
    </w:p>
    <w:p w:rsidR="00945D86" w:rsidRPr="00BD2D7E" w:rsidRDefault="00945D86" w:rsidP="0087555E">
      <w:pPr>
        <w:pStyle w:val="Ad2"/>
        <w:spacing w:before="120" w:after="120"/>
      </w:pPr>
      <w:r w:rsidRPr="00BD2D7E">
        <w:t xml:space="preserve">В 2012 г. от округа в парламент был избран </w:t>
      </w:r>
      <w:r w:rsidR="007D361E" w:rsidRPr="00BD2D7E">
        <w:t>Писаренко Валерий Владимирович</w:t>
      </w:r>
      <w:r w:rsidRPr="00BD2D7E">
        <w:t xml:space="preserve"> (</w:t>
      </w:r>
      <w:r w:rsidR="0087555E">
        <w:t>ПР</w:t>
      </w:r>
      <w:r w:rsidRPr="00BD2D7E">
        <w:t>).</w:t>
      </w:r>
    </w:p>
    <w:p w:rsidR="00945D86" w:rsidRPr="00BD2D7E" w:rsidRDefault="00945D86" w:rsidP="0087555E">
      <w:pPr>
        <w:pStyle w:val="Ad20"/>
      </w:pPr>
      <w:r w:rsidRPr="00BD2D7E">
        <w:t>Выборы в парламент в 2014 г.</w:t>
      </w:r>
    </w:p>
    <w:p w:rsidR="00945D86" w:rsidRPr="00BD2D7E" w:rsidRDefault="007D361E" w:rsidP="00972B28">
      <w:pPr>
        <w:pStyle w:val="Ad30"/>
        <w:spacing w:before="120" w:after="0"/>
      </w:pPr>
      <w:r w:rsidRPr="00BD2D7E">
        <w:t xml:space="preserve">Писаренко Валерий Владимирович </w:t>
      </w:r>
      <w:r w:rsidR="00945D86" w:rsidRPr="00BD2D7E">
        <w:t>– победитель</w:t>
      </w:r>
    </w:p>
    <w:p w:rsidR="00945D86" w:rsidRPr="00BD2D7E" w:rsidRDefault="00316A9E" w:rsidP="00316A9E">
      <w:pPr>
        <w:pStyle w:val="Ad2"/>
        <w:spacing w:after="0"/>
      </w:pPr>
      <w:r w:rsidRPr="00316A9E">
        <w:t>Самовыдвижение</w:t>
      </w:r>
      <w:r w:rsidR="00945D86" w:rsidRPr="00BD2D7E">
        <w:t>.</w:t>
      </w:r>
    </w:p>
    <w:p w:rsidR="00945D86" w:rsidRPr="00BD2D7E" w:rsidRDefault="00945D86" w:rsidP="00316A9E">
      <w:pPr>
        <w:pStyle w:val="Ad2"/>
        <w:spacing w:after="0"/>
      </w:pPr>
      <w:r w:rsidRPr="00BD2D7E">
        <w:t xml:space="preserve">Получил </w:t>
      </w:r>
      <w:r w:rsidR="007D361E" w:rsidRPr="00BD2D7E">
        <w:t>23,2</w:t>
      </w:r>
      <w:r w:rsidRPr="00BD2D7E">
        <w:t xml:space="preserve"> тыс. голосов (</w:t>
      </w:r>
      <w:r w:rsidR="007D361E" w:rsidRPr="00BD2D7E">
        <w:t>31</w:t>
      </w:r>
      <w:r w:rsidRPr="00BD2D7E">
        <w:t>% явившихся).</w:t>
      </w:r>
    </w:p>
    <w:p w:rsidR="00945D86" w:rsidRPr="00BD2D7E" w:rsidRDefault="00945D86" w:rsidP="00945D86">
      <w:pPr>
        <w:pStyle w:val="Ad2"/>
      </w:pPr>
      <w:r w:rsidRPr="00BD2D7E">
        <w:t xml:space="preserve">Фракция по состоянию на </w:t>
      </w:r>
      <w:r w:rsidR="001022A6" w:rsidRPr="00BD2D7E">
        <w:t>26.10.2018</w:t>
      </w:r>
      <w:r w:rsidRPr="00BD2D7E">
        <w:t xml:space="preserve"> г. – </w:t>
      </w:r>
      <w:r w:rsidR="00316A9E">
        <w:t>«</w:t>
      </w:r>
      <w:r w:rsidR="001022A6" w:rsidRPr="00BD2D7E">
        <w:t>Возрождение</w:t>
      </w:r>
      <w:r w:rsidR="00316A9E">
        <w:t>»</w:t>
      </w:r>
      <w:r w:rsidRPr="00BD2D7E">
        <w:t>.</w:t>
      </w:r>
    </w:p>
    <w:p w:rsidR="00945D86" w:rsidRPr="00BD2D7E" w:rsidRDefault="00945D86" w:rsidP="001B0429">
      <w:pPr>
        <w:pStyle w:val="Ad2"/>
        <w:spacing w:after="0"/>
        <w:jc w:val="both"/>
      </w:pPr>
      <w:r w:rsidRPr="00BD2D7E">
        <w:rPr>
          <w:b/>
        </w:rPr>
        <w:t>Бизнес-интересы:</w:t>
      </w:r>
      <w:r w:rsidR="001B0429">
        <w:rPr>
          <w:b/>
        </w:rPr>
        <w:t xml:space="preserve"> </w:t>
      </w:r>
      <w:r w:rsidR="001B0429" w:rsidRPr="001B0429">
        <w:rPr>
          <w:lang w:val="en-US"/>
        </w:rPr>
        <w:t>GR</w:t>
      </w:r>
      <w:r w:rsidR="001B0429" w:rsidRPr="001B0429">
        <w:t xml:space="preserve"> </w:t>
      </w:r>
      <w:r w:rsidR="007C622D" w:rsidRPr="00BD2D7E">
        <w:t>(защита интересов крупных компаний)</w:t>
      </w:r>
      <w:r w:rsidR="001B0429">
        <w:t>. Согласно</w:t>
      </w:r>
      <w:r w:rsidR="00605BEF" w:rsidRPr="00BD2D7E">
        <w:t xml:space="preserve"> декларации</w:t>
      </w:r>
      <w:r w:rsidR="001B0429">
        <w:t>,</w:t>
      </w:r>
      <w:r w:rsidR="00605BEF" w:rsidRPr="00BD2D7E">
        <w:t xml:space="preserve"> Валерий Писаренко ежемесячно получает </w:t>
      </w:r>
      <w:r w:rsidR="001B0429">
        <w:t xml:space="preserve">от НФ </w:t>
      </w:r>
      <w:r w:rsidR="00605BEF" w:rsidRPr="00BD2D7E">
        <w:t>552 тыс</w:t>
      </w:r>
      <w:r w:rsidR="00005586">
        <w:t>.</w:t>
      </w:r>
      <w:r w:rsidR="00605BEF" w:rsidRPr="00BD2D7E">
        <w:t xml:space="preserve"> грн</w:t>
      </w:r>
      <w:r w:rsidR="00005586">
        <w:t>.</w:t>
      </w:r>
      <w:r w:rsidR="00605BEF" w:rsidRPr="00BD2D7E">
        <w:t xml:space="preserve"> </w:t>
      </w:r>
      <w:r w:rsidR="001B0429">
        <w:t>за</w:t>
      </w:r>
      <w:r w:rsidR="00605BEF" w:rsidRPr="00BD2D7E">
        <w:t xml:space="preserve"> предоставлени</w:t>
      </w:r>
      <w:r w:rsidR="001B0429">
        <w:t xml:space="preserve">е имущества в </w:t>
      </w:r>
      <w:r w:rsidR="00605BEF" w:rsidRPr="00BD2D7E">
        <w:t>аренду</w:t>
      </w:r>
      <w:r w:rsidR="001B0429">
        <w:t>.</w:t>
      </w:r>
    </w:p>
    <w:p w:rsidR="00945D86" w:rsidRPr="001B0429" w:rsidRDefault="00945D86" w:rsidP="001B0429">
      <w:pPr>
        <w:pStyle w:val="Ad2"/>
        <w:spacing w:before="120" w:after="0"/>
        <w:jc w:val="both"/>
      </w:pPr>
      <w:r w:rsidRPr="00BD2D7E">
        <w:rPr>
          <w:b/>
        </w:rPr>
        <w:t>Связи:</w:t>
      </w:r>
      <w:r w:rsidR="001B0429">
        <w:rPr>
          <w:b/>
        </w:rPr>
        <w:t xml:space="preserve"> </w:t>
      </w:r>
      <w:r w:rsidR="001B0429" w:rsidRPr="001B0429">
        <w:t>т.</w:t>
      </w:r>
      <w:r w:rsidR="001B0429">
        <w:t> </w:t>
      </w:r>
      <w:r w:rsidR="001B0429" w:rsidRPr="001B0429">
        <w:t xml:space="preserve">н. «группа Портнова» (народные депутаты Андрей Портнов, Владимир Пилипенко, Святослав </w:t>
      </w:r>
      <w:proofErr w:type="spellStart"/>
      <w:r w:rsidR="001B0429" w:rsidRPr="001B0429">
        <w:t>Олийнык</w:t>
      </w:r>
      <w:proofErr w:type="spellEnd"/>
      <w:r w:rsidR="001B0429" w:rsidRPr="001B0429">
        <w:t>).</w:t>
      </w:r>
    </w:p>
    <w:p w:rsidR="00945D86" w:rsidRPr="001B0429" w:rsidRDefault="001B0429" w:rsidP="00972B28">
      <w:pPr>
        <w:pStyle w:val="Ad2"/>
        <w:spacing w:before="240" w:after="0"/>
        <w:jc w:val="both"/>
        <w:rPr>
          <w:b/>
        </w:rPr>
      </w:pPr>
      <w:r>
        <w:rPr>
          <w:b/>
        </w:rPr>
        <w:t xml:space="preserve">Примечательные факты: </w:t>
      </w:r>
      <w:r>
        <w:t>н</w:t>
      </w:r>
      <w:r w:rsidR="0022428F" w:rsidRPr="00BD2D7E">
        <w:t>ародный депутат Украины V, VI, VII и VIII созывов</w:t>
      </w:r>
      <w:r w:rsidR="0039441D">
        <w:t xml:space="preserve">. Родился в </w:t>
      </w:r>
      <w:r w:rsidR="00972B28">
        <w:t xml:space="preserve">г. Новая Каховка Херсонской области. Был избран в г. Харьков благодаря мощной поддержки со стороны Геннадия </w:t>
      </w:r>
      <w:proofErr w:type="spellStart"/>
      <w:r w:rsidR="00972B28">
        <w:t>Кернеса</w:t>
      </w:r>
      <w:proofErr w:type="spellEnd"/>
      <w:r w:rsidR="00972B28">
        <w:t>.</w:t>
      </w:r>
    </w:p>
    <w:p w:rsidR="00945D86" w:rsidRPr="00BD2D7E" w:rsidRDefault="00445DFB" w:rsidP="00972B28">
      <w:pPr>
        <w:pStyle w:val="Ad30"/>
        <w:spacing w:before="120" w:after="0"/>
      </w:pPr>
      <w:r w:rsidRPr="00BD2D7E">
        <w:t>Немилостивый Виталий Александрович</w:t>
      </w:r>
      <w:r w:rsidR="00945D86" w:rsidRPr="00BD2D7E">
        <w:t xml:space="preserve"> – второе место</w:t>
      </w:r>
    </w:p>
    <w:p w:rsidR="00945D86" w:rsidRPr="00BD2D7E" w:rsidRDefault="00945D86" w:rsidP="001B0429">
      <w:pPr>
        <w:pStyle w:val="Ad2"/>
        <w:spacing w:after="0"/>
      </w:pPr>
      <w:r w:rsidRPr="00BD2D7E">
        <w:t xml:space="preserve">Выдвинут </w:t>
      </w:r>
      <w:r w:rsidR="00445DFB" w:rsidRPr="00BD2D7E">
        <w:t>БПП</w:t>
      </w:r>
      <w:r w:rsidRPr="00BD2D7E">
        <w:t>.</w:t>
      </w:r>
    </w:p>
    <w:p w:rsidR="00945D86" w:rsidRPr="00BD2D7E" w:rsidRDefault="00945D86" w:rsidP="00904E51">
      <w:pPr>
        <w:pStyle w:val="Ad2"/>
        <w:jc w:val="both"/>
      </w:pPr>
      <w:r w:rsidRPr="00BD2D7E">
        <w:t xml:space="preserve">Получил </w:t>
      </w:r>
      <w:r w:rsidR="00887EC2" w:rsidRPr="00BD2D7E">
        <w:t>13,4</w:t>
      </w:r>
      <w:r w:rsidRPr="00BD2D7E">
        <w:t xml:space="preserve"> тыс. голосов (</w:t>
      </w:r>
      <w:r w:rsidR="00887EC2" w:rsidRPr="00BD2D7E">
        <w:t>18</w:t>
      </w:r>
      <w:r w:rsidRPr="00BD2D7E">
        <w:t>% явившихся).</w:t>
      </w:r>
    </w:p>
    <w:p w:rsidR="00945D86" w:rsidRPr="00BD2D7E" w:rsidRDefault="00945D86" w:rsidP="00904E51">
      <w:pPr>
        <w:pStyle w:val="Ad2"/>
        <w:jc w:val="both"/>
      </w:pPr>
      <w:r w:rsidRPr="00BD2D7E">
        <w:rPr>
          <w:b/>
        </w:rPr>
        <w:t>Бизнес-интересы:</w:t>
      </w:r>
      <w:r w:rsidR="00AB79DA">
        <w:rPr>
          <w:b/>
        </w:rPr>
        <w:t xml:space="preserve"> </w:t>
      </w:r>
      <w:r w:rsidR="001B0429" w:rsidRPr="001B0429">
        <w:t>о</w:t>
      </w:r>
      <w:r w:rsidR="009A6433" w:rsidRPr="00BD2D7E">
        <w:t xml:space="preserve">борудование </w:t>
      </w:r>
      <w:r w:rsidR="009A6433" w:rsidRPr="00BD2D7E">
        <w:rPr>
          <w:rStyle w:val="style201"/>
          <w:rFonts w:asciiTheme="minorHAnsi" w:hAnsiTheme="minorHAnsi"/>
        </w:rPr>
        <w:t>для нефтегазовой промышленности</w:t>
      </w:r>
      <w:r w:rsidR="00AC3B34" w:rsidRPr="00BD2D7E">
        <w:rPr>
          <w:rStyle w:val="style201"/>
          <w:rFonts w:asciiTheme="minorHAnsi" w:hAnsiTheme="minorHAnsi"/>
        </w:rPr>
        <w:t xml:space="preserve"> (ЧАО «Харьковский завод транспортного оборудования»)</w:t>
      </w:r>
      <w:r w:rsidR="00005586">
        <w:t>.</w:t>
      </w:r>
    </w:p>
    <w:p w:rsidR="00945D86" w:rsidRPr="00BD2D7E" w:rsidRDefault="00945D86" w:rsidP="00904E51">
      <w:pPr>
        <w:pStyle w:val="Ad2"/>
        <w:jc w:val="both"/>
      </w:pPr>
      <w:r w:rsidRPr="00BD2D7E">
        <w:rPr>
          <w:b/>
        </w:rPr>
        <w:t>Связи:</w:t>
      </w:r>
      <w:r w:rsidR="00AB79DA">
        <w:rPr>
          <w:b/>
        </w:rPr>
        <w:t xml:space="preserve"> </w:t>
      </w:r>
      <w:r w:rsidR="00F82C26" w:rsidRPr="00BD2D7E">
        <w:t>Николаю Мартыненко</w:t>
      </w:r>
      <w:r w:rsidR="005130C3" w:rsidRPr="00BD2D7E">
        <w:t>.</w:t>
      </w:r>
    </w:p>
    <w:p w:rsidR="00945D86" w:rsidRPr="001B0429" w:rsidRDefault="00945D86" w:rsidP="001B0429">
      <w:pPr>
        <w:pStyle w:val="Ad2"/>
        <w:spacing w:after="0"/>
        <w:jc w:val="both"/>
      </w:pPr>
      <w:r w:rsidRPr="00BD2D7E">
        <w:rPr>
          <w:b/>
        </w:rPr>
        <w:t>Примечательные факты:</w:t>
      </w:r>
      <w:r w:rsidR="001B0429">
        <w:rPr>
          <w:b/>
        </w:rPr>
        <w:t xml:space="preserve"> </w:t>
      </w:r>
      <w:r w:rsidR="001B0429" w:rsidRPr="001B0429">
        <w:t>корыстолюбивый и прагматичный политик. Ранее занимал пост директора завода им. Малышева.</w:t>
      </w:r>
    </w:p>
    <w:p w:rsidR="00945D86" w:rsidRPr="00BD2D7E" w:rsidRDefault="00945D86" w:rsidP="0087555E">
      <w:pPr>
        <w:pStyle w:val="Ad20"/>
      </w:pPr>
      <w:r w:rsidRPr="00BD2D7E">
        <w:lastRenderedPageBreak/>
        <w:t>Выборы в областной совет в 2015 г.</w:t>
      </w:r>
    </w:p>
    <w:p w:rsidR="00C843AC" w:rsidRPr="00BD2D7E" w:rsidRDefault="00B33614" w:rsidP="00B35BDC">
      <w:pPr>
        <w:pStyle w:val="Ad30"/>
        <w:spacing w:before="120" w:after="0"/>
      </w:pPr>
      <w:r w:rsidRPr="00BD2D7E">
        <w:t>Райнин Игорь Львович</w:t>
      </w:r>
      <w:r w:rsidR="00444C69">
        <w:t xml:space="preserve"> – первый кандидат, </w:t>
      </w:r>
      <w:r w:rsidRPr="00BD2D7E">
        <w:t>БПП</w:t>
      </w:r>
    </w:p>
    <w:p w:rsidR="003F0C98" w:rsidRPr="00BD2D7E" w:rsidRDefault="003F0C98" w:rsidP="00E53245">
      <w:pPr>
        <w:pStyle w:val="Ad2"/>
        <w:spacing w:after="0"/>
      </w:pPr>
      <w:r w:rsidRPr="00BD2D7E">
        <w:rPr>
          <w:b/>
        </w:rPr>
        <w:t>Бизнес-интересы:</w:t>
      </w:r>
      <w:r w:rsidR="00B35BDC">
        <w:rPr>
          <w:b/>
        </w:rPr>
        <w:t xml:space="preserve"> </w:t>
      </w:r>
      <w:r w:rsidR="00B35BDC">
        <w:t>н</w:t>
      </w:r>
      <w:r w:rsidRPr="00BD2D7E">
        <w:t>едвижимость (ЖСК «</w:t>
      </w:r>
      <w:proofErr w:type="spellStart"/>
      <w:r w:rsidRPr="00BD2D7E">
        <w:t>Синтобуд</w:t>
      </w:r>
      <w:proofErr w:type="spellEnd"/>
      <w:r w:rsidRPr="00BD2D7E">
        <w:t>»)</w:t>
      </w:r>
      <w:r w:rsidR="00B35BDC">
        <w:t xml:space="preserve"> и т</w:t>
      </w:r>
      <w:r w:rsidRPr="00BD2D7E">
        <w:t>ехнологическое оборудование</w:t>
      </w:r>
      <w:r w:rsidR="00005586">
        <w:t>.</w:t>
      </w:r>
    </w:p>
    <w:p w:rsidR="003F0C98" w:rsidRPr="00B35BDC" w:rsidRDefault="003F0C98" w:rsidP="00B35BDC">
      <w:pPr>
        <w:pStyle w:val="Ad2"/>
        <w:spacing w:after="120"/>
      </w:pPr>
      <w:r w:rsidRPr="00BD2D7E">
        <w:rPr>
          <w:b/>
        </w:rPr>
        <w:t>Связи:</w:t>
      </w:r>
      <w:r w:rsidR="00B35BDC">
        <w:rPr>
          <w:b/>
        </w:rPr>
        <w:t xml:space="preserve"> </w:t>
      </w:r>
      <w:r w:rsidR="00B35BDC">
        <w:t xml:space="preserve">доверенное лицо Петра Порошенко, в дружеских отношениях с Арсеном Аваковым и Геннадием </w:t>
      </w:r>
      <w:proofErr w:type="spellStart"/>
      <w:r w:rsidR="00B35BDC">
        <w:t>Кернесом</w:t>
      </w:r>
      <w:proofErr w:type="spellEnd"/>
      <w:r w:rsidR="00B35BDC">
        <w:t>.</w:t>
      </w:r>
    </w:p>
    <w:p w:rsidR="003F0C98" w:rsidRPr="00BD2D7E" w:rsidRDefault="003F0C98" w:rsidP="00B35BDC">
      <w:pPr>
        <w:pStyle w:val="Ad2"/>
        <w:spacing w:before="120" w:after="0"/>
        <w:rPr>
          <w:b/>
        </w:rPr>
      </w:pPr>
      <w:r w:rsidRPr="00BD2D7E">
        <w:rPr>
          <w:b/>
        </w:rPr>
        <w:t>Примечательные факты:</w:t>
      </w:r>
    </w:p>
    <w:p w:rsidR="003F0C98" w:rsidRPr="00BD2D7E" w:rsidRDefault="00B35BDC" w:rsidP="00AB79DA">
      <w:pPr>
        <w:pStyle w:val="Ad"/>
        <w:jc w:val="both"/>
      </w:pPr>
      <w:r>
        <w:t>с 29.08.</w:t>
      </w:r>
      <w:r w:rsidR="00AB79DA">
        <w:t>2016</w:t>
      </w:r>
      <w:r>
        <w:t> </w:t>
      </w:r>
      <w:r w:rsidR="00AB79DA">
        <w:t>г.</w:t>
      </w:r>
      <w:r>
        <w:t xml:space="preserve"> </w:t>
      </w:r>
      <w:r w:rsidR="00AB79DA" w:rsidRPr="00B20D8F">
        <w:rPr>
          <w:lang w:eastAsia="ru-RU"/>
        </w:rPr>
        <w:t xml:space="preserve">– </w:t>
      </w:r>
      <w:r w:rsidR="003F0C98" w:rsidRPr="00BD2D7E">
        <w:t xml:space="preserve">глава </w:t>
      </w:r>
      <w:r>
        <w:t>АП;</w:t>
      </w:r>
    </w:p>
    <w:p w:rsidR="003F0C98" w:rsidRPr="00BD2D7E" w:rsidRDefault="00B35BDC" w:rsidP="00AB79DA">
      <w:pPr>
        <w:pStyle w:val="Ad"/>
        <w:jc w:val="both"/>
      </w:pPr>
      <w:r>
        <w:t xml:space="preserve">в </w:t>
      </w:r>
      <w:r w:rsidR="003F0C98" w:rsidRPr="00BD2D7E">
        <w:t>2015</w:t>
      </w:r>
      <w:r w:rsidR="00005586">
        <w:t>-</w:t>
      </w:r>
      <w:r w:rsidR="003F0C98" w:rsidRPr="00BD2D7E">
        <w:t>2016</w:t>
      </w:r>
      <w:r w:rsidR="00005586">
        <w:t xml:space="preserve"> гг.</w:t>
      </w:r>
      <w:r w:rsidR="003F0C98" w:rsidRPr="00BD2D7E">
        <w:t xml:space="preserve"> </w:t>
      </w:r>
      <w:r w:rsidR="00005586" w:rsidRPr="00B20D8F">
        <w:rPr>
          <w:lang w:eastAsia="ru-RU"/>
        </w:rPr>
        <w:t xml:space="preserve">– </w:t>
      </w:r>
      <w:r w:rsidR="00005586">
        <w:t>председатель Харьковской ОГА;</w:t>
      </w:r>
    </w:p>
    <w:p w:rsidR="003F0C98" w:rsidRPr="00BD2D7E" w:rsidRDefault="00B35BDC" w:rsidP="00AB79DA">
      <w:pPr>
        <w:pStyle w:val="Ad"/>
        <w:jc w:val="both"/>
      </w:pPr>
      <w:r>
        <w:t xml:space="preserve">в </w:t>
      </w:r>
      <w:r w:rsidR="003F0C98" w:rsidRPr="00BD2D7E">
        <w:t>2014</w:t>
      </w:r>
      <w:r w:rsidR="00005586">
        <w:t>-</w:t>
      </w:r>
      <w:r w:rsidR="003F0C98" w:rsidRPr="00BD2D7E">
        <w:t>2015</w:t>
      </w:r>
      <w:r w:rsidR="00005586">
        <w:t xml:space="preserve"> гг. </w:t>
      </w:r>
      <w:r w:rsidR="00005586" w:rsidRPr="00B20D8F">
        <w:rPr>
          <w:lang w:eastAsia="ru-RU"/>
        </w:rPr>
        <w:t xml:space="preserve">– </w:t>
      </w:r>
      <w:r w:rsidR="003F0C98" w:rsidRPr="00BD2D7E">
        <w:t xml:space="preserve">заместитель главы </w:t>
      </w:r>
      <w:r>
        <w:t>АП;</w:t>
      </w:r>
    </w:p>
    <w:p w:rsidR="003F0C98" w:rsidRPr="00BD2D7E" w:rsidRDefault="00B35BDC" w:rsidP="00AB79DA">
      <w:pPr>
        <w:pStyle w:val="Ad"/>
        <w:jc w:val="both"/>
      </w:pPr>
      <w:r>
        <w:t xml:space="preserve">в </w:t>
      </w:r>
      <w:r w:rsidR="00AB79DA">
        <w:t>2010-</w:t>
      </w:r>
      <w:r w:rsidR="003F0C98" w:rsidRPr="00BD2D7E">
        <w:t>2014 г</w:t>
      </w:r>
      <w:r w:rsidR="00AB79DA">
        <w:t>г</w:t>
      </w:r>
      <w:r w:rsidR="003F0C98" w:rsidRPr="00BD2D7E">
        <w:t>. — замести</w:t>
      </w:r>
      <w:r w:rsidR="00005586">
        <w:t>тель директора ООО «</w:t>
      </w:r>
      <w:proofErr w:type="spellStart"/>
      <w:r w:rsidR="00005586">
        <w:t>Синтофлекс</w:t>
      </w:r>
      <w:proofErr w:type="spellEnd"/>
      <w:r w:rsidR="00005586">
        <w:t>»;</w:t>
      </w:r>
    </w:p>
    <w:p w:rsidR="003F0C98" w:rsidRPr="00BD2D7E" w:rsidRDefault="00B35BDC" w:rsidP="00AB79DA">
      <w:pPr>
        <w:pStyle w:val="Ad"/>
        <w:jc w:val="both"/>
      </w:pPr>
      <w:r>
        <w:t xml:space="preserve">в </w:t>
      </w:r>
      <w:r w:rsidR="00AB79DA">
        <w:t>2001-</w:t>
      </w:r>
      <w:r w:rsidR="003F0C98" w:rsidRPr="00BD2D7E">
        <w:t xml:space="preserve">2010 </w:t>
      </w:r>
      <w:r w:rsidR="00AB79DA">
        <w:t>г</w:t>
      </w:r>
      <w:r w:rsidR="003F0C98" w:rsidRPr="00BD2D7E">
        <w:t>г. —</w:t>
      </w:r>
      <w:r w:rsidR="00005586">
        <w:t xml:space="preserve"> </w:t>
      </w:r>
      <w:r w:rsidR="003F0C98" w:rsidRPr="00BD2D7E">
        <w:t>первый заместитель начальника Главного управ</w:t>
      </w:r>
      <w:r w:rsidR="00005586">
        <w:t>ления экономики Харьковской ОГА</w:t>
      </w:r>
      <w:r>
        <w:t xml:space="preserve"> (на тот момент считался доверенным лицом Арсена Авакова).</w:t>
      </w:r>
    </w:p>
    <w:p w:rsidR="00FA4992" w:rsidRPr="00BD2D7E" w:rsidRDefault="00F161A1" w:rsidP="00B35BDC">
      <w:pPr>
        <w:pStyle w:val="Ad30"/>
        <w:spacing w:before="120" w:after="0"/>
      </w:pPr>
      <w:r w:rsidRPr="00BD2D7E">
        <w:t>Милютина Виктория Васильевна</w:t>
      </w:r>
      <w:r w:rsidR="00FA4992" w:rsidRPr="00BD2D7E">
        <w:t xml:space="preserve"> – </w:t>
      </w:r>
      <w:r w:rsidR="00444C69">
        <w:t xml:space="preserve">первый кандидат, </w:t>
      </w:r>
      <w:r w:rsidRPr="00BD2D7E">
        <w:t>Самопомощ</w:t>
      </w:r>
      <w:r w:rsidR="00444C69">
        <w:t>ь</w:t>
      </w:r>
    </w:p>
    <w:p w:rsidR="003F0C98" w:rsidRPr="00BD2D7E" w:rsidRDefault="003F0C98" w:rsidP="00E53245">
      <w:pPr>
        <w:pStyle w:val="Ad2"/>
        <w:spacing w:after="0"/>
      </w:pPr>
      <w:r w:rsidRPr="00BD2D7E">
        <w:rPr>
          <w:b/>
        </w:rPr>
        <w:t>Бизнес-интересы:</w:t>
      </w:r>
      <w:r w:rsidR="00AB79DA">
        <w:rPr>
          <w:b/>
        </w:rPr>
        <w:t xml:space="preserve"> </w:t>
      </w:r>
      <w:r w:rsidR="00B35BDC" w:rsidRPr="00B35BDC">
        <w:t>оказание медицинских услуг, торговля медицинскими препаратами.</w:t>
      </w:r>
    </w:p>
    <w:p w:rsidR="003F0C98" w:rsidRPr="00BD2D7E" w:rsidRDefault="003F0C98" w:rsidP="00E53245">
      <w:pPr>
        <w:pStyle w:val="Ad2"/>
        <w:spacing w:after="0"/>
      </w:pPr>
      <w:r w:rsidRPr="00BD2D7E">
        <w:rPr>
          <w:b/>
        </w:rPr>
        <w:t>Связи:</w:t>
      </w:r>
      <w:r w:rsidR="00AB79DA">
        <w:rPr>
          <w:b/>
        </w:rPr>
        <w:t xml:space="preserve"> </w:t>
      </w:r>
      <w:proofErr w:type="spellStart"/>
      <w:r w:rsidR="00B35BDC">
        <w:rPr>
          <w:lang w:val="uk-UA"/>
        </w:rPr>
        <w:t>помощник</w:t>
      </w:r>
      <w:proofErr w:type="spellEnd"/>
      <w:r w:rsidRPr="00BD2D7E">
        <w:t xml:space="preserve"> народного депутата от Самопомощи – Ярослава </w:t>
      </w:r>
      <w:proofErr w:type="spellStart"/>
      <w:r w:rsidRPr="00BD2D7E">
        <w:t>Маркевича</w:t>
      </w:r>
      <w:proofErr w:type="spellEnd"/>
      <w:r w:rsidRPr="00BD2D7E">
        <w:t>, который курирует деятельность организации в области.</w:t>
      </w:r>
    </w:p>
    <w:p w:rsidR="003F0C98" w:rsidRPr="00BD2D7E" w:rsidRDefault="003F0C98" w:rsidP="00E53245">
      <w:pPr>
        <w:pStyle w:val="Ad2"/>
        <w:spacing w:after="0"/>
      </w:pPr>
      <w:r w:rsidRPr="00BD2D7E">
        <w:rPr>
          <w:b/>
        </w:rPr>
        <w:t>Примечательные факты:</w:t>
      </w:r>
      <w:r w:rsidR="00E53245">
        <w:rPr>
          <w:b/>
        </w:rPr>
        <w:t xml:space="preserve"> </w:t>
      </w:r>
      <w:r w:rsidRPr="00BD2D7E">
        <w:t>С 2011 по 2014</w:t>
      </w:r>
      <w:r w:rsidR="00005586">
        <w:t xml:space="preserve"> г.</w:t>
      </w:r>
      <w:r w:rsidRPr="00BD2D7E">
        <w:t xml:space="preserve"> </w:t>
      </w:r>
      <w:r w:rsidR="007336AC" w:rsidRPr="00B20D8F">
        <w:rPr>
          <w:lang w:eastAsia="ru-RU"/>
        </w:rPr>
        <w:t xml:space="preserve">– </w:t>
      </w:r>
      <w:r w:rsidRPr="00BD2D7E">
        <w:t xml:space="preserve">директор ООО </w:t>
      </w:r>
      <w:r w:rsidR="00005586">
        <w:t>«</w:t>
      </w:r>
      <w:r w:rsidRPr="00BD2D7E">
        <w:t>Центр лучевой диагностики</w:t>
      </w:r>
      <w:r w:rsidR="00005586">
        <w:t>»</w:t>
      </w:r>
      <w:r w:rsidR="00E53245">
        <w:t xml:space="preserve"> (г. Харьков). Волонтер (</w:t>
      </w:r>
      <w:r w:rsidRPr="00BD2D7E">
        <w:t>волонтерск</w:t>
      </w:r>
      <w:r w:rsidR="00E53245">
        <w:t xml:space="preserve">ая </w:t>
      </w:r>
      <w:r w:rsidRPr="00BD2D7E">
        <w:t>групп</w:t>
      </w:r>
      <w:r w:rsidR="00E53245">
        <w:t>а</w:t>
      </w:r>
      <w:r w:rsidRPr="00BD2D7E">
        <w:t xml:space="preserve"> </w:t>
      </w:r>
      <w:proofErr w:type="spellStart"/>
      <w:r w:rsidRPr="00BD2D7E">
        <w:t>Help</w:t>
      </w:r>
      <w:proofErr w:type="spellEnd"/>
      <w:r w:rsidRPr="00BD2D7E">
        <w:t xml:space="preserve"> </w:t>
      </w:r>
      <w:proofErr w:type="spellStart"/>
      <w:r w:rsidRPr="00BD2D7E">
        <w:t>Army</w:t>
      </w:r>
      <w:proofErr w:type="spellEnd"/>
      <w:r w:rsidR="00E53245">
        <w:t>)</w:t>
      </w:r>
      <w:r w:rsidRPr="00BD2D7E">
        <w:t>.</w:t>
      </w:r>
    </w:p>
    <w:p w:rsidR="003F0C98" w:rsidRPr="00BD2D7E" w:rsidRDefault="003F0C98" w:rsidP="00E53245">
      <w:pPr>
        <w:pStyle w:val="Ad30"/>
        <w:spacing w:before="120" w:after="0"/>
      </w:pPr>
      <w:r w:rsidRPr="00BD2D7E">
        <w:t>Шевчук Ан</w:t>
      </w:r>
      <w:r w:rsidR="00444C69">
        <w:t xml:space="preserve">дрей Иванович – первый кандидат, </w:t>
      </w:r>
      <w:r w:rsidRPr="00BD2D7E">
        <w:t>Батькивщин</w:t>
      </w:r>
      <w:r w:rsidR="00444C69">
        <w:t>а</w:t>
      </w:r>
    </w:p>
    <w:p w:rsidR="003F0C98" w:rsidRPr="00BD2D7E" w:rsidRDefault="003F0C98" w:rsidP="00E53245">
      <w:pPr>
        <w:pStyle w:val="Ad2"/>
        <w:spacing w:after="0"/>
      </w:pPr>
      <w:r w:rsidRPr="00BD2D7E">
        <w:rPr>
          <w:b/>
        </w:rPr>
        <w:t>Бизнес-интересы:</w:t>
      </w:r>
      <w:r w:rsidR="00AB79DA">
        <w:rPr>
          <w:b/>
        </w:rPr>
        <w:t xml:space="preserve"> </w:t>
      </w:r>
      <w:r w:rsidR="00191909" w:rsidRPr="00BD2D7E">
        <w:t>Торговля газом (</w:t>
      </w:r>
      <w:r w:rsidR="007336AC">
        <w:t>О</w:t>
      </w:r>
      <w:r w:rsidR="00191909" w:rsidRPr="00BD2D7E">
        <w:t>О</w:t>
      </w:r>
      <w:r w:rsidR="007336AC">
        <w:t>О</w:t>
      </w:r>
      <w:r w:rsidR="00191909" w:rsidRPr="00BD2D7E">
        <w:t xml:space="preserve"> «</w:t>
      </w:r>
      <w:proofErr w:type="spellStart"/>
      <w:r w:rsidR="00191909" w:rsidRPr="00BD2D7E">
        <w:t>Газолинум</w:t>
      </w:r>
      <w:proofErr w:type="spellEnd"/>
      <w:r w:rsidR="00191909" w:rsidRPr="00BD2D7E">
        <w:t>»)</w:t>
      </w:r>
      <w:r w:rsidR="007336AC">
        <w:t>.</w:t>
      </w:r>
    </w:p>
    <w:p w:rsidR="003F0C98" w:rsidRPr="00BD2D7E" w:rsidRDefault="003F0C98" w:rsidP="00AB79DA">
      <w:pPr>
        <w:pStyle w:val="Ad2"/>
      </w:pPr>
      <w:r w:rsidRPr="00BD2D7E">
        <w:rPr>
          <w:b/>
        </w:rPr>
        <w:t>Связи:</w:t>
      </w:r>
      <w:r w:rsidR="00AB79DA">
        <w:rPr>
          <w:b/>
        </w:rPr>
        <w:t xml:space="preserve"> </w:t>
      </w:r>
      <w:r w:rsidR="00D42C0A" w:rsidRPr="00BD2D7E">
        <w:t>Человек экс</w:t>
      </w:r>
      <w:r w:rsidR="007336AC">
        <w:t>-</w:t>
      </w:r>
      <w:r w:rsidR="00D42C0A" w:rsidRPr="00BD2D7E">
        <w:t>депутата от БЮТ двух созывов Виталия Данилова.</w:t>
      </w:r>
    </w:p>
    <w:p w:rsidR="00945D86" w:rsidRPr="00BD2D7E" w:rsidRDefault="00945D86" w:rsidP="00E53245">
      <w:pPr>
        <w:pStyle w:val="Ad20"/>
        <w:spacing w:before="120" w:after="0"/>
      </w:pPr>
      <w:r w:rsidRPr="00BD2D7E">
        <w:t>Выборы мэров в 2015 г.</w:t>
      </w:r>
    </w:p>
    <w:p w:rsidR="00FA4992" w:rsidRPr="00BD2D7E" w:rsidRDefault="00093B9A" w:rsidP="00E53245">
      <w:pPr>
        <w:pStyle w:val="Ad30"/>
        <w:spacing w:before="0" w:after="0"/>
      </w:pPr>
      <w:proofErr w:type="spellStart"/>
      <w:r w:rsidRPr="00BD2D7E">
        <w:t>Кернес</w:t>
      </w:r>
      <w:proofErr w:type="spellEnd"/>
      <w:r w:rsidRPr="00BD2D7E">
        <w:t xml:space="preserve"> Геннадий </w:t>
      </w:r>
      <w:proofErr w:type="spellStart"/>
      <w:r w:rsidRPr="00BD2D7E">
        <w:t>Адольфович</w:t>
      </w:r>
      <w:proofErr w:type="spellEnd"/>
      <w:r w:rsidR="00FA4992" w:rsidRPr="00BD2D7E">
        <w:t xml:space="preserve"> –</w:t>
      </w:r>
      <w:r w:rsidR="001B0429">
        <w:t xml:space="preserve"> </w:t>
      </w:r>
      <w:r w:rsidRPr="00BD2D7E">
        <w:t>г. Харьков</w:t>
      </w:r>
    </w:p>
    <w:p w:rsidR="00FA4992" w:rsidRPr="00BD2D7E" w:rsidRDefault="00FA4992" w:rsidP="00E53245">
      <w:pPr>
        <w:pStyle w:val="Ad2"/>
        <w:spacing w:after="0"/>
      </w:pPr>
      <w:r w:rsidRPr="00BD2D7E">
        <w:t xml:space="preserve">Выдвинут </w:t>
      </w:r>
      <w:r w:rsidR="00397B9E" w:rsidRPr="00BD2D7E">
        <w:t>Возрождение</w:t>
      </w:r>
      <w:r w:rsidR="007336AC">
        <w:t>м</w:t>
      </w:r>
      <w:r w:rsidRPr="00BD2D7E">
        <w:t>.</w:t>
      </w:r>
    </w:p>
    <w:p w:rsidR="00FA4992" w:rsidRPr="00BD2D7E" w:rsidRDefault="00FA4992" w:rsidP="00FA4992">
      <w:pPr>
        <w:pStyle w:val="Ad2"/>
      </w:pPr>
      <w:r w:rsidRPr="00BD2D7E">
        <w:t xml:space="preserve">Получил </w:t>
      </w:r>
      <w:r w:rsidR="00397B9E" w:rsidRPr="00BD2D7E">
        <w:t>31</w:t>
      </w:r>
      <w:r w:rsidR="00621F73" w:rsidRPr="00BD2D7E">
        <w:t>9</w:t>
      </w:r>
      <w:r w:rsidR="00397B9E" w:rsidRPr="00BD2D7E">
        <w:t xml:space="preserve"> </w:t>
      </w:r>
      <w:r w:rsidRPr="00BD2D7E">
        <w:t>тыс. голосов (</w:t>
      </w:r>
      <w:r w:rsidR="00621F73" w:rsidRPr="00BD2D7E">
        <w:t>66</w:t>
      </w:r>
      <w:r w:rsidRPr="00BD2D7E">
        <w:t>% явившихся).</w:t>
      </w:r>
    </w:p>
    <w:p w:rsidR="00FA4992" w:rsidRPr="00BD2D7E" w:rsidRDefault="00FA4992" w:rsidP="00E53245">
      <w:pPr>
        <w:pStyle w:val="Ad2"/>
        <w:spacing w:after="0"/>
      </w:pPr>
      <w:r w:rsidRPr="00BD2D7E">
        <w:rPr>
          <w:b/>
        </w:rPr>
        <w:t>Бизнес-интересы:</w:t>
      </w:r>
      <w:r w:rsidR="00E53245">
        <w:rPr>
          <w:b/>
        </w:rPr>
        <w:t xml:space="preserve"> </w:t>
      </w:r>
      <w:r w:rsidR="00E53245">
        <w:t>н</w:t>
      </w:r>
      <w:r w:rsidR="00920912" w:rsidRPr="00BD2D7E">
        <w:t>едвижимость (</w:t>
      </w:r>
      <w:r w:rsidR="00AB658D">
        <w:rPr>
          <w:lang w:val="uk-UA"/>
        </w:rPr>
        <w:t>г</w:t>
      </w:r>
      <w:proofErr w:type="spellStart"/>
      <w:r w:rsidR="00920912" w:rsidRPr="00BD2D7E">
        <w:t>остиницы</w:t>
      </w:r>
      <w:proofErr w:type="spellEnd"/>
      <w:r w:rsidR="00920912" w:rsidRPr="00BD2D7E">
        <w:t xml:space="preserve"> «Националь», «Харьков», «Металлист», Дом быта </w:t>
      </w:r>
      <w:r w:rsidR="007336AC">
        <w:t>«</w:t>
      </w:r>
      <w:r w:rsidR="00920912" w:rsidRPr="00BD2D7E">
        <w:t>Центральный</w:t>
      </w:r>
      <w:r w:rsidR="007336AC">
        <w:t>»</w:t>
      </w:r>
      <w:r w:rsidR="00920912" w:rsidRPr="00BD2D7E">
        <w:t>)</w:t>
      </w:r>
      <w:r w:rsidR="00E53245">
        <w:t xml:space="preserve"> и ф</w:t>
      </w:r>
      <w:r w:rsidR="00920912" w:rsidRPr="00BD2D7E">
        <w:t>инансы («Реал-Банк», «</w:t>
      </w:r>
      <w:proofErr w:type="spellStart"/>
      <w:r w:rsidR="00920912" w:rsidRPr="00BD2D7E">
        <w:t>Финекс</w:t>
      </w:r>
      <w:proofErr w:type="spellEnd"/>
      <w:r w:rsidR="00920912" w:rsidRPr="00BD2D7E">
        <w:t>-Капитал»)</w:t>
      </w:r>
      <w:r w:rsidR="00E53245">
        <w:t>.</w:t>
      </w:r>
    </w:p>
    <w:p w:rsidR="00FA4992" w:rsidRPr="00E53245" w:rsidRDefault="00FA4992" w:rsidP="00C768AA">
      <w:pPr>
        <w:pStyle w:val="Ad2"/>
        <w:spacing w:before="240" w:after="0"/>
      </w:pPr>
      <w:r w:rsidRPr="00BD2D7E">
        <w:rPr>
          <w:b/>
        </w:rPr>
        <w:t>Связи:</w:t>
      </w:r>
      <w:r w:rsidR="00E53245">
        <w:rPr>
          <w:b/>
        </w:rPr>
        <w:t xml:space="preserve"> </w:t>
      </w:r>
      <w:r w:rsidR="00E53245" w:rsidRPr="00E53245">
        <w:t xml:space="preserve">самостоятельная фигура. Находится в ситуативном альянсе с Игорем </w:t>
      </w:r>
      <w:proofErr w:type="spellStart"/>
      <w:r w:rsidR="00E53245" w:rsidRPr="00E53245">
        <w:t>Коломойским</w:t>
      </w:r>
      <w:proofErr w:type="spellEnd"/>
      <w:r w:rsidR="00E53245" w:rsidRPr="00E53245">
        <w:t xml:space="preserve"> и Виталием </w:t>
      </w:r>
      <w:proofErr w:type="spellStart"/>
      <w:r w:rsidR="00E53245" w:rsidRPr="00E53245">
        <w:t>Хомутынником</w:t>
      </w:r>
      <w:proofErr w:type="spellEnd"/>
      <w:r w:rsidR="00E53245" w:rsidRPr="00E53245">
        <w:t xml:space="preserve">. Ранее был в близких отношениях с Михаилом </w:t>
      </w:r>
      <w:proofErr w:type="spellStart"/>
      <w:r w:rsidR="00E53245" w:rsidRPr="00E53245">
        <w:t>Добкиным</w:t>
      </w:r>
      <w:proofErr w:type="spellEnd"/>
      <w:r w:rsidR="00E53245" w:rsidRPr="00E53245">
        <w:t>.</w:t>
      </w:r>
    </w:p>
    <w:p w:rsidR="00945D86" w:rsidRPr="00BD2D7E" w:rsidRDefault="00FA4992" w:rsidP="00E53245">
      <w:pPr>
        <w:pStyle w:val="Ad2"/>
        <w:spacing w:before="240" w:after="0"/>
      </w:pPr>
      <w:r w:rsidRPr="00BD2D7E">
        <w:rPr>
          <w:b/>
        </w:rPr>
        <w:t>Примечательные факты:</w:t>
      </w:r>
      <w:r w:rsidR="00E53245">
        <w:rPr>
          <w:b/>
        </w:rPr>
        <w:t xml:space="preserve"> </w:t>
      </w:r>
      <w:r w:rsidR="00E53245">
        <w:t>28.04.</w:t>
      </w:r>
      <w:r w:rsidR="006B1F2B" w:rsidRPr="00BD2D7E">
        <w:t xml:space="preserve">2014 г. на </w:t>
      </w:r>
      <w:r w:rsidR="00E53245">
        <w:t xml:space="preserve">Геннадия </w:t>
      </w:r>
      <w:proofErr w:type="spellStart"/>
      <w:r w:rsidR="006B1F2B" w:rsidRPr="00BD2D7E">
        <w:t>Кернеса</w:t>
      </w:r>
      <w:proofErr w:type="spellEnd"/>
      <w:r w:rsidR="006B1F2B" w:rsidRPr="00BD2D7E">
        <w:t xml:space="preserve"> было совершено покушение. Во время пробежки </w:t>
      </w:r>
      <w:proofErr w:type="spellStart"/>
      <w:r w:rsidR="006B1F2B" w:rsidRPr="00BD2D7E">
        <w:t>Кернеса</w:t>
      </w:r>
      <w:proofErr w:type="spellEnd"/>
      <w:r w:rsidR="006B1F2B" w:rsidRPr="00BD2D7E">
        <w:t xml:space="preserve"> по Белгородскому шоссе в него выстрелили (предположительно) из оружия калибра 7.62 мм. </w:t>
      </w:r>
      <w:proofErr w:type="spellStart"/>
      <w:r w:rsidR="006B1F2B" w:rsidRPr="00BD2D7E">
        <w:t>Кернес</w:t>
      </w:r>
      <w:proofErr w:type="spellEnd"/>
      <w:r w:rsidR="006B1F2B" w:rsidRPr="00BD2D7E">
        <w:t xml:space="preserve"> получил тяжёлое ранение, в результате которого было пробито лёгкое и печень, пуля прошла навылет.</w:t>
      </w:r>
      <w:r w:rsidR="005F2188" w:rsidRPr="00BD2D7E">
        <w:t xml:space="preserve"> После покушения </w:t>
      </w:r>
      <w:proofErr w:type="spellStart"/>
      <w:r w:rsidR="005F2188" w:rsidRPr="00BD2D7E">
        <w:t>Кернес</w:t>
      </w:r>
      <w:proofErr w:type="spellEnd"/>
      <w:r w:rsidR="005F2188" w:rsidRPr="00BD2D7E">
        <w:t xml:space="preserve"> заявил, что к попытке убийства причастны Арсен Аваков и глава Харьковской </w:t>
      </w:r>
      <w:r w:rsidR="000A6FB0" w:rsidRPr="00BD2D7E">
        <w:t>ОГА</w:t>
      </w:r>
      <w:r w:rsidR="005F2188" w:rsidRPr="00BD2D7E">
        <w:t xml:space="preserve"> Игорь </w:t>
      </w:r>
      <w:proofErr w:type="spellStart"/>
      <w:r w:rsidR="005F2188" w:rsidRPr="00BD2D7E">
        <w:t>Балута</w:t>
      </w:r>
      <w:proofErr w:type="spellEnd"/>
      <w:r w:rsidR="000A6FB0" w:rsidRPr="00BD2D7E">
        <w:t>.</w:t>
      </w:r>
    </w:p>
    <w:p w:rsidR="0096075F" w:rsidRPr="00BD2D7E" w:rsidRDefault="0096075F" w:rsidP="009538DD">
      <w:pPr>
        <w:pStyle w:val="1"/>
      </w:pPr>
      <w:bookmarkStart w:id="10" w:name="_Toc529802399"/>
      <w:r w:rsidRPr="00BD2D7E">
        <w:lastRenderedPageBreak/>
        <w:t>ОКРУГ №169</w:t>
      </w:r>
      <w:bookmarkEnd w:id="10"/>
    </w:p>
    <w:p w:rsidR="0096075F" w:rsidRPr="00BD2D7E" w:rsidRDefault="0096075F" w:rsidP="0087555E">
      <w:pPr>
        <w:pStyle w:val="Ad20"/>
      </w:pPr>
      <w:r w:rsidRPr="00BD2D7E">
        <w:t>Информация об округе</w:t>
      </w:r>
    </w:p>
    <w:p w:rsidR="0096075F" w:rsidRPr="00BD2D7E" w:rsidRDefault="0096075F" w:rsidP="0087555E">
      <w:pPr>
        <w:pStyle w:val="Ad2"/>
        <w:spacing w:after="0"/>
      </w:pPr>
      <w:r w:rsidRPr="00BD2D7E">
        <w:t xml:space="preserve">Количество </w:t>
      </w:r>
      <w:r w:rsidR="007336AC">
        <w:t xml:space="preserve">избирателей в округе в 2014 г. </w:t>
      </w:r>
      <w:r w:rsidR="007336AC" w:rsidRPr="00B20D8F">
        <w:rPr>
          <w:lang w:eastAsia="ru-RU"/>
        </w:rPr>
        <w:t xml:space="preserve">– </w:t>
      </w:r>
      <w:r w:rsidR="007525A1" w:rsidRPr="00BD2D7E">
        <w:t>162,8</w:t>
      </w:r>
      <w:r w:rsidRPr="00BD2D7E">
        <w:t xml:space="preserve"> тыс. чел.</w:t>
      </w:r>
    </w:p>
    <w:p w:rsidR="0096075F" w:rsidRPr="00BD2D7E" w:rsidRDefault="0096075F" w:rsidP="0087555E">
      <w:pPr>
        <w:pStyle w:val="Ad2"/>
        <w:spacing w:after="0"/>
      </w:pPr>
      <w:r w:rsidRPr="00BD2D7E">
        <w:t xml:space="preserve">Явка на парламентские выборы в 2014 г. </w:t>
      </w:r>
      <w:r w:rsidR="007336AC" w:rsidRPr="00B20D8F">
        <w:rPr>
          <w:lang w:eastAsia="ru-RU"/>
        </w:rPr>
        <w:t xml:space="preserve">– </w:t>
      </w:r>
      <w:r w:rsidR="007525A1" w:rsidRPr="00BD2D7E">
        <w:t>46</w:t>
      </w:r>
      <w:r w:rsidRPr="00BD2D7E">
        <w:t>% (</w:t>
      </w:r>
      <w:r w:rsidR="007525A1" w:rsidRPr="00BD2D7E">
        <w:t>75,3</w:t>
      </w:r>
      <w:r w:rsidRPr="00BD2D7E">
        <w:t xml:space="preserve"> тыс. чел.).</w:t>
      </w:r>
    </w:p>
    <w:p w:rsidR="0096075F" w:rsidRPr="00BD2D7E" w:rsidRDefault="0096075F" w:rsidP="00A24191">
      <w:pPr>
        <w:pStyle w:val="Ad2"/>
        <w:spacing w:before="120" w:after="120"/>
      </w:pPr>
      <w:r w:rsidRPr="00BD2D7E">
        <w:t xml:space="preserve">К округу относятся: </w:t>
      </w:r>
    </w:p>
    <w:p w:rsidR="00C02B4C" w:rsidRDefault="00610CA0" w:rsidP="00610CA0">
      <w:pPr>
        <w:pStyle w:val="Ad"/>
      </w:pPr>
      <w:r w:rsidRPr="00BD2D7E">
        <w:t>Киевский район</w:t>
      </w:r>
      <w:r w:rsidR="00C02B4C">
        <w:t xml:space="preserve"> </w:t>
      </w:r>
      <w:r w:rsidR="00C02B4C">
        <w:rPr>
          <w:lang w:val="uk-UA"/>
        </w:rPr>
        <w:t>г.</w:t>
      </w:r>
      <w:r w:rsidR="00A24191">
        <w:rPr>
          <w:lang w:val="uk-UA"/>
        </w:rPr>
        <w:t> </w:t>
      </w:r>
      <w:r w:rsidR="00C02B4C" w:rsidRPr="00BD2D7E">
        <w:t>Харьков</w:t>
      </w:r>
      <w:r w:rsidR="00A24191">
        <w:t>;</w:t>
      </w:r>
    </w:p>
    <w:p w:rsidR="0096075F" w:rsidRPr="00BD2D7E" w:rsidRDefault="00610CA0" w:rsidP="00A24191">
      <w:pPr>
        <w:pStyle w:val="Ad"/>
        <w:jc w:val="both"/>
      </w:pPr>
      <w:r w:rsidRPr="00BD2D7E">
        <w:t>часть Московского района г</w:t>
      </w:r>
      <w:r w:rsidR="00C768AA">
        <w:t>.</w:t>
      </w:r>
      <w:r w:rsidR="00A24191">
        <w:t> </w:t>
      </w:r>
      <w:r w:rsidR="00C02B4C">
        <w:t>Харьков</w:t>
      </w:r>
      <w:r w:rsidRPr="00BD2D7E">
        <w:t xml:space="preserve"> (</w:t>
      </w:r>
      <w:r w:rsidR="00A24191">
        <w:t>участки №</w:t>
      </w:r>
      <w:r w:rsidRPr="00BD2D7E">
        <w:t>631415 - 631421, 631481 - 631484, 631525 - 631527)</w:t>
      </w:r>
      <w:r w:rsidR="0096075F" w:rsidRPr="00BD2D7E">
        <w:t>.</w:t>
      </w:r>
    </w:p>
    <w:p w:rsidR="0096075F" w:rsidRPr="00BD2D7E" w:rsidRDefault="001F34BC" w:rsidP="0087555E">
      <w:pPr>
        <w:pStyle w:val="Ad2"/>
        <w:spacing w:before="120" w:after="120"/>
      </w:pPr>
      <w:r>
        <w:t xml:space="preserve">Участков в округе </w:t>
      </w:r>
      <w:r w:rsidRPr="00B20D8F">
        <w:rPr>
          <w:lang w:eastAsia="ru-RU"/>
        </w:rPr>
        <w:t xml:space="preserve">– </w:t>
      </w:r>
      <w:r w:rsidR="00C35A84" w:rsidRPr="00BD2D7E">
        <w:t>101</w:t>
      </w:r>
      <w:r w:rsidR="0096075F" w:rsidRPr="00BD2D7E">
        <w:t>, в т.ч.:</w:t>
      </w:r>
    </w:p>
    <w:p w:rsidR="0096075F" w:rsidRPr="00BD2D7E" w:rsidRDefault="001F34BC" w:rsidP="0096075F">
      <w:pPr>
        <w:pStyle w:val="Ad"/>
      </w:pPr>
      <w:r>
        <w:t>больших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C35A84" w:rsidRPr="00BD2D7E">
        <w:t>72</w:t>
      </w:r>
      <w:r w:rsidR="0096075F" w:rsidRPr="00BD2D7E">
        <w:t>;</w:t>
      </w:r>
    </w:p>
    <w:p w:rsidR="0096075F" w:rsidRPr="00BD2D7E" w:rsidRDefault="001F34BC" w:rsidP="0096075F">
      <w:pPr>
        <w:pStyle w:val="Ad"/>
      </w:pPr>
      <w:r>
        <w:t>средних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C35A84" w:rsidRPr="00BD2D7E">
        <w:t>13</w:t>
      </w:r>
      <w:r w:rsidR="0096075F" w:rsidRPr="00BD2D7E">
        <w:t>;</w:t>
      </w:r>
    </w:p>
    <w:p w:rsidR="0096075F" w:rsidRPr="00BD2D7E" w:rsidRDefault="001F34BC" w:rsidP="0096075F">
      <w:pPr>
        <w:pStyle w:val="Ad"/>
      </w:pPr>
      <w:r>
        <w:t>малых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C35A84" w:rsidRPr="00BD2D7E">
        <w:t>16</w:t>
      </w:r>
      <w:r w:rsidR="0096075F" w:rsidRPr="00BD2D7E">
        <w:t>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>В 2012 г. от округа в парламент был</w:t>
      </w:r>
      <w:r w:rsidR="001F34BC">
        <w:t>а</w:t>
      </w:r>
      <w:r w:rsidRPr="00BD2D7E">
        <w:t xml:space="preserve"> избран</w:t>
      </w:r>
      <w:r w:rsidR="001F34BC">
        <w:t>а</w:t>
      </w:r>
      <w:r w:rsidRPr="00BD2D7E">
        <w:t xml:space="preserve"> </w:t>
      </w:r>
      <w:r w:rsidR="006B2585" w:rsidRPr="00BD2D7E">
        <w:t xml:space="preserve">Ирина </w:t>
      </w:r>
      <w:r w:rsidR="00920B5C" w:rsidRPr="00BD2D7E">
        <w:t>Б</w:t>
      </w:r>
      <w:r w:rsidR="006B2585" w:rsidRPr="00BD2D7E">
        <w:t>ережная</w:t>
      </w:r>
      <w:r w:rsidRPr="00BD2D7E">
        <w:t xml:space="preserve"> (</w:t>
      </w:r>
      <w:r w:rsidR="0087555E">
        <w:t>ПР</w:t>
      </w:r>
      <w:r w:rsidRPr="00BD2D7E">
        <w:t>).</w:t>
      </w:r>
    </w:p>
    <w:p w:rsidR="0096075F" w:rsidRPr="00BD2D7E" w:rsidRDefault="0096075F" w:rsidP="0087555E">
      <w:pPr>
        <w:pStyle w:val="Ad20"/>
      </w:pPr>
      <w:r w:rsidRPr="00BD2D7E">
        <w:t>Выборы в парламент в 2014 г.</w:t>
      </w:r>
    </w:p>
    <w:p w:rsidR="0096075F" w:rsidRPr="00BD2D7E" w:rsidRDefault="00920B5C" w:rsidP="00583B0F">
      <w:pPr>
        <w:pStyle w:val="Ad30"/>
        <w:spacing w:before="120" w:after="0"/>
      </w:pPr>
      <w:proofErr w:type="spellStart"/>
      <w:r w:rsidRPr="00BD2D7E">
        <w:t>Кирш</w:t>
      </w:r>
      <w:proofErr w:type="spellEnd"/>
      <w:r w:rsidRPr="00BD2D7E">
        <w:t xml:space="preserve"> Александр Викторович</w:t>
      </w:r>
      <w:r w:rsidR="0096075F" w:rsidRPr="00BD2D7E">
        <w:t xml:space="preserve"> – победитель</w:t>
      </w:r>
    </w:p>
    <w:p w:rsidR="0096075F" w:rsidRPr="00BD2D7E" w:rsidRDefault="0096075F" w:rsidP="00316A9E">
      <w:pPr>
        <w:pStyle w:val="Ad2"/>
        <w:spacing w:after="0"/>
      </w:pPr>
      <w:r w:rsidRPr="00BD2D7E">
        <w:t xml:space="preserve">Выдвинут </w:t>
      </w:r>
      <w:r w:rsidR="00C768AA">
        <w:t>НФ</w:t>
      </w:r>
      <w:r w:rsidRPr="00BD2D7E">
        <w:t>.</w:t>
      </w:r>
    </w:p>
    <w:p w:rsidR="0096075F" w:rsidRPr="00BD2D7E" w:rsidRDefault="0096075F" w:rsidP="00316A9E">
      <w:pPr>
        <w:pStyle w:val="Ad2"/>
        <w:spacing w:after="0"/>
      </w:pPr>
      <w:r w:rsidRPr="00BD2D7E">
        <w:t xml:space="preserve">Получил </w:t>
      </w:r>
      <w:r w:rsidR="00920B5C" w:rsidRPr="00BD2D7E">
        <w:t>18,6</w:t>
      </w:r>
      <w:r w:rsidRPr="00BD2D7E">
        <w:t xml:space="preserve"> тыс. голосов (</w:t>
      </w:r>
      <w:r w:rsidR="00DE53DF" w:rsidRPr="00BD2D7E">
        <w:t>25</w:t>
      </w:r>
      <w:r w:rsidRPr="00BD2D7E">
        <w:t>% явившихся).</w:t>
      </w:r>
    </w:p>
    <w:p w:rsidR="0096075F" w:rsidRPr="00BD2D7E" w:rsidRDefault="0096075F" w:rsidP="0096075F">
      <w:pPr>
        <w:pStyle w:val="Ad2"/>
      </w:pPr>
      <w:r w:rsidRPr="00BD2D7E">
        <w:t xml:space="preserve">Фракция по состоянию на </w:t>
      </w:r>
      <w:r w:rsidR="00DE53DF" w:rsidRPr="00BD2D7E">
        <w:t>26</w:t>
      </w:r>
      <w:r w:rsidRPr="00BD2D7E">
        <w:t>.</w:t>
      </w:r>
      <w:r w:rsidR="00DE53DF" w:rsidRPr="00BD2D7E">
        <w:t>10</w:t>
      </w:r>
      <w:r w:rsidRPr="00BD2D7E">
        <w:t>.</w:t>
      </w:r>
      <w:r w:rsidR="00DE53DF" w:rsidRPr="00BD2D7E">
        <w:t>2018</w:t>
      </w:r>
      <w:r w:rsidRPr="00BD2D7E">
        <w:t xml:space="preserve"> г. – </w:t>
      </w:r>
      <w:r w:rsidR="00316A9E">
        <w:t>НФ</w:t>
      </w:r>
      <w:r w:rsidRPr="00BD2D7E">
        <w:t>.</w:t>
      </w:r>
    </w:p>
    <w:p w:rsidR="0096075F" w:rsidRPr="007271D6" w:rsidRDefault="007271D6" w:rsidP="007271D6">
      <w:pPr>
        <w:pStyle w:val="Ad2"/>
        <w:spacing w:after="0"/>
        <w:rPr>
          <w:b/>
        </w:rPr>
      </w:pPr>
      <w:r w:rsidRPr="007271D6">
        <w:rPr>
          <w:b/>
        </w:rPr>
        <w:t xml:space="preserve">Бизнес-интересы: </w:t>
      </w:r>
      <w:r w:rsidR="00552344" w:rsidRPr="007271D6">
        <w:t>СМИ (</w:t>
      </w:r>
      <w:r w:rsidR="001F34BC" w:rsidRPr="007271D6">
        <w:t>ш</w:t>
      </w:r>
      <w:r w:rsidR="00552344" w:rsidRPr="007271D6">
        <w:t>еф-редактор журнал</w:t>
      </w:r>
      <w:r w:rsidR="001F34BC" w:rsidRPr="007271D6">
        <w:t>а</w:t>
      </w:r>
      <w:r w:rsidR="00552344" w:rsidRPr="007271D6">
        <w:t xml:space="preserve"> «Бухгалтер»)</w:t>
      </w:r>
      <w:r w:rsidRPr="007271D6">
        <w:t xml:space="preserve"> и оказание аудиторских услуг. Предположительно, GR и консалтинг в области налоговой оптимизации.</w:t>
      </w:r>
    </w:p>
    <w:p w:rsidR="0096075F" w:rsidRPr="00BD2D7E" w:rsidRDefault="0096075F" w:rsidP="00C768AA">
      <w:pPr>
        <w:pStyle w:val="Ad2"/>
        <w:spacing w:before="240"/>
      </w:pPr>
      <w:r w:rsidRPr="00BD2D7E">
        <w:rPr>
          <w:b/>
        </w:rPr>
        <w:t>Связи:</w:t>
      </w:r>
      <w:r w:rsidR="00C768AA">
        <w:rPr>
          <w:b/>
        </w:rPr>
        <w:t xml:space="preserve"> </w:t>
      </w:r>
      <w:r w:rsidR="007271D6" w:rsidRPr="007271D6">
        <w:t>в</w:t>
      </w:r>
      <w:r w:rsidR="00552344" w:rsidRPr="00BD2D7E">
        <w:t xml:space="preserve"> 2012</w:t>
      </w:r>
      <w:r w:rsidR="007271D6">
        <w:t>-</w:t>
      </w:r>
      <w:r w:rsidR="00552344" w:rsidRPr="00BD2D7E">
        <w:t xml:space="preserve">2014 </w:t>
      </w:r>
      <w:r w:rsidR="007271D6">
        <w:t>г</w:t>
      </w:r>
      <w:r w:rsidR="00552344" w:rsidRPr="00BD2D7E">
        <w:t>г. был помощником народного депутата Арсена Авакова.</w:t>
      </w:r>
    </w:p>
    <w:p w:rsidR="0096075F" w:rsidRPr="00BD2D7E" w:rsidRDefault="0096075F" w:rsidP="00C768AA">
      <w:pPr>
        <w:pStyle w:val="Ad2"/>
        <w:spacing w:after="0"/>
        <w:rPr>
          <w:b/>
        </w:rPr>
      </w:pPr>
      <w:r w:rsidRPr="00BD2D7E">
        <w:rPr>
          <w:b/>
        </w:rPr>
        <w:t>Примечательные факты:</w:t>
      </w:r>
    </w:p>
    <w:p w:rsidR="0096075F" w:rsidRPr="00BD2D7E" w:rsidRDefault="007271D6" w:rsidP="00C768AA">
      <w:pPr>
        <w:pStyle w:val="Ad"/>
      </w:pPr>
      <w:r>
        <w:t>в</w:t>
      </w:r>
      <w:r w:rsidR="001A3571" w:rsidRPr="00BD2D7E">
        <w:t xml:space="preserve"> 2012 г. </w:t>
      </w:r>
      <w:r w:rsidR="00AA1C54">
        <w:t>-</w:t>
      </w:r>
      <w:r w:rsidR="001A3571" w:rsidRPr="00BD2D7E">
        <w:t xml:space="preserve"> </w:t>
      </w:r>
      <w:r w:rsidR="00E22556" w:rsidRPr="00BD2D7E">
        <w:t>баллотировался</w:t>
      </w:r>
      <w:r w:rsidR="001A3571" w:rsidRPr="00BD2D7E">
        <w:t xml:space="preserve"> по этому округу</w:t>
      </w:r>
      <w:r>
        <w:t xml:space="preserve"> </w:t>
      </w:r>
      <w:r w:rsidR="001A3571" w:rsidRPr="00BD2D7E">
        <w:t>от «Батькивщины»</w:t>
      </w:r>
      <w:r w:rsidR="00C40A8B">
        <w:t xml:space="preserve"> (</w:t>
      </w:r>
      <w:r w:rsidR="001A3571" w:rsidRPr="00BD2D7E">
        <w:t>второе место</w:t>
      </w:r>
      <w:r w:rsidR="00C40A8B">
        <w:t>);</w:t>
      </w:r>
    </w:p>
    <w:p w:rsidR="0096075F" w:rsidRPr="00BD2D7E" w:rsidRDefault="00E22556" w:rsidP="00E22556">
      <w:pPr>
        <w:pStyle w:val="Ad"/>
      </w:pPr>
      <w:r w:rsidRPr="00BD2D7E">
        <w:t>с 1999 г</w:t>
      </w:r>
      <w:r w:rsidR="00C768AA">
        <w:t>.</w:t>
      </w:r>
      <w:r w:rsidRPr="00BD2D7E">
        <w:t xml:space="preserve"> </w:t>
      </w:r>
      <w:r w:rsidR="001F34BC" w:rsidRPr="00B20D8F">
        <w:rPr>
          <w:lang w:eastAsia="ru-RU"/>
        </w:rPr>
        <w:t xml:space="preserve">– </w:t>
      </w:r>
      <w:r w:rsidRPr="00BD2D7E">
        <w:t>профессор Харьковского института управления, член-корреспондент Международной кадровой академии, член-корреспондент Академии экономических наук Украины</w:t>
      </w:r>
      <w:r w:rsidR="0096075F" w:rsidRPr="00BD2D7E">
        <w:t>.</w:t>
      </w:r>
    </w:p>
    <w:p w:rsidR="0096075F" w:rsidRPr="00BD2D7E" w:rsidRDefault="00717666" w:rsidP="00C40A8B">
      <w:pPr>
        <w:pStyle w:val="Ad30"/>
        <w:pageBreakBefore/>
        <w:spacing w:before="120" w:after="0"/>
      </w:pPr>
      <w:r w:rsidRPr="00BD2D7E">
        <w:lastRenderedPageBreak/>
        <w:t>Скоробогач Владимир Иванович</w:t>
      </w:r>
      <w:r w:rsidR="0096075F" w:rsidRPr="00BD2D7E">
        <w:t xml:space="preserve"> – второе место</w:t>
      </w:r>
    </w:p>
    <w:p w:rsidR="0096075F" w:rsidRPr="00BD2D7E" w:rsidRDefault="008D5BB5" w:rsidP="00AA1C54">
      <w:pPr>
        <w:pStyle w:val="Ad2"/>
        <w:spacing w:after="0"/>
      </w:pPr>
      <w:r w:rsidRPr="00BD2D7E">
        <w:t>Самовыдвижение</w:t>
      </w:r>
      <w:r w:rsidR="001F34BC">
        <w:t>.</w:t>
      </w:r>
    </w:p>
    <w:p w:rsidR="0096075F" w:rsidRPr="00BD2D7E" w:rsidRDefault="0096075F" w:rsidP="00AA1C54">
      <w:pPr>
        <w:pStyle w:val="Ad2"/>
        <w:spacing w:after="120"/>
      </w:pPr>
      <w:r w:rsidRPr="00BD2D7E">
        <w:t xml:space="preserve">Получил </w:t>
      </w:r>
      <w:r w:rsidR="00717666" w:rsidRPr="00BD2D7E">
        <w:t>17</w:t>
      </w:r>
      <w:r w:rsidRPr="00BD2D7E">
        <w:t xml:space="preserve"> тыс. голосов (</w:t>
      </w:r>
      <w:r w:rsidR="00717666" w:rsidRPr="00BD2D7E">
        <w:t>23</w:t>
      </w:r>
      <w:r w:rsidRPr="00BD2D7E">
        <w:t>% явившихся).</w:t>
      </w:r>
    </w:p>
    <w:p w:rsidR="0096075F" w:rsidRPr="00BD2D7E" w:rsidRDefault="0096075F" w:rsidP="00CE3B32">
      <w:pPr>
        <w:pStyle w:val="Ad2"/>
        <w:spacing w:after="0"/>
      </w:pPr>
      <w:r w:rsidRPr="00BD2D7E">
        <w:rPr>
          <w:b/>
        </w:rPr>
        <w:t>Бизнес-интересы:</w:t>
      </w:r>
      <w:r w:rsidR="00C768AA">
        <w:rPr>
          <w:b/>
        </w:rPr>
        <w:t xml:space="preserve"> </w:t>
      </w:r>
      <w:r w:rsidR="00C768AA">
        <w:t>м</w:t>
      </w:r>
      <w:r w:rsidR="008D5BB5" w:rsidRPr="00BD2D7E">
        <w:t>ясо и мясопродукты (Харьковский мясоперерабатывающий завод)</w:t>
      </w:r>
      <w:r w:rsidR="001F34BC">
        <w:t>.</w:t>
      </w:r>
    </w:p>
    <w:p w:rsidR="0096075F" w:rsidRPr="00AA1C54" w:rsidRDefault="0096075F" w:rsidP="00CE3B32">
      <w:pPr>
        <w:pStyle w:val="Ad2"/>
        <w:spacing w:after="0"/>
      </w:pPr>
      <w:r w:rsidRPr="00BD2D7E">
        <w:rPr>
          <w:b/>
        </w:rPr>
        <w:t>Связи:</w:t>
      </w:r>
      <w:r w:rsidR="00AA1C54">
        <w:rPr>
          <w:b/>
        </w:rPr>
        <w:t xml:space="preserve"> </w:t>
      </w:r>
      <w:r w:rsidR="00AA1C54" w:rsidRPr="00AA1C54">
        <w:t xml:space="preserve">близок к Геннадию </w:t>
      </w:r>
      <w:proofErr w:type="spellStart"/>
      <w:r w:rsidR="00AA1C54" w:rsidRPr="00AA1C54">
        <w:t>Кернесу</w:t>
      </w:r>
      <w:proofErr w:type="spellEnd"/>
      <w:r w:rsidR="00AA1C54" w:rsidRPr="00AA1C54">
        <w:t>, и</w:t>
      </w:r>
      <w:r w:rsidR="000B065F" w:rsidRPr="00AA1C54">
        <w:t xml:space="preserve">меет совместный бизнес с Виталием </w:t>
      </w:r>
      <w:proofErr w:type="spellStart"/>
      <w:r w:rsidR="000B065F" w:rsidRPr="00AA1C54">
        <w:t>Хомутынником</w:t>
      </w:r>
      <w:proofErr w:type="spellEnd"/>
      <w:r w:rsidRPr="00AA1C54">
        <w:t>.</w:t>
      </w:r>
    </w:p>
    <w:p w:rsidR="0096075F" w:rsidRPr="00BD2D7E" w:rsidRDefault="0096075F" w:rsidP="00CE3B32">
      <w:pPr>
        <w:pStyle w:val="Ad2"/>
        <w:spacing w:before="120" w:after="0"/>
        <w:rPr>
          <w:b/>
        </w:rPr>
      </w:pPr>
      <w:r w:rsidRPr="00BD2D7E">
        <w:rPr>
          <w:b/>
        </w:rPr>
        <w:t>Примечательные факты:</w:t>
      </w:r>
    </w:p>
    <w:p w:rsidR="0096075F" w:rsidRPr="00BD2D7E" w:rsidRDefault="00CE3B32" w:rsidP="00CE3B32">
      <w:pPr>
        <w:pStyle w:val="Ad"/>
        <w:jc w:val="both"/>
      </w:pPr>
      <w:r>
        <w:t>в</w:t>
      </w:r>
      <w:r w:rsidR="006D473C" w:rsidRPr="00BD2D7E">
        <w:t xml:space="preserve"> 2015 г. избрался в облсовет от партии «Возрождение» и стал главой фракции</w:t>
      </w:r>
      <w:r w:rsidR="0096075F" w:rsidRPr="00BD2D7E">
        <w:t>;</w:t>
      </w:r>
    </w:p>
    <w:p w:rsidR="000B065F" w:rsidRDefault="00CE3B32" w:rsidP="00CE3B32">
      <w:pPr>
        <w:pStyle w:val="Ad"/>
        <w:jc w:val="both"/>
      </w:pPr>
      <w:r>
        <w:t>24.12.</w:t>
      </w:r>
      <w:r w:rsidR="000B065F" w:rsidRPr="00BD2D7E">
        <w:t>2014 г. стал одной из первых жертв «мусорной» люстрации.</w:t>
      </w:r>
      <w:r w:rsidR="00E00CA2" w:rsidRPr="00BD2D7E">
        <w:t xml:space="preserve"> На выходе из горс</w:t>
      </w:r>
      <w:r w:rsidR="00422705">
        <w:t>овета Скоробо</w:t>
      </w:r>
      <w:r w:rsidR="00E00CA2" w:rsidRPr="00BD2D7E">
        <w:t>гачу плеснули в лицо зеленкой и затолкали в</w:t>
      </w:r>
      <w:r>
        <w:t xml:space="preserve"> мусорный бак;</w:t>
      </w:r>
    </w:p>
    <w:p w:rsidR="00CE3B32" w:rsidRPr="00BD2D7E" w:rsidRDefault="00CE3B32" w:rsidP="00CE3B32">
      <w:pPr>
        <w:pStyle w:val="Ad"/>
        <w:jc w:val="both"/>
      </w:pPr>
      <w:r>
        <w:t>в</w:t>
      </w:r>
      <w:r w:rsidRPr="00BD2D7E">
        <w:t xml:space="preserve"> 2006-2010 </w:t>
      </w:r>
      <w:r>
        <w:t>гг.</w:t>
      </w:r>
      <w:r w:rsidRPr="00BD2D7E">
        <w:t xml:space="preserve"> руководил депутатской группой «Молодые р</w:t>
      </w:r>
      <w:r>
        <w:t xml:space="preserve">егионы» в Харьковском </w:t>
      </w:r>
      <w:r w:rsidR="002F35BB">
        <w:t>городском совете</w:t>
      </w:r>
      <w:r>
        <w:t>.</w:t>
      </w:r>
    </w:p>
    <w:p w:rsidR="00E00CA2" w:rsidRPr="00BD2D7E" w:rsidRDefault="00E00CA2" w:rsidP="00583B0F">
      <w:pPr>
        <w:pStyle w:val="Ad30"/>
        <w:spacing w:before="120" w:after="0"/>
      </w:pPr>
      <w:proofErr w:type="spellStart"/>
      <w:r w:rsidRPr="00BD2D7E">
        <w:t>Доровский</w:t>
      </w:r>
      <w:proofErr w:type="spellEnd"/>
      <w:r w:rsidRPr="00BD2D7E">
        <w:t xml:space="preserve"> Александр Викторович – третье место</w:t>
      </w:r>
    </w:p>
    <w:p w:rsidR="00E00CA2" w:rsidRPr="00BD2D7E" w:rsidRDefault="00E00CA2" w:rsidP="00CE3B32">
      <w:pPr>
        <w:pStyle w:val="Ad2"/>
        <w:spacing w:after="0"/>
      </w:pPr>
      <w:r w:rsidRPr="00BD2D7E">
        <w:t>Самовыдвижение</w:t>
      </w:r>
      <w:r w:rsidR="001F34BC">
        <w:t>.</w:t>
      </w:r>
    </w:p>
    <w:p w:rsidR="00E00CA2" w:rsidRPr="00BD2D7E" w:rsidRDefault="00E00CA2" w:rsidP="00E00CA2">
      <w:pPr>
        <w:pStyle w:val="Ad2"/>
      </w:pPr>
      <w:r w:rsidRPr="00BD2D7E">
        <w:t>Получил 14 тыс. голосов (19% явившихся).</w:t>
      </w:r>
    </w:p>
    <w:p w:rsidR="00E00CA2" w:rsidRPr="00BD2D7E" w:rsidRDefault="00E00CA2" w:rsidP="00C768AA">
      <w:pPr>
        <w:pStyle w:val="Ad2"/>
      </w:pPr>
      <w:r w:rsidRPr="00BD2D7E">
        <w:rPr>
          <w:b/>
        </w:rPr>
        <w:t>Бизнес-интересы:</w:t>
      </w:r>
      <w:r w:rsidR="00C768AA">
        <w:rPr>
          <w:b/>
        </w:rPr>
        <w:t xml:space="preserve"> </w:t>
      </w:r>
      <w:r w:rsidR="00C768AA">
        <w:t>м</w:t>
      </w:r>
      <w:r w:rsidR="00674A2F" w:rsidRPr="00BD2D7E">
        <w:t>едикаменты (ООО «Фармацевтическая компания «Здоровье»)</w:t>
      </w:r>
      <w:r w:rsidR="001F34BC">
        <w:t>.</w:t>
      </w:r>
    </w:p>
    <w:p w:rsidR="00E00CA2" w:rsidRPr="00BD2D7E" w:rsidRDefault="00E00CA2" w:rsidP="002F35BB">
      <w:pPr>
        <w:pStyle w:val="Ad2"/>
        <w:spacing w:after="0"/>
        <w:jc w:val="both"/>
      </w:pPr>
      <w:r w:rsidRPr="00BD2D7E">
        <w:rPr>
          <w:b/>
        </w:rPr>
        <w:t>Связи:</w:t>
      </w:r>
      <w:r w:rsidR="002F35BB">
        <w:rPr>
          <w:b/>
        </w:rPr>
        <w:t xml:space="preserve"> </w:t>
      </w:r>
      <w:r w:rsidR="002F35BB">
        <w:t>в</w:t>
      </w:r>
      <w:r w:rsidR="00C71B57" w:rsidRPr="00BD2D7E">
        <w:t xml:space="preserve"> свое время Александр </w:t>
      </w:r>
      <w:proofErr w:type="spellStart"/>
      <w:r w:rsidR="00C71B57" w:rsidRPr="00BD2D7E">
        <w:t>Доровский</w:t>
      </w:r>
      <w:proofErr w:type="spellEnd"/>
      <w:r w:rsidR="00C71B57" w:rsidRPr="00BD2D7E">
        <w:t xml:space="preserve"> был тесно связан с семейным фармакологическим бизнесом экс-министра здравоохранения </w:t>
      </w:r>
      <w:hyperlink r:id="rId8" w:tgtFrame="_blank" w:history="1">
        <w:r w:rsidR="00C71B57" w:rsidRPr="00BD2D7E">
          <w:t>Раисы Богатыревой</w:t>
        </w:r>
      </w:hyperlink>
      <w:r w:rsidR="00C71B57" w:rsidRPr="00BD2D7E">
        <w:t>.</w:t>
      </w:r>
      <w:r w:rsidR="002F35BB">
        <w:t xml:space="preserve"> </w:t>
      </w:r>
      <w:r w:rsidR="004E01E3" w:rsidRPr="00BD2D7E">
        <w:t xml:space="preserve">Главным бизнес партнёром </w:t>
      </w:r>
      <w:proofErr w:type="spellStart"/>
      <w:r w:rsidR="004E01E3" w:rsidRPr="00BD2D7E">
        <w:t>Доровского</w:t>
      </w:r>
      <w:proofErr w:type="spellEnd"/>
      <w:r w:rsidR="004E01E3" w:rsidRPr="00BD2D7E">
        <w:t xml:space="preserve"> является российский миллиардер Александр Ш</w:t>
      </w:r>
      <w:r w:rsidR="00F10BAA" w:rsidRPr="00BD2D7E">
        <w:t>иш</w:t>
      </w:r>
      <w:r w:rsidR="004E01E3" w:rsidRPr="00BD2D7E">
        <w:t>кин.</w:t>
      </w:r>
    </w:p>
    <w:p w:rsidR="00E00CA2" w:rsidRPr="00BD2D7E" w:rsidRDefault="00E00CA2" w:rsidP="00C768AA">
      <w:pPr>
        <w:pStyle w:val="Ad2"/>
        <w:spacing w:before="240" w:after="0"/>
        <w:rPr>
          <w:b/>
        </w:rPr>
      </w:pPr>
      <w:r w:rsidRPr="00BD2D7E">
        <w:rPr>
          <w:b/>
        </w:rPr>
        <w:t>Примечательные факты:</w:t>
      </w:r>
    </w:p>
    <w:p w:rsidR="007252D7" w:rsidRPr="00BD2D7E" w:rsidRDefault="002A7038" w:rsidP="002A7038">
      <w:pPr>
        <w:pStyle w:val="Ad"/>
      </w:pPr>
      <w:r w:rsidRPr="00BD2D7E">
        <w:t>Доктор экономических наук, доцент, заведующий кафедрой Национального фармацевтического университета;</w:t>
      </w:r>
    </w:p>
    <w:p w:rsidR="0089280C" w:rsidRPr="00BD2D7E" w:rsidRDefault="0037093B" w:rsidP="002F35BB">
      <w:pPr>
        <w:pStyle w:val="Ad"/>
        <w:jc w:val="both"/>
      </w:pPr>
      <w:r w:rsidRPr="00BD2D7E">
        <w:t xml:space="preserve">В 2014 г. в Харькове произошел </w:t>
      </w:r>
      <w:r w:rsidR="004E01E3" w:rsidRPr="00BD2D7E">
        <w:t>подрыв автомобиля «Ауди»,</w:t>
      </w:r>
      <w:r w:rsidRPr="00BD2D7E">
        <w:t xml:space="preserve"> в котором </w:t>
      </w:r>
      <w:r w:rsidR="00C65F98" w:rsidRPr="00BD2D7E">
        <w:t xml:space="preserve">находились </w:t>
      </w:r>
      <w:proofErr w:type="spellStart"/>
      <w:r w:rsidR="00C65F98" w:rsidRPr="00BD2D7E">
        <w:t>Доровский</w:t>
      </w:r>
      <w:proofErr w:type="spellEnd"/>
      <w:r w:rsidR="00C65F98" w:rsidRPr="00BD2D7E">
        <w:t xml:space="preserve"> и два охранника, все получили травмы средней тяжести</w:t>
      </w:r>
      <w:r w:rsidR="00AE0183" w:rsidRPr="00BD2D7E">
        <w:t xml:space="preserve">, заказчик </w:t>
      </w:r>
      <w:r w:rsidR="002F35BB">
        <w:t>-</w:t>
      </w:r>
      <w:r w:rsidR="00AE0183" w:rsidRPr="00BD2D7E">
        <w:t xml:space="preserve"> не найден.</w:t>
      </w:r>
    </w:p>
    <w:p w:rsidR="0096075F" w:rsidRPr="00BD2D7E" w:rsidRDefault="0096075F" w:rsidP="0087555E">
      <w:pPr>
        <w:pStyle w:val="Ad20"/>
      </w:pPr>
      <w:r w:rsidRPr="00BD2D7E">
        <w:t>Выборы в областной совет в 2015 г.</w:t>
      </w:r>
    </w:p>
    <w:p w:rsidR="0096075F" w:rsidRPr="00BD2D7E" w:rsidRDefault="005315CB" w:rsidP="00583B0F">
      <w:pPr>
        <w:pStyle w:val="Ad30"/>
        <w:spacing w:before="120" w:after="0"/>
      </w:pPr>
      <w:proofErr w:type="spellStart"/>
      <w:r w:rsidRPr="00BD2D7E">
        <w:t>Стронов</w:t>
      </w:r>
      <w:proofErr w:type="spellEnd"/>
      <w:r w:rsidRPr="00BD2D7E">
        <w:t xml:space="preserve"> Андрей Алексеевич</w:t>
      </w:r>
    </w:p>
    <w:p w:rsidR="0096075F" w:rsidRPr="00BD2D7E" w:rsidRDefault="0096075F" w:rsidP="002F35BB">
      <w:pPr>
        <w:pStyle w:val="Ad2"/>
        <w:spacing w:after="120"/>
      </w:pPr>
      <w:r w:rsidRPr="00BD2D7E">
        <w:t xml:space="preserve">Выдвинут </w:t>
      </w:r>
      <w:r w:rsidR="002F35BB">
        <w:t>«</w:t>
      </w:r>
      <w:r w:rsidR="005315CB" w:rsidRPr="00BD2D7E">
        <w:t>Наш</w:t>
      </w:r>
      <w:r w:rsidR="002F35BB">
        <w:t xml:space="preserve"> К</w:t>
      </w:r>
      <w:r w:rsidR="005315CB" w:rsidRPr="00BD2D7E">
        <w:t>ра</w:t>
      </w:r>
      <w:r w:rsidR="002F35BB">
        <w:t>й»</w:t>
      </w:r>
      <w:r w:rsidRPr="00BD2D7E">
        <w:t>.</w:t>
      </w:r>
    </w:p>
    <w:p w:rsidR="0096075F" w:rsidRPr="00BD2D7E" w:rsidRDefault="0096075F" w:rsidP="00C768AA">
      <w:pPr>
        <w:pStyle w:val="Ad2"/>
        <w:spacing w:after="0"/>
        <w:rPr>
          <w:b/>
        </w:rPr>
      </w:pPr>
      <w:r w:rsidRPr="00BD2D7E">
        <w:rPr>
          <w:b/>
        </w:rPr>
        <w:t>Бизнес-интересы:</w:t>
      </w:r>
    </w:p>
    <w:p w:rsidR="0096075F" w:rsidRPr="00BD2D7E" w:rsidRDefault="002F35BB" w:rsidP="00C768AA">
      <w:pPr>
        <w:pStyle w:val="Ad"/>
      </w:pPr>
      <w:r>
        <w:t>с</w:t>
      </w:r>
      <w:r w:rsidR="00D32BA4" w:rsidRPr="00BD2D7E">
        <w:t>трахование (</w:t>
      </w:r>
      <w:r w:rsidR="00D32BA4" w:rsidRPr="00BD2D7E">
        <w:rPr>
          <w:rStyle w:val="block3"/>
          <w:i w:val="0"/>
          <w:iCs w:val="0"/>
          <w:color w:val="auto"/>
        </w:rPr>
        <w:t>ПА</w:t>
      </w:r>
      <w:r w:rsidR="00C86D17">
        <w:rPr>
          <w:rStyle w:val="block3"/>
          <w:i w:val="0"/>
          <w:iCs w:val="0"/>
          <w:color w:val="auto"/>
        </w:rPr>
        <w:t>О</w:t>
      </w:r>
      <w:r w:rsidR="00D32BA4" w:rsidRPr="00BD2D7E">
        <w:rPr>
          <w:rStyle w:val="block3"/>
          <w:i w:val="0"/>
          <w:iCs w:val="0"/>
          <w:color w:val="auto"/>
        </w:rPr>
        <w:t xml:space="preserve"> </w:t>
      </w:r>
      <w:r w:rsidR="00C86D17">
        <w:rPr>
          <w:rStyle w:val="block3"/>
          <w:i w:val="0"/>
          <w:iCs w:val="0"/>
          <w:color w:val="auto"/>
        </w:rPr>
        <w:t>«Харьковская муниципальная страховая компания»</w:t>
      </w:r>
      <w:r w:rsidR="00D32BA4" w:rsidRPr="00BD2D7E">
        <w:t>)</w:t>
      </w:r>
      <w:r w:rsidR="00C86D17">
        <w:t>;</w:t>
      </w:r>
    </w:p>
    <w:p w:rsidR="00D32BA4" w:rsidRPr="00BD2D7E" w:rsidRDefault="00D32BA4" w:rsidP="002F35BB">
      <w:pPr>
        <w:pStyle w:val="Ad"/>
        <w:ind w:left="714" w:hanging="357"/>
      </w:pPr>
      <w:r w:rsidRPr="00BD2D7E">
        <w:t>СМИ (</w:t>
      </w:r>
      <w:r w:rsidR="00C86D17">
        <w:t>г</w:t>
      </w:r>
      <w:r w:rsidRPr="00BD2D7E">
        <w:t>азета «Время»)</w:t>
      </w:r>
      <w:r w:rsidR="00C86D17">
        <w:t>.</w:t>
      </w:r>
    </w:p>
    <w:p w:rsidR="0096075F" w:rsidRPr="00BD2D7E" w:rsidRDefault="0096075F" w:rsidP="002F35BB">
      <w:pPr>
        <w:pStyle w:val="Ad2"/>
        <w:spacing w:before="120" w:after="120"/>
      </w:pPr>
      <w:r w:rsidRPr="00BD2D7E">
        <w:rPr>
          <w:b/>
        </w:rPr>
        <w:t>Связи:</w:t>
      </w:r>
      <w:r w:rsidR="00C768AA">
        <w:rPr>
          <w:b/>
        </w:rPr>
        <w:t xml:space="preserve"> </w:t>
      </w:r>
      <w:r w:rsidR="00C768AA">
        <w:t>с</w:t>
      </w:r>
      <w:r w:rsidR="003421ED" w:rsidRPr="00BD2D7E">
        <w:t xml:space="preserve"> 1998 г. работает управляющим различных активов Александра Фельдмана</w:t>
      </w:r>
      <w:r w:rsidR="00C86D17">
        <w:t>.</w:t>
      </w:r>
    </w:p>
    <w:p w:rsidR="00553C56" w:rsidRPr="00BD2D7E" w:rsidRDefault="0096075F" w:rsidP="002F35BB">
      <w:pPr>
        <w:pStyle w:val="Ad2"/>
        <w:spacing w:before="120" w:after="120"/>
      </w:pPr>
      <w:r w:rsidRPr="00BD2D7E">
        <w:rPr>
          <w:b/>
        </w:rPr>
        <w:t>Примечательные факты:</w:t>
      </w:r>
      <w:r w:rsidR="00C768AA">
        <w:rPr>
          <w:b/>
        </w:rPr>
        <w:t xml:space="preserve"> </w:t>
      </w:r>
      <w:r w:rsidR="00C768AA">
        <w:t>г</w:t>
      </w:r>
      <w:r w:rsidR="00553C56" w:rsidRPr="00BD2D7E">
        <w:t>лава фракции «Наш край» в облсовете</w:t>
      </w:r>
      <w:r w:rsidR="00C86D17">
        <w:t>.</w:t>
      </w:r>
    </w:p>
    <w:p w:rsidR="0096075F" w:rsidRPr="00BD2D7E" w:rsidRDefault="0096075F" w:rsidP="009538DD">
      <w:pPr>
        <w:pStyle w:val="1"/>
      </w:pPr>
      <w:bookmarkStart w:id="11" w:name="_Toc529802400"/>
      <w:r w:rsidRPr="00BD2D7E">
        <w:lastRenderedPageBreak/>
        <w:t>ОКРУГ №170</w:t>
      </w:r>
      <w:bookmarkEnd w:id="11"/>
    </w:p>
    <w:p w:rsidR="0096075F" w:rsidRPr="00BD2D7E" w:rsidRDefault="0096075F" w:rsidP="005235A0">
      <w:pPr>
        <w:pStyle w:val="Ad20"/>
        <w:spacing w:before="120" w:after="0"/>
      </w:pPr>
      <w:r w:rsidRPr="00BD2D7E">
        <w:t>Информация об округе</w:t>
      </w:r>
    </w:p>
    <w:p w:rsidR="0096075F" w:rsidRPr="00BD2D7E" w:rsidRDefault="0096075F" w:rsidP="0087555E">
      <w:pPr>
        <w:pStyle w:val="Ad2"/>
        <w:spacing w:after="0"/>
      </w:pPr>
      <w:r w:rsidRPr="00BD2D7E">
        <w:t>Количество избирателей в окр</w:t>
      </w:r>
      <w:r w:rsidR="00C86D17">
        <w:t xml:space="preserve">уге в 2014 г. </w:t>
      </w:r>
      <w:r w:rsidR="00C86D17" w:rsidRPr="00B20D8F">
        <w:rPr>
          <w:lang w:eastAsia="ru-RU"/>
        </w:rPr>
        <w:t xml:space="preserve">– </w:t>
      </w:r>
      <w:r w:rsidR="00B625D7" w:rsidRPr="00BD2D7E">
        <w:t>158,7</w:t>
      </w:r>
      <w:r w:rsidRPr="00BD2D7E">
        <w:t xml:space="preserve"> тыс. чел.</w:t>
      </w:r>
    </w:p>
    <w:p w:rsidR="0096075F" w:rsidRPr="00BD2D7E" w:rsidRDefault="0096075F" w:rsidP="0087555E">
      <w:pPr>
        <w:pStyle w:val="Ad2"/>
        <w:spacing w:after="0"/>
      </w:pPr>
      <w:r w:rsidRPr="00BD2D7E">
        <w:t xml:space="preserve">Явка на </w:t>
      </w:r>
      <w:r w:rsidR="00C86D17">
        <w:t xml:space="preserve">парламентские выборы в 2014 г. </w:t>
      </w:r>
      <w:r w:rsidR="00C86D17" w:rsidRPr="00B20D8F">
        <w:rPr>
          <w:lang w:eastAsia="ru-RU"/>
        </w:rPr>
        <w:t xml:space="preserve">– </w:t>
      </w:r>
      <w:r w:rsidR="00B625D7" w:rsidRPr="00BD2D7E">
        <w:t>43</w:t>
      </w:r>
      <w:r w:rsidRPr="00BD2D7E">
        <w:t>% (</w:t>
      </w:r>
      <w:r w:rsidR="00B625D7" w:rsidRPr="00BD2D7E">
        <w:t>68,9 тыс.</w:t>
      </w:r>
      <w:r w:rsidRPr="00BD2D7E">
        <w:t xml:space="preserve"> чел.).</w:t>
      </w:r>
    </w:p>
    <w:p w:rsidR="0096075F" w:rsidRPr="00BD2D7E" w:rsidRDefault="0096075F" w:rsidP="00A24191">
      <w:pPr>
        <w:pStyle w:val="Ad2"/>
        <w:spacing w:before="120" w:after="120"/>
      </w:pPr>
      <w:r w:rsidRPr="00BD2D7E">
        <w:t xml:space="preserve">К округу относятся: </w:t>
      </w:r>
    </w:p>
    <w:p w:rsidR="0096075F" w:rsidRPr="00BD2D7E" w:rsidRDefault="00B625D7" w:rsidP="00A24191">
      <w:pPr>
        <w:pStyle w:val="Ad"/>
        <w:jc w:val="both"/>
      </w:pPr>
      <w:r w:rsidRPr="00BD2D7E">
        <w:t>часть Московского района г</w:t>
      </w:r>
      <w:r w:rsidR="00C768AA">
        <w:t>.</w:t>
      </w:r>
      <w:r w:rsidR="00A24191">
        <w:t> </w:t>
      </w:r>
      <w:r w:rsidRPr="00BD2D7E">
        <w:t>Харьков (</w:t>
      </w:r>
      <w:r w:rsidR="00A24191">
        <w:t>участки №</w:t>
      </w:r>
      <w:r w:rsidRPr="00BD2D7E">
        <w:t>631422 - 631446, 631451 - 631461, 631467 - 631480, 631485 - 631492, 631506 - 631524, 631528 - 631532)</w:t>
      </w:r>
      <w:r w:rsidR="0096075F" w:rsidRPr="00BD2D7E">
        <w:t>.</w:t>
      </w:r>
    </w:p>
    <w:p w:rsidR="0096075F" w:rsidRPr="00BD2D7E" w:rsidRDefault="00C86D17" w:rsidP="00A24191">
      <w:pPr>
        <w:pStyle w:val="Ad2"/>
        <w:spacing w:before="120" w:after="120"/>
      </w:pPr>
      <w:r>
        <w:t xml:space="preserve">Участков в округе </w:t>
      </w:r>
      <w:r w:rsidRPr="00B20D8F">
        <w:rPr>
          <w:lang w:eastAsia="ru-RU"/>
        </w:rPr>
        <w:t xml:space="preserve">– </w:t>
      </w:r>
      <w:r w:rsidR="002E26CB" w:rsidRPr="00BD2D7E">
        <w:t>82</w:t>
      </w:r>
      <w:r w:rsidR="0096075F" w:rsidRPr="00BD2D7E">
        <w:t>, в т.ч.:</w:t>
      </w:r>
    </w:p>
    <w:p w:rsidR="0096075F" w:rsidRPr="00BD2D7E" w:rsidRDefault="0096075F" w:rsidP="0096075F">
      <w:pPr>
        <w:pStyle w:val="Ad"/>
      </w:pPr>
      <w:r w:rsidRPr="00BD2D7E">
        <w:t xml:space="preserve">больших </w:t>
      </w:r>
      <w:r w:rsidR="00C86D17" w:rsidRPr="00B20D8F">
        <w:rPr>
          <w:lang w:eastAsia="ru-RU"/>
        </w:rPr>
        <w:t xml:space="preserve">– </w:t>
      </w:r>
      <w:r w:rsidR="002E26CB" w:rsidRPr="00BD2D7E">
        <w:t>71</w:t>
      </w:r>
      <w:r w:rsidRPr="00BD2D7E">
        <w:t>;</w:t>
      </w:r>
    </w:p>
    <w:p w:rsidR="0096075F" w:rsidRPr="00BD2D7E" w:rsidRDefault="0096075F" w:rsidP="0096075F">
      <w:pPr>
        <w:pStyle w:val="Ad"/>
      </w:pPr>
      <w:r w:rsidRPr="00BD2D7E">
        <w:t xml:space="preserve">средних </w:t>
      </w:r>
      <w:r w:rsidR="00C86D17" w:rsidRPr="00B20D8F">
        <w:rPr>
          <w:lang w:eastAsia="ru-RU"/>
        </w:rPr>
        <w:t xml:space="preserve">– </w:t>
      </w:r>
      <w:r w:rsidR="002E26CB" w:rsidRPr="00BD2D7E">
        <w:t>7</w:t>
      </w:r>
      <w:r w:rsidRPr="00BD2D7E">
        <w:t>;</w:t>
      </w:r>
    </w:p>
    <w:p w:rsidR="0096075F" w:rsidRPr="00BD2D7E" w:rsidRDefault="0096075F" w:rsidP="0096075F">
      <w:pPr>
        <w:pStyle w:val="Ad"/>
      </w:pPr>
      <w:r w:rsidRPr="00BD2D7E">
        <w:t xml:space="preserve">малых </w:t>
      </w:r>
      <w:r w:rsidR="00C86D17" w:rsidRPr="00B20D8F">
        <w:rPr>
          <w:lang w:eastAsia="ru-RU"/>
        </w:rPr>
        <w:t xml:space="preserve">– </w:t>
      </w:r>
      <w:r w:rsidR="002E26CB" w:rsidRPr="00BD2D7E">
        <w:t>4</w:t>
      </w:r>
      <w:r w:rsidRPr="00BD2D7E">
        <w:t>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В 2012 г. от округа в парламент был избран </w:t>
      </w:r>
      <w:proofErr w:type="spellStart"/>
      <w:r w:rsidR="002E26CB" w:rsidRPr="00BD2D7E">
        <w:t>Святаш</w:t>
      </w:r>
      <w:proofErr w:type="spellEnd"/>
      <w:r w:rsidR="002E26CB" w:rsidRPr="00BD2D7E">
        <w:t xml:space="preserve"> Дмитрий Владимирович</w:t>
      </w:r>
      <w:r w:rsidRPr="00BD2D7E">
        <w:t xml:space="preserve"> (</w:t>
      </w:r>
      <w:r w:rsidR="00A24191">
        <w:t>ПР</w:t>
      </w:r>
      <w:r w:rsidRPr="00BD2D7E">
        <w:t>).</w:t>
      </w:r>
    </w:p>
    <w:p w:rsidR="0096075F" w:rsidRPr="00BD2D7E" w:rsidRDefault="0096075F" w:rsidP="00B50B98">
      <w:pPr>
        <w:pStyle w:val="Ad20"/>
        <w:spacing w:before="120" w:after="0"/>
      </w:pPr>
      <w:r w:rsidRPr="00BD2D7E">
        <w:t>Выборы в парламент в 2014 г.</w:t>
      </w:r>
    </w:p>
    <w:p w:rsidR="0096075F" w:rsidRPr="00BD2D7E" w:rsidRDefault="002E26CB" w:rsidP="00B50B98">
      <w:pPr>
        <w:pStyle w:val="Ad30"/>
        <w:spacing w:before="0" w:after="0"/>
      </w:pPr>
      <w:proofErr w:type="spellStart"/>
      <w:r w:rsidRPr="00BD2D7E">
        <w:t>Святаш</w:t>
      </w:r>
      <w:proofErr w:type="spellEnd"/>
      <w:r w:rsidRPr="00BD2D7E">
        <w:t xml:space="preserve"> Дмитрий Владимирович </w:t>
      </w:r>
      <w:r w:rsidR="0096075F" w:rsidRPr="00BD2D7E">
        <w:t>– победитель</w:t>
      </w:r>
    </w:p>
    <w:p w:rsidR="0096075F" w:rsidRPr="00BD2D7E" w:rsidRDefault="002E26CB" w:rsidP="00316A9E">
      <w:pPr>
        <w:pStyle w:val="Ad2"/>
        <w:spacing w:after="0"/>
      </w:pPr>
      <w:r w:rsidRPr="00BD2D7E">
        <w:t>Самовыдвижение</w:t>
      </w:r>
      <w:r w:rsidR="0096075F" w:rsidRPr="00BD2D7E">
        <w:t>.</w:t>
      </w:r>
    </w:p>
    <w:p w:rsidR="0096075F" w:rsidRPr="00BD2D7E" w:rsidRDefault="0096075F" w:rsidP="00316A9E">
      <w:pPr>
        <w:pStyle w:val="Ad2"/>
        <w:spacing w:after="0"/>
      </w:pPr>
      <w:r w:rsidRPr="00BD2D7E">
        <w:t xml:space="preserve">Получил </w:t>
      </w:r>
      <w:r w:rsidR="002E26CB" w:rsidRPr="00BD2D7E">
        <w:t>23,3</w:t>
      </w:r>
      <w:r w:rsidRPr="00BD2D7E">
        <w:t xml:space="preserve"> тыс. голосов (</w:t>
      </w:r>
      <w:r w:rsidR="002E26CB" w:rsidRPr="00BD2D7E">
        <w:t>34</w:t>
      </w:r>
      <w:r w:rsidRPr="00BD2D7E">
        <w:t>% явившихся).</w:t>
      </w:r>
    </w:p>
    <w:p w:rsidR="0096075F" w:rsidRPr="00BD2D7E" w:rsidRDefault="0096075F" w:rsidP="002E26CB">
      <w:pPr>
        <w:pStyle w:val="Ad2"/>
      </w:pPr>
      <w:r w:rsidRPr="00BD2D7E">
        <w:t xml:space="preserve">Фракция по состоянию на </w:t>
      </w:r>
      <w:r w:rsidR="002E26CB" w:rsidRPr="00BD2D7E">
        <w:t>26</w:t>
      </w:r>
      <w:r w:rsidRPr="00BD2D7E">
        <w:t>.</w:t>
      </w:r>
      <w:r w:rsidR="002E26CB" w:rsidRPr="00BD2D7E">
        <w:t>10</w:t>
      </w:r>
      <w:r w:rsidRPr="00BD2D7E">
        <w:t>.</w:t>
      </w:r>
      <w:r w:rsidR="002E26CB" w:rsidRPr="00BD2D7E">
        <w:t>2018</w:t>
      </w:r>
      <w:r w:rsidRPr="00BD2D7E">
        <w:t xml:space="preserve"> г. – фракция</w:t>
      </w:r>
      <w:r w:rsidR="002E26CB" w:rsidRPr="00BD2D7E">
        <w:t xml:space="preserve"> «Возрождение»</w:t>
      </w:r>
      <w:r w:rsidRPr="00BD2D7E">
        <w:t>.</w:t>
      </w:r>
    </w:p>
    <w:p w:rsidR="0096075F" w:rsidRPr="00BD2D7E" w:rsidRDefault="0096075F" w:rsidP="00B50B98">
      <w:pPr>
        <w:pStyle w:val="Ad2"/>
        <w:spacing w:after="0"/>
      </w:pPr>
      <w:r w:rsidRPr="00BD2D7E">
        <w:rPr>
          <w:b/>
        </w:rPr>
        <w:t>Бизнес-интересы:</w:t>
      </w:r>
      <w:r w:rsidR="00B20122" w:rsidRPr="00BD2D7E">
        <w:t xml:space="preserve"> </w:t>
      </w:r>
      <w:r w:rsidR="0049138A" w:rsidRPr="00BD2D7E">
        <w:t xml:space="preserve">совладелец корпорации АИС </w:t>
      </w:r>
      <w:r w:rsidR="0041034D" w:rsidRPr="00BD2D7E">
        <w:t>(крупнейшая в Украине сеть автоцентров</w:t>
      </w:r>
      <w:r w:rsidR="00C86D17">
        <w:t xml:space="preserve"> </w:t>
      </w:r>
      <w:r w:rsidR="00C86D17" w:rsidRPr="00B20D8F">
        <w:rPr>
          <w:lang w:eastAsia="ru-RU"/>
        </w:rPr>
        <w:t xml:space="preserve">– </w:t>
      </w:r>
      <w:r w:rsidR="0049138A" w:rsidRPr="00BD2D7E">
        <w:t>производство</w:t>
      </w:r>
      <w:r w:rsidR="00C86D17">
        <w:t>, продажа</w:t>
      </w:r>
      <w:r w:rsidR="0049138A" w:rsidRPr="00BD2D7E">
        <w:t>, гарантийн</w:t>
      </w:r>
      <w:r w:rsidR="00C86D17">
        <w:t xml:space="preserve">ое и послегарантийное </w:t>
      </w:r>
      <w:r w:rsidR="0049138A" w:rsidRPr="00BD2D7E">
        <w:t>обслужива</w:t>
      </w:r>
      <w:r w:rsidR="00C86D17">
        <w:t xml:space="preserve">ние </w:t>
      </w:r>
      <w:r w:rsidR="0049138A" w:rsidRPr="00BD2D7E">
        <w:t>автомобилей</w:t>
      </w:r>
      <w:r w:rsidR="0041034D" w:rsidRPr="00BD2D7E">
        <w:t>)</w:t>
      </w:r>
      <w:r w:rsidR="00B50B98">
        <w:t>.</w:t>
      </w:r>
    </w:p>
    <w:p w:rsidR="0096075F" w:rsidRPr="00B50B98" w:rsidRDefault="0096075F" w:rsidP="00CE2145">
      <w:pPr>
        <w:pStyle w:val="Ad2"/>
        <w:spacing w:before="240"/>
      </w:pPr>
      <w:r w:rsidRPr="00BD2D7E">
        <w:rPr>
          <w:b/>
        </w:rPr>
        <w:t>Связи:</w:t>
      </w:r>
      <w:r w:rsidR="00CE2145">
        <w:rPr>
          <w:b/>
        </w:rPr>
        <w:t xml:space="preserve"> </w:t>
      </w:r>
      <w:r w:rsidR="00B50B98" w:rsidRPr="00B50B98">
        <w:t xml:space="preserve">самостоятельная фигура. В ситуативном союзе с </w:t>
      </w:r>
      <w:r w:rsidR="00CD5159" w:rsidRPr="00B50B98">
        <w:t>Геннади</w:t>
      </w:r>
      <w:r w:rsidR="00B50B98" w:rsidRPr="00B50B98">
        <w:t xml:space="preserve">ем </w:t>
      </w:r>
      <w:proofErr w:type="spellStart"/>
      <w:r w:rsidR="00CD5159" w:rsidRPr="00B50B98">
        <w:t>Кернес</w:t>
      </w:r>
      <w:r w:rsidR="00B50B98" w:rsidRPr="00B50B98">
        <w:t>ом</w:t>
      </w:r>
      <w:proofErr w:type="spellEnd"/>
      <w:r w:rsidR="00C86D17" w:rsidRPr="00B50B98">
        <w:t>.</w:t>
      </w:r>
    </w:p>
    <w:p w:rsidR="0096075F" w:rsidRPr="00BD2D7E" w:rsidRDefault="0096075F" w:rsidP="00B50B98">
      <w:pPr>
        <w:pStyle w:val="Ad2"/>
        <w:spacing w:after="120"/>
        <w:rPr>
          <w:b/>
        </w:rPr>
      </w:pPr>
      <w:r w:rsidRPr="00BD2D7E">
        <w:rPr>
          <w:b/>
        </w:rPr>
        <w:t>Примечательные факты:</w:t>
      </w:r>
    </w:p>
    <w:p w:rsidR="0096075F" w:rsidRPr="00BD2D7E" w:rsidRDefault="00B50B98" w:rsidP="00B50B98">
      <w:pPr>
        <w:pStyle w:val="Ad"/>
        <w:spacing w:before="120" w:after="120"/>
        <w:ind w:left="714" w:hanging="357"/>
      </w:pPr>
      <w:r>
        <w:t>н</w:t>
      </w:r>
      <w:r w:rsidR="0057439D" w:rsidRPr="00BD2D7E">
        <w:t>ародный депутат Украины IV,</w:t>
      </w:r>
      <w:r>
        <w:t xml:space="preserve"> </w:t>
      </w:r>
      <w:r w:rsidR="002419B1" w:rsidRPr="00BD2D7E">
        <w:t>V,</w:t>
      </w:r>
      <w:r w:rsidR="0057439D" w:rsidRPr="00BD2D7E">
        <w:t xml:space="preserve"> VI, VII и VIII созывов</w:t>
      </w:r>
      <w:r w:rsidR="0096075F" w:rsidRPr="00BD2D7E">
        <w:t>;</w:t>
      </w:r>
    </w:p>
    <w:p w:rsidR="0096075F" w:rsidRPr="00BD2D7E" w:rsidRDefault="00B50B98" w:rsidP="00B50B98">
      <w:pPr>
        <w:pStyle w:val="Ad"/>
        <w:spacing w:before="120" w:after="120"/>
        <w:ind w:left="714" w:hanging="357"/>
      </w:pPr>
      <w:r>
        <w:t>в</w:t>
      </w:r>
      <w:r w:rsidR="002419B1" w:rsidRPr="00BD2D7E">
        <w:t xml:space="preserve"> 2005 по 2014 г</w:t>
      </w:r>
      <w:r w:rsidR="00CE2145">
        <w:t>.</w:t>
      </w:r>
      <w:r w:rsidR="002419B1" w:rsidRPr="00BD2D7E">
        <w:t> — член Партии регионов</w:t>
      </w:r>
      <w:r w:rsidR="00C86D17">
        <w:t>;</w:t>
      </w:r>
    </w:p>
    <w:p w:rsidR="002419B1" w:rsidRPr="00BD2D7E" w:rsidRDefault="00B50B98" w:rsidP="00B50B98">
      <w:pPr>
        <w:pStyle w:val="Ad"/>
        <w:spacing w:before="120" w:after="120"/>
        <w:ind w:left="714" w:hanging="357"/>
      </w:pPr>
      <w:r>
        <w:t>в</w:t>
      </w:r>
      <w:r w:rsidR="002419B1" w:rsidRPr="00BD2D7E">
        <w:t xml:space="preserve"> 2012 </w:t>
      </w:r>
      <w:r w:rsidR="00CE2145">
        <w:t xml:space="preserve">г. </w:t>
      </w:r>
      <w:r w:rsidR="002419B1" w:rsidRPr="00BD2D7E">
        <w:t xml:space="preserve">представители трёх коммерческих банков </w:t>
      </w:r>
      <w:r w:rsidR="00C86D17">
        <w:t xml:space="preserve">обратились </w:t>
      </w:r>
      <w:r w:rsidR="002419B1" w:rsidRPr="00BD2D7E">
        <w:t>к Премьер-министру Украины Николаю Азаров</w:t>
      </w:r>
      <w:r>
        <w:t xml:space="preserve">у с жалобой на Дмитрия </w:t>
      </w:r>
      <w:proofErr w:type="spellStart"/>
      <w:r>
        <w:t>Святаша</w:t>
      </w:r>
      <w:proofErr w:type="spellEnd"/>
      <w:r>
        <w:t>. П</w:t>
      </w:r>
      <w:r w:rsidR="002419B1" w:rsidRPr="00BD2D7E">
        <w:t>рос</w:t>
      </w:r>
      <w:r>
        <w:t xml:space="preserve">или </w:t>
      </w:r>
      <w:r w:rsidR="002419B1" w:rsidRPr="00BD2D7E">
        <w:t>способствовать возврату долго</w:t>
      </w:r>
      <w:r w:rsidR="00007BDD" w:rsidRPr="00BD2D7E">
        <w:t xml:space="preserve">в. </w:t>
      </w:r>
      <w:r w:rsidR="002419B1" w:rsidRPr="00BD2D7E">
        <w:t>Сумма претензий состав</w:t>
      </w:r>
      <w:r w:rsidR="007231D5">
        <w:t>ила</w:t>
      </w:r>
      <w:r w:rsidR="002419B1" w:rsidRPr="00BD2D7E">
        <w:t xml:space="preserve"> около 680 </w:t>
      </w:r>
      <w:r w:rsidR="00C86D17">
        <w:t>млн</w:t>
      </w:r>
      <w:r w:rsidR="00B20122">
        <w:t>.</w:t>
      </w:r>
      <w:r w:rsidR="002419B1" w:rsidRPr="00BD2D7E">
        <w:t xml:space="preserve"> грн.</w:t>
      </w:r>
      <w:r w:rsidR="00007BDD" w:rsidRPr="00BD2D7E">
        <w:t xml:space="preserve"> Итогом стала конфискация личного имущества Дмитрия </w:t>
      </w:r>
      <w:proofErr w:type="spellStart"/>
      <w:r w:rsidR="00007BDD" w:rsidRPr="00BD2D7E">
        <w:t>Святаша</w:t>
      </w:r>
      <w:proofErr w:type="spellEnd"/>
      <w:r w:rsidR="00007BDD" w:rsidRPr="00BD2D7E">
        <w:t xml:space="preserve"> и его супруги Нины </w:t>
      </w:r>
      <w:proofErr w:type="spellStart"/>
      <w:r w:rsidR="00007BDD" w:rsidRPr="00BD2D7E">
        <w:t>Святаш</w:t>
      </w:r>
      <w:proofErr w:type="spellEnd"/>
      <w:r w:rsidR="00944611" w:rsidRPr="00BD2D7E">
        <w:t>.</w:t>
      </w:r>
      <w:r w:rsidR="00007BDD" w:rsidRPr="00BD2D7E">
        <w:t xml:space="preserve"> Это позволило возместить кредиторам несколько десятков миллионов долларов долга</w:t>
      </w:r>
      <w:r w:rsidR="00C86D17">
        <w:t>;</w:t>
      </w:r>
    </w:p>
    <w:p w:rsidR="002419B1" w:rsidRPr="00BD2D7E" w:rsidRDefault="00B50B98" w:rsidP="00B50B98">
      <w:pPr>
        <w:pStyle w:val="Ad"/>
        <w:spacing w:before="120" w:after="120"/>
        <w:ind w:left="714" w:hanging="357"/>
      </w:pPr>
      <w:r>
        <w:t>в</w:t>
      </w:r>
      <w:r w:rsidR="00944611" w:rsidRPr="00BD2D7E">
        <w:t xml:space="preserve"> январе 2014 г</w:t>
      </w:r>
      <w:r w:rsidR="00C86D17">
        <w:t>.</w:t>
      </w:r>
      <w:r w:rsidR="00944611" w:rsidRPr="00BD2D7E">
        <w:t xml:space="preserve"> </w:t>
      </w:r>
      <w:proofErr w:type="spellStart"/>
      <w:r w:rsidR="00944611" w:rsidRPr="00BD2D7E">
        <w:t>Святаш</w:t>
      </w:r>
      <w:proofErr w:type="spellEnd"/>
      <w:r w:rsidR="00944611" w:rsidRPr="00BD2D7E">
        <w:t xml:space="preserve"> нелицеприятно высказался в адрес жителей Западной Украины, обвинив их в попытке оправдать сотрудничавших с гитлеровцами деятелей националистического движения, а также заявил, что попытка евроинтеграции может и вовсе расколоть страну навсегда.</w:t>
      </w:r>
    </w:p>
    <w:p w:rsidR="0096075F" w:rsidRPr="00BD2D7E" w:rsidRDefault="0096075F" w:rsidP="009538DD">
      <w:pPr>
        <w:pStyle w:val="1"/>
      </w:pPr>
      <w:bookmarkStart w:id="12" w:name="_Toc529802401"/>
      <w:r w:rsidRPr="00BD2D7E">
        <w:lastRenderedPageBreak/>
        <w:t>ОКРУГ №171</w:t>
      </w:r>
      <w:bookmarkEnd w:id="12"/>
    </w:p>
    <w:p w:rsidR="0096075F" w:rsidRPr="00BD2D7E" w:rsidRDefault="0096075F" w:rsidP="00DF5255">
      <w:pPr>
        <w:pStyle w:val="Ad20"/>
        <w:spacing w:before="120" w:after="0"/>
      </w:pPr>
      <w:r w:rsidRPr="00BD2D7E">
        <w:t>Информация об округе</w:t>
      </w:r>
    </w:p>
    <w:p w:rsidR="0096075F" w:rsidRPr="00BD2D7E" w:rsidRDefault="0096075F" w:rsidP="0087555E">
      <w:pPr>
        <w:pStyle w:val="Ad2"/>
        <w:spacing w:after="0"/>
      </w:pPr>
      <w:r w:rsidRPr="00BD2D7E">
        <w:t xml:space="preserve">Количество </w:t>
      </w:r>
      <w:r w:rsidR="00C86D17">
        <w:t xml:space="preserve">избирателей в округе в 2014 г. </w:t>
      </w:r>
      <w:r w:rsidR="00C86D17" w:rsidRPr="00B20D8F">
        <w:rPr>
          <w:lang w:eastAsia="ru-RU"/>
        </w:rPr>
        <w:t xml:space="preserve">– </w:t>
      </w:r>
      <w:r w:rsidR="00735D87" w:rsidRPr="00BD2D7E">
        <w:t>154,9</w:t>
      </w:r>
      <w:r w:rsidRPr="00BD2D7E">
        <w:t xml:space="preserve"> тыс. чел.</w:t>
      </w:r>
    </w:p>
    <w:p w:rsidR="0096075F" w:rsidRPr="00BD2D7E" w:rsidRDefault="0096075F" w:rsidP="0087555E">
      <w:pPr>
        <w:pStyle w:val="Ad2"/>
        <w:spacing w:after="0"/>
      </w:pPr>
      <w:r w:rsidRPr="00BD2D7E">
        <w:t xml:space="preserve">Явка на парламентские выборы в 2014 </w:t>
      </w:r>
      <w:r w:rsidR="00C86D17">
        <w:t xml:space="preserve">г. </w:t>
      </w:r>
      <w:r w:rsidR="00C86D17" w:rsidRPr="00B20D8F">
        <w:rPr>
          <w:lang w:eastAsia="ru-RU"/>
        </w:rPr>
        <w:t xml:space="preserve">– </w:t>
      </w:r>
      <w:r w:rsidR="00735D87" w:rsidRPr="00BD2D7E">
        <w:t>42</w:t>
      </w:r>
      <w:r w:rsidRPr="00BD2D7E">
        <w:t>% (</w:t>
      </w:r>
      <w:r w:rsidR="00735D87" w:rsidRPr="00BD2D7E">
        <w:t>64,8</w:t>
      </w:r>
      <w:r w:rsidRPr="00BD2D7E">
        <w:t xml:space="preserve"> тыс. чел.).</w:t>
      </w:r>
    </w:p>
    <w:p w:rsidR="0096075F" w:rsidRPr="00BD2D7E" w:rsidRDefault="0096075F" w:rsidP="00A24191">
      <w:pPr>
        <w:pStyle w:val="Ad2"/>
        <w:spacing w:before="120" w:after="120"/>
      </w:pPr>
      <w:r w:rsidRPr="00BD2D7E">
        <w:t xml:space="preserve">К округу относятся: </w:t>
      </w:r>
    </w:p>
    <w:p w:rsidR="00A24191" w:rsidRDefault="00735D87" w:rsidP="00735D87">
      <w:pPr>
        <w:pStyle w:val="Ad"/>
      </w:pPr>
      <w:proofErr w:type="spellStart"/>
      <w:r w:rsidRPr="00BD2D7E">
        <w:t>Немышлянск</w:t>
      </w:r>
      <w:r w:rsidR="00C86D17">
        <w:t>ий</w:t>
      </w:r>
      <w:proofErr w:type="spellEnd"/>
      <w:r w:rsidRPr="00BD2D7E">
        <w:t xml:space="preserve"> район</w:t>
      </w:r>
      <w:r w:rsidR="00A24191">
        <w:t xml:space="preserve"> </w:t>
      </w:r>
      <w:r w:rsidR="00A24191">
        <w:rPr>
          <w:lang w:val="uk-UA"/>
        </w:rPr>
        <w:t>г. </w:t>
      </w:r>
      <w:r w:rsidR="00A24191" w:rsidRPr="00BD2D7E">
        <w:t>Харьков</w:t>
      </w:r>
      <w:r w:rsidR="00A24191">
        <w:t>;</w:t>
      </w:r>
    </w:p>
    <w:p w:rsidR="00A24191" w:rsidRDefault="00735D87" w:rsidP="00735D87">
      <w:pPr>
        <w:pStyle w:val="Ad"/>
      </w:pPr>
      <w:r w:rsidRPr="00BD2D7E">
        <w:t xml:space="preserve">часть Индустриального </w:t>
      </w:r>
      <w:r w:rsidR="00A24191">
        <w:t xml:space="preserve">района </w:t>
      </w:r>
      <w:r w:rsidR="00A24191">
        <w:rPr>
          <w:lang w:val="uk-UA"/>
        </w:rPr>
        <w:t>г. </w:t>
      </w:r>
      <w:r w:rsidR="00A24191" w:rsidRPr="00BD2D7E">
        <w:t xml:space="preserve">Харьков </w:t>
      </w:r>
      <w:r w:rsidRPr="00BD2D7E">
        <w:t>(</w:t>
      </w:r>
      <w:r w:rsidR="00A24191">
        <w:t>участки №</w:t>
      </w:r>
      <w:r w:rsidRPr="00BD2D7E">
        <w:t>631533 - 631536, 631699)</w:t>
      </w:r>
      <w:r w:rsidR="00A24191">
        <w:t>;</w:t>
      </w:r>
    </w:p>
    <w:p w:rsidR="0096075F" w:rsidRPr="00BD2D7E" w:rsidRDefault="00735D87" w:rsidP="00735D87">
      <w:pPr>
        <w:pStyle w:val="Ad"/>
      </w:pPr>
      <w:r w:rsidRPr="00BD2D7E">
        <w:t xml:space="preserve">часть Слободского </w:t>
      </w:r>
      <w:r w:rsidR="00A24191">
        <w:t xml:space="preserve">района </w:t>
      </w:r>
      <w:r w:rsidR="00A24191">
        <w:rPr>
          <w:lang w:val="uk-UA"/>
        </w:rPr>
        <w:t>г. </w:t>
      </w:r>
      <w:r w:rsidR="00A24191" w:rsidRPr="00BD2D7E">
        <w:t xml:space="preserve">Харьков </w:t>
      </w:r>
      <w:r w:rsidRPr="00BD2D7E">
        <w:t>(</w:t>
      </w:r>
      <w:r w:rsidR="00A24191">
        <w:t>участки №</w:t>
      </w:r>
      <w:r w:rsidRPr="00BD2D7E">
        <w:t>631354 - 631372)</w:t>
      </w:r>
      <w:r w:rsidR="0096075F" w:rsidRPr="00BD2D7E">
        <w:t>.</w:t>
      </w:r>
    </w:p>
    <w:p w:rsidR="0096075F" w:rsidRPr="00BD2D7E" w:rsidRDefault="00C86D17" w:rsidP="00A24191">
      <w:pPr>
        <w:pStyle w:val="Ad2"/>
        <w:spacing w:before="120" w:after="120"/>
      </w:pPr>
      <w:r>
        <w:t xml:space="preserve">Участков в округе </w:t>
      </w:r>
      <w:r w:rsidRPr="00B20D8F">
        <w:rPr>
          <w:lang w:eastAsia="ru-RU"/>
        </w:rPr>
        <w:t xml:space="preserve">– </w:t>
      </w:r>
      <w:r w:rsidR="00735D87" w:rsidRPr="00BD2D7E">
        <w:t>84</w:t>
      </w:r>
      <w:r w:rsidR="0096075F" w:rsidRPr="00BD2D7E">
        <w:t>, в т.ч.:</w:t>
      </w:r>
    </w:p>
    <w:p w:rsidR="0096075F" w:rsidRPr="00BD2D7E" w:rsidRDefault="00C86D17" w:rsidP="0096075F">
      <w:pPr>
        <w:pStyle w:val="Ad"/>
      </w:pPr>
      <w:r>
        <w:t xml:space="preserve">больших </w:t>
      </w:r>
      <w:r w:rsidRPr="00B20D8F">
        <w:rPr>
          <w:lang w:eastAsia="ru-RU"/>
        </w:rPr>
        <w:t xml:space="preserve">– </w:t>
      </w:r>
      <w:r w:rsidR="00735D87" w:rsidRPr="00BD2D7E">
        <w:t>69</w:t>
      </w:r>
      <w:r w:rsidR="0096075F" w:rsidRPr="00BD2D7E">
        <w:t>;</w:t>
      </w:r>
    </w:p>
    <w:p w:rsidR="0096075F" w:rsidRPr="00BD2D7E" w:rsidRDefault="00C86D17" w:rsidP="0096075F">
      <w:pPr>
        <w:pStyle w:val="Ad"/>
      </w:pPr>
      <w:r>
        <w:t xml:space="preserve">средних </w:t>
      </w:r>
      <w:r w:rsidRPr="00B20D8F">
        <w:rPr>
          <w:lang w:eastAsia="ru-RU"/>
        </w:rPr>
        <w:t xml:space="preserve">– </w:t>
      </w:r>
      <w:r w:rsidR="00735D87" w:rsidRPr="00BD2D7E">
        <w:t>9</w:t>
      </w:r>
      <w:r w:rsidR="0096075F" w:rsidRPr="00BD2D7E">
        <w:t>;</w:t>
      </w:r>
    </w:p>
    <w:p w:rsidR="0096075F" w:rsidRPr="00BD2D7E" w:rsidRDefault="00C86D17" w:rsidP="0096075F">
      <w:pPr>
        <w:pStyle w:val="Ad"/>
      </w:pPr>
      <w:r>
        <w:t xml:space="preserve">малых </w:t>
      </w:r>
      <w:r w:rsidRPr="00B20D8F">
        <w:rPr>
          <w:lang w:eastAsia="ru-RU"/>
        </w:rPr>
        <w:t xml:space="preserve">– </w:t>
      </w:r>
      <w:r w:rsidR="00735D87" w:rsidRPr="00BD2D7E">
        <w:t>6</w:t>
      </w:r>
      <w:r w:rsidR="0096075F" w:rsidRPr="00BD2D7E">
        <w:t>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>В 2012 г. от округа в парламент был</w:t>
      </w:r>
      <w:r w:rsidR="00C86D17">
        <w:t xml:space="preserve">а избрана </w:t>
      </w:r>
      <w:r w:rsidR="001A6B91" w:rsidRPr="00BD2D7E">
        <w:t>Горина Ирина</w:t>
      </w:r>
      <w:r w:rsidRPr="00BD2D7E">
        <w:t xml:space="preserve"> (</w:t>
      </w:r>
      <w:r w:rsidR="0087555E">
        <w:t>ПР</w:t>
      </w:r>
      <w:r w:rsidRPr="00BD2D7E">
        <w:t>).</w:t>
      </w:r>
    </w:p>
    <w:p w:rsidR="0096075F" w:rsidRPr="00BD2D7E" w:rsidRDefault="0096075F" w:rsidP="0087555E">
      <w:pPr>
        <w:pStyle w:val="Ad20"/>
      </w:pPr>
      <w:r w:rsidRPr="00BD2D7E">
        <w:t>Выборы в парламент в 2014 г.</w:t>
      </w:r>
    </w:p>
    <w:p w:rsidR="0096075F" w:rsidRPr="00BD2D7E" w:rsidRDefault="009A47AA" w:rsidP="00EC144A">
      <w:pPr>
        <w:pStyle w:val="Ad30"/>
        <w:spacing w:before="120" w:after="0"/>
      </w:pPr>
      <w:proofErr w:type="spellStart"/>
      <w:r w:rsidRPr="00BD2D7E">
        <w:t>Хомутынник</w:t>
      </w:r>
      <w:proofErr w:type="spellEnd"/>
      <w:r w:rsidRPr="00BD2D7E">
        <w:t xml:space="preserve"> Виталий Юрьевич</w:t>
      </w:r>
      <w:r w:rsidR="0096075F" w:rsidRPr="00BD2D7E">
        <w:t xml:space="preserve"> – победитель</w:t>
      </w:r>
    </w:p>
    <w:p w:rsidR="0096075F" w:rsidRPr="00BD2D7E" w:rsidRDefault="009A47AA" w:rsidP="00316A9E">
      <w:pPr>
        <w:pStyle w:val="Ad2"/>
        <w:spacing w:after="0"/>
      </w:pPr>
      <w:r w:rsidRPr="00BD2D7E">
        <w:t>Самовыдвижен</w:t>
      </w:r>
      <w:r w:rsidR="007231D5">
        <w:t>и</w:t>
      </w:r>
      <w:r w:rsidRPr="00BD2D7E">
        <w:t>е</w:t>
      </w:r>
      <w:r w:rsidR="0096075F" w:rsidRPr="00BD2D7E">
        <w:t>.</w:t>
      </w:r>
    </w:p>
    <w:p w:rsidR="0096075F" w:rsidRPr="00BD2D7E" w:rsidRDefault="0096075F" w:rsidP="00316A9E">
      <w:pPr>
        <w:pStyle w:val="Ad2"/>
        <w:spacing w:after="0"/>
      </w:pPr>
      <w:r w:rsidRPr="00BD2D7E">
        <w:t xml:space="preserve">Получил </w:t>
      </w:r>
      <w:r w:rsidR="00387135" w:rsidRPr="00BD2D7E">
        <w:t>19,6</w:t>
      </w:r>
      <w:r w:rsidRPr="00BD2D7E">
        <w:t xml:space="preserve"> тыс. голосов (</w:t>
      </w:r>
      <w:r w:rsidR="00387135" w:rsidRPr="00BD2D7E">
        <w:t>30</w:t>
      </w:r>
      <w:r w:rsidRPr="00BD2D7E">
        <w:t>% явившихся).</w:t>
      </w:r>
    </w:p>
    <w:p w:rsidR="0096075F" w:rsidRPr="00BD2D7E" w:rsidRDefault="0096075F" w:rsidP="0096075F">
      <w:pPr>
        <w:pStyle w:val="Ad2"/>
      </w:pPr>
      <w:r w:rsidRPr="00BD2D7E">
        <w:t xml:space="preserve">Фракция по состоянию на </w:t>
      </w:r>
      <w:r w:rsidR="00387135" w:rsidRPr="00BD2D7E">
        <w:t>26</w:t>
      </w:r>
      <w:r w:rsidRPr="00BD2D7E">
        <w:t>.</w:t>
      </w:r>
      <w:r w:rsidR="00387135" w:rsidRPr="00BD2D7E">
        <w:t>10</w:t>
      </w:r>
      <w:r w:rsidRPr="00BD2D7E">
        <w:t>.</w:t>
      </w:r>
      <w:r w:rsidR="00387135" w:rsidRPr="00BD2D7E">
        <w:t>2018</w:t>
      </w:r>
      <w:r w:rsidRPr="00BD2D7E">
        <w:t xml:space="preserve"> г. – </w:t>
      </w:r>
      <w:r w:rsidR="00316A9E">
        <w:t>«</w:t>
      </w:r>
      <w:r w:rsidR="00387135" w:rsidRPr="00BD2D7E">
        <w:t>Возрождение</w:t>
      </w:r>
      <w:r w:rsidR="00316A9E">
        <w:t>»</w:t>
      </w:r>
      <w:r w:rsidRPr="00BD2D7E">
        <w:t>.</w:t>
      </w:r>
    </w:p>
    <w:p w:rsidR="0096075F" w:rsidRPr="00DF5255" w:rsidRDefault="0096075F" w:rsidP="007231D5">
      <w:pPr>
        <w:pStyle w:val="Ad2"/>
        <w:spacing w:after="0"/>
      </w:pPr>
      <w:r w:rsidRPr="00BD2D7E">
        <w:rPr>
          <w:b/>
        </w:rPr>
        <w:t>Бизнес-интересы:</w:t>
      </w:r>
      <w:r w:rsidR="00DF5255">
        <w:rPr>
          <w:b/>
        </w:rPr>
        <w:t xml:space="preserve"> </w:t>
      </w:r>
      <w:r w:rsidR="00DF5255" w:rsidRPr="00DF5255">
        <w:t xml:space="preserve">считается одним из богатейших людей Украины. Партнер Игоря </w:t>
      </w:r>
      <w:proofErr w:type="spellStart"/>
      <w:r w:rsidR="00DF5255" w:rsidRPr="00DF5255">
        <w:t>Коломойского</w:t>
      </w:r>
      <w:proofErr w:type="spellEnd"/>
      <w:r w:rsidR="00DF5255" w:rsidRPr="00DF5255">
        <w:t xml:space="preserve"> (активы в газодобыче) и Андрея </w:t>
      </w:r>
      <w:proofErr w:type="spellStart"/>
      <w:r w:rsidR="00DF5255" w:rsidRPr="00DF5255">
        <w:t>Веревского</w:t>
      </w:r>
      <w:proofErr w:type="spellEnd"/>
      <w:r w:rsidR="00DF5255" w:rsidRPr="00DF5255">
        <w:t xml:space="preserve"> («</w:t>
      </w:r>
      <w:proofErr w:type="spellStart"/>
      <w:r w:rsidR="00DF5255" w:rsidRPr="00DF5255">
        <w:t>Кернел</w:t>
      </w:r>
      <w:proofErr w:type="spellEnd"/>
      <w:r w:rsidR="00DF5255" w:rsidRPr="00DF5255">
        <w:t>»).</w:t>
      </w:r>
    </w:p>
    <w:p w:rsidR="00DF5255" w:rsidRPr="00DF5255" w:rsidRDefault="0096075F" w:rsidP="00DF5255">
      <w:pPr>
        <w:pStyle w:val="Ad2"/>
        <w:spacing w:before="240" w:after="0"/>
        <w:jc w:val="both"/>
      </w:pPr>
      <w:r w:rsidRPr="00BD2D7E">
        <w:rPr>
          <w:b/>
        </w:rPr>
        <w:t>Связи:</w:t>
      </w:r>
      <w:r w:rsidR="007231D5">
        <w:rPr>
          <w:b/>
        </w:rPr>
        <w:t xml:space="preserve"> </w:t>
      </w:r>
      <w:r w:rsidR="00DF5255" w:rsidRPr="00DF5255">
        <w:t>самостоятельная фигура. По протекции родителей попал в орбиту влияния «</w:t>
      </w:r>
      <w:proofErr w:type="spellStart"/>
      <w:r w:rsidR="00DF5255" w:rsidRPr="00DF5255">
        <w:t>макеевского</w:t>
      </w:r>
      <w:proofErr w:type="spellEnd"/>
      <w:r w:rsidR="00DF5255" w:rsidRPr="00DF5255">
        <w:t xml:space="preserve">» клана (Василий </w:t>
      </w:r>
      <w:proofErr w:type="spellStart"/>
      <w:r w:rsidR="00DF5255" w:rsidRPr="00DF5255">
        <w:t>Джарты</w:t>
      </w:r>
      <w:proofErr w:type="spellEnd"/>
      <w:r w:rsidR="00DF5255" w:rsidRPr="00DF5255">
        <w:t xml:space="preserve">, Александр </w:t>
      </w:r>
      <w:proofErr w:type="spellStart"/>
      <w:r w:rsidR="00DF5255" w:rsidRPr="00DF5255">
        <w:t>Дарда</w:t>
      </w:r>
      <w:proofErr w:type="spellEnd"/>
      <w:r w:rsidR="00DF5255" w:rsidRPr="00DF5255">
        <w:t xml:space="preserve">). Был близок к Виктору Януковичу. Затем, сблизился с Андреем Портновым и Игорем </w:t>
      </w:r>
      <w:proofErr w:type="spellStart"/>
      <w:r w:rsidR="00DF5255" w:rsidRPr="00DF5255">
        <w:t>Коломойским</w:t>
      </w:r>
      <w:proofErr w:type="spellEnd"/>
      <w:r w:rsidR="00DF5255" w:rsidRPr="00DF5255">
        <w:t xml:space="preserve">. </w:t>
      </w:r>
      <w:r w:rsidR="00DA7ADC">
        <w:t xml:space="preserve">Партнер Андрея </w:t>
      </w:r>
      <w:proofErr w:type="spellStart"/>
      <w:r w:rsidR="00DA7ADC">
        <w:t>Веревского</w:t>
      </w:r>
      <w:proofErr w:type="spellEnd"/>
      <w:r w:rsidR="00DA7ADC">
        <w:t>.</w:t>
      </w:r>
    </w:p>
    <w:p w:rsidR="0096075F" w:rsidRPr="00BD2D7E" w:rsidRDefault="0096075F" w:rsidP="00DF5255">
      <w:pPr>
        <w:pStyle w:val="Ad2"/>
        <w:spacing w:before="120" w:after="0"/>
        <w:rPr>
          <w:b/>
        </w:rPr>
      </w:pPr>
      <w:r w:rsidRPr="00BD2D7E">
        <w:rPr>
          <w:b/>
        </w:rPr>
        <w:t>Примечательные факты:</w:t>
      </w:r>
    </w:p>
    <w:p w:rsidR="0096075F" w:rsidRPr="00BD2D7E" w:rsidRDefault="00DF5255" w:rsidP="0096075F">
      <w:pPr>
        <w:pStyle w:val="Ad"/>
      </w:pPr>
      <w:r>
        <w:t>н</w:t>
      </w:r>
      <w:r w:rsidR="003F15E4" w:rsidRPr="00BD2D7E">
        <w:t>ародный депутат Украины IV,</w:t>
      </w:r>
      <w:r>
        <w:t xml:space="preserve"> </w:t>
      </w:r>
      <w:r w:rsidR="003F15E4" w:rsidRPr="00BD2D7E">
        <w:t>V, VI, VII и VIII созывов;</w:t>
      </w:r>
    </w:p>
    <w:p w:rsidR="0096075F" w:rsidRPr="00BD2D7E" w:rsidRDefault="00DF5255" w:rsidP="0096075F">
      <w:pPr>
        <w:pStyle w:val="Ad"/>
      </w:pPr>
      <w:r>
        <w:t>в</w:t>
      </w:r>
      <w:r w:rsidR="00301CAE" w:rsidRPr="00BD2D7E">
        <w:t xml:space="preserve"> 2006</w:t>
      </w:r>
      <w:r w:rsidR="007231D5">
        <w:t>-</w:t>
      </w:r>
      <w:r w:rsidR="00301CAE" w:rsidRPr="00BD2D7E">
        <w:t xml:space="preserve">2014 гг. </w:t>
      </w:r>
      <w:r w:rsidR="007231D5" w:rsidRPr="00B20D8F">
        <w:rPr>
          <w:lang w:eastAsia="ru-RU"/>
        </w:rPr>
        <w:t xml:space="preserve">– </w:t>
      </w:r>
      <w:r w:rsidR="00301CAE" w:rsidRPr="00BD2D7E">
        <w:t>член Партии регионов.</w:t>
      </w:r>
    </w:p>
    <w:p w:rsidR="00DB35F7" w:rsidRDefault="00DB35F7" w:rsidP="00DF5255">
      <w:pPr>
        <w:pStyle w:val="Ad"/>
        <w:jc w:val="both"/>
      </w:pPr>
      <w:r w:rsidRPr="00BD2D7E">
        <w:t>4 февраля 2015 г</w:t>
      </w:r>
      <w:r w:rsidR="000620B2">
        <w:t>.</w:t>
      </w:r>
      <w:r w:rsidRPr="00BD2D7E">
        <w:t xml:space="preserve"> во время заседания </w:t>
      </w:r>
      <w:r w:rsidR="00DF5255">
        <w:t>ВРУ</w:t>
      </w:r>
      <w:r w:rsidRPr="00BD2D7E">
        <w:t xml:space="preserve"> </w:t>
      </w:r>
      <w:r w:rsidR="007231D5" w:rsidRPr="00BD2D7E">
        <w:t xml:space="preserve">журналисты сфотографировали </w:t>
      </w:r>
      <w:r w:rsidRPr="00BD2D7E">
        <w:t xml:space="preserve">переписку </w:t>
      </w:r>
      <w:proofErr w:type="spellStart"/>
      <w:r w:rsidR="00DF5255">
        <w:t>Хомутынника</w:t>
      </w:r>
      <w:proofErr w:type="spellEnd"/>
      <w:r w:rsidRPr="00BD2D7E">
        <w:t xml:space="preserve"> с губернатором Одесской области Игорем Палицей. В </w:t>
      </w:r>
      <w:r w:rsidR="00DF5255">
        <w:t xml:space="preserve">переписке обсуждались коммерческие вопросы. </w:t>
      </w:r>
      <w:r w:rsidRPr="00BD2D7E">
        <w:t xml:space="preserve">Это </w:t>
      </w:r>
      <w:r w:rsidR="00DF5255">
        <w:t xml:space="preserve">фотография </w:t>
      </w:r>
      <w:r w:rsidRPr="00BD2D7E">
        <w:t>стал</w:t>
      </w:r>
      <w:r w:rsidR="00DF5255">
        <w:t>а</w:t>
      </w:r>
      <w:r w:rsidRPr="00BD2D7E">
        <w:t xml:space="preserve"> одной из причин увольнения руководства </w:t>
      </w:r>
      <w:r w:rsidR="00DF5255">
        <w:t>ГФС</w:t>
      </w:r>
      <w:r w:rsidR="005F0EBE" w:rsidRPr="00BD2D7E">
        <w:t xml:space="preserve">, а на </w:t>
      </w:r>
      <w:proofErr w:type="spellStart"/>
      <w:r w:rsidR="005F0EBE" w:rsidRPr="00BD2D7E">
        <w:t>Хомутынника</w:t>
      </w:r>
      <w:proofErr w:type="spellEnd"/>
      <w:r w:rsidR="005F0EBE" w:rsidRPr="00BD2D7E">
        <w:t xml:space="preserve"> завели дело о</w:t>
      </w:r>
      <w:r w:rsidR="00DF5255">
        <w:t xml:space="preserve">б </w:t>
      </w:r>
      <w:r w:rsidR="005F0EBE" w:rsidRPr="00BD2D7E">
        <w:t xml:space="preserve">уклонении от оплаты налогов. </w:t>
      </w:r>
      <w:r w:rsidR="00DF5255">
        <w:t>Дело до суда не дошло;</w:t>
      </w:r>
    </w:p>
    <w:p w:rsidR="00DF5255" w:rsidRPr="00BD2D7E" w:rsidRDefault="00DF5255" w:rsidP="00DF5255">
      <w:pPr>
        <w:pStyle w:val="Ad"/>
        <w:jc w:val="both"/>
      </w:pPr>
      <w:r>
        <w:t>в</w:t>
      </w:r>
      <w:r w:rsidRPr="00BD2D7E">
        <w:t xml:space="preserve"> 2018 г. «Новое время» </w:t>
      </w:r>
      <w:r w:rsidRPr="00DF5255">
        <w:t>оценило</w:t>
      </w:r>
      <w:r w:rsidRPr="00BD2D7E">
        <w:t xml:space="preserve"> </w:t>
      </w:r>
      <w:r>
        <w:t xml:space="preserve">состояние </w:t>
      </w:r>
      <w:proofErr w:type="spellStart"/>
      <w:r w:rsidRPr="00BD2D7E">
        <w:t>Хомутынника</w:t>
      </w:r>
      <w:proofErr w:type="spellEnd"/>
      <w:r w:rsidRPr="00BD2D7E">
        <w:t xml:space="preserve"> </w:t>
      </w:r>
      <w:r>
        <w:t xml:space="preserve">в </w:t>
      </w:r>
      <w:r w:rsidRPr="00104A69">
        <w:t>$</w:t>
      </w:r>
      <w:r w:rsidRPr="00BD2D7E">
        <w:t>390 млн.</w:t>
      </w:r>
      <w:r>
        <w:t xml:space="preserve"> (</w:t>
      </w:r>
      <w:r w:rsidRPr="00BD2D7E">
        <w:t xml:space="preserve">16 в </w:t>
      </w:r>
      <w:r>
        <w:t>стране).</w:t>
      </w:r>
    </w:p>
    <w:p w:rsidR="0096075F" w:rsidRPr="00BD2D7E" w:rsidRDefault="0096075F" w:rsidP="009538DD">
      <w:pPr>
        <w:pStyle w:val="1"/>
      </w:pPr>
      <w:bookmarkStart w:id="13" w:name="_Toc529802402"/>
      <w:r w:rsidRPr="00BD2D7E">
        <w:lastRenderedPageBreak/>
        <w:t>ОКРУГ №172</w:t>
      </w:r>
      <w:bookmarkEnd w:id="13"/>
    </w:p>
    <w:p w:rsidR="0096075F" w:rsidRPr="00BD2D7E" w:rsidRDefault="0096075F" w:rsidP="0087555E">
      <w:pPr>
        <w:pStyle w:val="Ad20"/>
      </w:pPr>
      <w:r w:rsidRPr="00BD2D7E">
        <w:t>Информация об округе</w:t>
      </w:r>
    </w:p>
    <w:p w:rsidR="0096075F" w:rsidRPr="00BD2D7E" w:rsidRDefault="0096075F" w:rsidP="0087555E">
      <w:pPr>
        <w:pStyle w:val="Ad2"/>
        <w:spacing w:after="0"/>
      </w:pPr>
      <w:r w:rsidRPr="00BD2D7E">
        <w:t xml:space="preserve">Количество </w:t>
      </w:r>
      <w:r w:rsidR="000620B2">
        <w:t xml:space="preserve">избирателей в округе в 2014 г. </w:t>
      </w:r>
      <w:r w:rsidR="000620B2" w:rsidRPr="00B20D8F">
        <w:rPr>
          <w:lang w:eastAsia="ru-RU"/>
        </w:rPr>
        <w:t xml:space="preserve">– </w:t>
      </w:r>
      <w:r w:rsidR="00F86B95" w:rsidRPr="00BD2D7E">
        <w:t>157</w:t>
      </w:r>
      <w:r w:rsidRPr="00BD2D7E">
        <w:t xml:space="preserve"> тыс. чел.</w:t>
      </w:r>
    </w:p>
    <w:p w:rsidR="0096075F" w:rsidRPr="00BD2D7E" w:rsidRDefault="0096075F" w:rsidP="0087555E">
      <w:pPr>
        <w:pStyle w:val="Ad2"/>
        <w:spacing w:after="0"/>
      </w:pPr>
      <w:r w:rsidRPr="00BD2D7E">
        <w:t>Явка на</w:t>
      </w:r>
      <w:r w:rsidR="000620B2">
        <w:t xml:space="preserve"> парламентские выборы в 2014 г.</w:t>
      </w:r>
      <w:r w:rsidRPr="00BD2D7E">
        <w:t xml:space="preserve"> </w:t>
      </w:r>
      <w:r w:rsidR="000620B2" w:rsidRPr="00B20D8F">
        <w:rPr>
          <w:lang w:eastAsia="ru-RU"/>
        </w:rPr>
        <w:t xml:space="preserve">– </w:t>
      </w:r>
      <w:r w:rsidR="00B636E4" w:rsidRPr="00BD2D7E">
        <w:t>42</w:t>
      </w:r>
      <w:r w:rsidRPr="00BD2D7E">
        <w:t>% (</w:t>
      </w:r>
      <w:r w:rsidR="00B636E4" w:rsidRPr="00BD2D7E">
        <w:t>66,6</w:t>
      </w:r>
      <w:r w:rsidRPr="00BD2D7E">
        <w:t xml:space="preserve"> тыс. чел.).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К округу относятся: </w:t>
      </w:r>
    </w:p>
    <w:p w:rsidR="00A24191" w:rsidRDefault="000529BB" w:rsidP="00A24191">
      <w:pPr>
        <w:pStyle w:val="Ad"/>
        <w:jc w:val="both"/>
      </w:pPr>
      <w:r w:rsidRPr="00BD2D7E">
        <w:t xml:space="preserve">часть Индустриального </w:t>
      </w:r>
      <w:r w:rsidR="00A24191">
        <w:t xml:space="preserve">района </w:t>
      </w:r>
      <w:r w:rsidR="00A24191">
        <w:rPr>
          <w:lang w:val="uk-UA"/>
        </w:rPr>
        <w:t>г. </w:t>
      </w:r>
      <w:r w:rsidR="00A24191" w:rsidRPr="00BD2D7E">
        <w:t xml:space="preserve">Харьков </w:t>
      </w:r>
      <w:r w:rsidRPr="00BD2D7E">
        <w:t>(</w:t>
      </w:r>
      <w:r w:rsidR="00A24191">
        <w:t>участки №</w:t>
      </w:r>
      <w:r w:rsidRPr="00BD2D7E">
        <w:t>631537 - 631587, 631589, 631590, 631692, 631693)</w:t>
      </w:r>
      <w:r w:rsidR="00A24191">
        <w:t>;</w:t>
      </w:r>
    </w:p>
    <w:p w:rsidR="0096075F" w:rsidRPr="00BD2D7E" w:rsidRDefault="000529BB" w:rsidP="00A24191">
      <w:pPr>
        <w:pStyle w:val="Ad"/>
        <w:jc w:val="both"/>
      </w:pPr>
      <w:r w:rsidRPr="00BD2D7E">
        <w:t xml:space="preserve">часть Московского </w:t>
      </w:r>
      <w:r w:rsidR="00A24191">
        <w:t xml:space="preserve">района </w:t>
      </w:r>
      <w:r w:rsidR="00A24191">
        <w:rPr>
          <w:lang w:val="uk-UA"/>
        </w:rPr>
        <w:t>г. </w:t>
      </w:r>
      <w:r w:rsidR="00A24191" w:rsidRPr="00BD2D7E">
        <w:t xml:space="preserve">Харьков </w:t>
      </w:r>
      <w:r w:rsidRPr="00BD2D7E">
        <w:t>(</w:t>
      </w:r>
      <w:r w:rsidR="00A24191">
        <w:t>участки №</w:t>
      </w:r>
      <w:r w:rsidRPr="00BD2D7E">
        <w:t>631447 - 631450, 631462 - 631466, 631493 - 631505)</w:t>
      </w:r>
      <w:r w:rsidR="0096075F" w:rsidRPr="00BD2D7E">
        <w:t>.</w:t>
      </w:r>
    </w:p>
    <w:p w:rsidR="0096075F" w:rsidRPr="00BD2D7E" w:rsidRDefault="007231D5" w:rsidP="0087555E">
      <w:pPr>
        <w:pStyle w:val="Ad2"/>
        <w:spacing w:before="120" w:after="120"/>
      </w:pPr>
      <w:r>
        <w:t>Участков в округе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0529BB" w:rsidRPr="00BD2D7E">
        <w:t>77</w:t>
      </w:r>
      <w:r w:rsidR="0096075F" w:rsidRPr="00BD2D7E">
        <w:t>, в т.ч.:</w:t>
      </w:r>
    </w:p>
    <w:p w:rsidR="0096075F" w:rsidRPr="00BD2D7E" w:rsidRDefault="0096075F" w:rsidP="0096075F">
      <w:pPr>
        <w:pStyle w:val="Ad"/>
      </w:pPr>
      <w:r w:rsidRPr="00BD2D7E">
        <w:t xml:space="preserve">больших </w:t>
      </w:r>
      <w:r w:rsidR="000620B2" w:rsidRPr="00B20D8F">
        <w:rPr>
          <w:lang w:eastAsia="ru-RU"/>
        </w:rPr>
        <w:t xml:space="preserve">– </w:t>
      </w:r>
      <w:r w:rsidR="000529BB" w:rsidRPr="00BD2D7E">
        <w:t>70</w:t>
      </w:r>
      <w:r w:rsidRPr="00BD2D7E">
        <w:t>;</w:t>
      </w:r>
    </w:p>
    <w:p w:rsidR="0096075F" w:rsidRPr="00BD2D7E" w:rsidRDefault="000620B2" w:rsidP="0096075F">
      <w:pPr>
        <w:pStyle w:val="Ad"/>
      </w:pPr>
      <w:r>
        <w:t>средних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0529BB" w:rsidRPr="00BD2D7E">
        <w:t>2</w:t>
      </w:r>
      <w:r w:rsidR="0096075F" w:rsidRPr="00BD2D7E">
        <w:t>;</w:t>
      </w:r>
    </w:p>
    <w:p w:rsidR="0096075F" w:rsidRPr="00BD2D7E" w:rsidRDefault="000620B2" w:rsidP="0096075F">
      <w:pPr>
        <w:pStyle w:val="Ad"/>
      </w:pPr>
      <w:r>
        <w:t>малых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0529BB" w:rsidRPr="00BD2D7E">
        <w:t>5</w:t>
      </w:r>
      <w:r w:rsidR="0096075F" w:rsidRPr="00BD2D7E">
        <w:t>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В 2012 г. от округа в парламент был избран </w:t>
      </w:r>
      <w:proofErr w:type="spellStart"/>
      <w:r w:rsidR="000620B2">
        <w:t>Ми</w:t>
      </w:r>
      <w:r w:rsidR="000529BB" w:rsidRPr="00BD2D7E">
        <w:t>с</w:t>
      </w:r>
      <w:r w:rsidR="000620B2">
        <w:t>и</w:t>
      </w:r>
      <w:r w:rsidR="000529BB" w:rsidRPr="00BD2D7E">
        <w:t>к</w:t>
      </w:r>
      <w:proofErr w:type="spellEnd"/>
      <w:r w:rsidR="000529BB" w:rsidRPr="00BD2D7E">
        <w:t xml:space="preserve"> Владимир Юрьевич</w:t>
      </w:r>
      <w:r w:rsidRPr="00BD2D7E">
        <w:t xml:space="preserve"> (</w:t>
      </w:r>
      <w:r w:rsidR="0087555E">
        <w:t>ПР</w:t>
      </w:r>
      <w:r w:rsidRPr="00BD2D7E">
        <w:t>).</w:t>
      </w:r>
    </w:p>
    <w:p w:rsidR="0096075F" w:rsidRPr="00BD2D7E" w:rsidRDefault="0096075F" w:rsidP="007749DB">
      <w:pPr>
        <w:pStyle w:val="Ad20"/>
        <w:spacing w:after="0"/>
      </w:pPr>
      <w:r w:rsidRPr="00BD2D7E">
        <w:t>Выборы в парламент в 2014 г.</w:t>
      </w:r>
    </w:p>
    <w:p w:rsidR="0096075F" w:rsidRPr="00BD2D7E" w:rsidRDefault="002D723E" w:rsidP="007749DB">
      <w:pPr>
        <w:pStyle w:val="Ad30"/>
        <w:spacing w:before="120" w:after="0"/>
      </w:pPr>
      <w:proofErr w:type="spellStart"/>
      <w:r w:rsidRPr="00BD2D7E">
        <w:t>М</w:t>
      </w:r>
      <w:r w:rsidR="00E821F3" w:rsidRPr="00BD2D7E">
        <w:t>и</w:t>
      </w:r>
      <w:r w:rsidRPr="00BD2D7E">
        <w:t>с</w:t>
      </w:r>
      <w:r w:rsidR="00E821F3" w:rsidRPr="00BD2D7E">
        <w:t>и</w:t>
      </w:r>
      <w:r w:rsidRPr="00BD2D7E">
        <w:t>к</w:t>
      </w:r>
      <w:proofErr w:type="spellEnd"/>
      <w:r w:rsidRPr="00BD2D7E">
        <w:t xml:space="preserve"> Владимир Юрьевич </w:t>
      </w:r>
      <w:r w:rsidR="0096075F" w:rsidRPr="00BD2D7E">
        <w:t>– победитель</w:t>
      </w:r>
    </w:p>
    <w:p w:rsidR="0096075F" w:rsidRPr="00BD2D7E" w:rsidRDefault="002D723E" w:rsidP="00316A9E">
      <w:pPr>
        <w:pStyle w:val="Ad2"/>
        <w:spacing w:after="0"/>
      </w:pPr>
      <w:r w:rsidRPr="00BD2D7E">
        <w:t>Самовыдвижен</w:t>
      </w:r>
      <w:r w:rsidR="000620B2">
        <w:t>ие</w:t>
      </w:r>
      <w:r w:rsidR="0096075F" w:rsidRPr="00BD2D7E">
        <w:t>.</w:t>
      </w:r>
    </w:p>
    <w:p w:rsidR="0096075F" w:rsidRPr="00BD2D7E" w:rsidRDefault="0096075F" w:rsidP="00316A9E">
      <w:pPr>
        <w:pStyle w:val="Ad2"/>
        <w:spacing w:after="0"/>
      </w:pPr>
      <w:r w:rsidRPr="00BD2D7E">
        <w:t xml:space="preserve">Получил </w:t>
      </w:r>
      <w:r w:rsidR="00B636E4" w:rsidRPr="00BD2D7E">
        <w:t>36,1</w:t>
      </w:r>
      <w:r w:rsidRPr="00BD2D7E">
        <w:t xml:space="preserve"> тыс. голосов (</w:t>
      </w:r>
      <w:r w:rsidR="00B636E4" w:rsidRPr="00BD2D7E">
        <w:t>54</w:t>
      </w:r>
      <w:r w:rsidRPr="00BD2D7E">
        <w:t>% явившихся).</w:t>
      </w:r>
    </w:p>
    <w:p w:rsidR="0096075F" w:rsidRPr="00BD2D7E" w:rsidRDefault="0096075F" w:rsidP="0096075F">
      <w:pPr>
        <w:pStyle w:val="Ad2"/>
      </w:pPr>
      <w:r w:rsidRPr="00BD2D7E">
        <w:t xml:space="preserve">Фракция по состоянию на </w:t>
      </w:r>
      <w:r w:rsidR="00B636E4" w:rsidRPr="00BD2D7E">
        <w:t>26</w:t>
      </w:r>
      <w:r w:rsidRPr="00BD2D7E">
        <w:t>.</w:t>
      </w:r>
      <w:r w:rsidR="00B636E4" w:rsidRPr="00BD2D7E">
        <w:t>10</w:t>
      </w:r>
      <w:r w:rsidRPr="00BD2D7E">
        <w:t>.</w:t>
      </w:r>
      <w:r w:rsidR="00B636E4" w:rsidRPr="00BD2D7E">
        <w:t>201</w:t>
      </w:r>
      <w:r w:rsidR="000620B2">
        <w:t>8</w:t>
      </w:r>
      <w:r w:rsidRPr="00BD2D7E">
        <w:t xml:space="preserve"> г. – </w:t>
      </w:r>
      <w:r w:rsidR="00316A9E">
        <w:t>«</w:t>
      </w:r>
      <w:r w:rsidR="00E821F3" w:rsidRPr="00BD2D7E">
        <w:t>Возрождение</w:t>
      </w:r>
      <w:r w:rsidR="00316A9E">
        <w:t>»</w:t>
      </w:r>
      <w:r w:rsidRPr="00BD2D7E">
        <w:t>.</w:t>
      </w:r>
    </w:p>
    <w:p w:rsidR="0096075F" w:rsidRPr="00BD2D7E" w:rsidRDefault="0096075F" w:rsidP="007231D5">
      <w:pPr>
        <w:pStyle w:val="Ad2"/>
        <w:spacing w:after="0"/>
        <w:rPr>
          <w:b/>
        </w:rPr>
      </w:pPr>
      <w:r w:rsidRPr="00BD2D7E">
        <w:rPr>
          <w:b/>
        </w:rPr>
        <w:t>Бизнес-интересы:</w:t>
      </w:r>
    </w:p>
    <w:p w:rsidR="0096075F" w:rsidRPr="00BD2D7E" w:rsidRDefault="007174A2" w:rsidP="005C5E02">
      <w:pPr>
        <w:pStyle w:val="Ad"/>
      </w:pPr>
      <w:r>
        <w:t>с</w:t>
      </w:r>
      <w:r w:rsidR="00E821F3" w:rsidRPr="00BD2D7E">
        <w:t>ельское хо</w:t>
      </w:r>
      <w:r w:rsidR="005C5E02" w:rsidRPr="00BD2D7E">
        <w:t>з</w:t>
      </w:r>
      <w:r w:rsidR="00E821F3" w:rsidRPr="00BD2D7E">
        <w:t>яйство (</w:t>
      </w:r>
      <w:r w:rsidR="005C5E02" w:rsidRPr="00BD2D7E">
        <w:t>ФХ «</w:t>
      </w:r>
      <w:proofErr w:type="spellStart"/>
      <w:r w:rsidR="005C5E02" w:rsidRPr="00BD2D7E">
        <w:t>Кегичевское</w:t>
      </w:r>
      <w:proofErr w:type="spellEnd"/>
      <w:r w:rsidR="005C5E02" w:rsidRPr="00BD2D7E">
        <w:t>»</w:t>
      </w:r>
      <w:r w:rsidR="00E821F3" w:rsidRPr="00BD2D7E">
        <w:t>)</w:t>
      </w:r>
      <w:r w:rsidR="0096075F" w:rsidRPr="00BD2D7E">
        <w:t>;</w:t>
      </w:r>
    </w:p>
    <w:p w:rsidR="0096075F" w:rsidRPr="00BD2D7E" w:rsidRDefault="007174A2" w:rsidP="007174A2">
      <w:pPr>
        <w:pStyle w:val="Ad"/>
        <w:ind w:left="714" w:hanging="357"/>
      </w:pPr>
      <w:r>
        <w:t>производство хлебопродуктов</w:t>
      </w:r>
      <w:r w:rsidR="005C5E02" w:rsidRPr="00BD2D7E">
        <w:t xml:space="preserve"> (ТМ «Кулиничи»)</w:t>
      </w:r>
      <w:r w:rsidR="0096075F" w:rsidRPr="00BD2D7E">
        <w:t>.</w:t>
      </w:r>
    </w:p>
    <w:p w:rsidR="0096075F" w:rsidRPr="00BD2D7E" w:rsidRDefault="0096075F" w:rsidP="007174A2">
      <w:pPr>
        <w:pStyle w:val="Ad2"/>
        <w:spacing w:before="120" w:after="120"/>
      </w:pPr>
      <w:r w:rsidRPr="00BD2D7E">
        <w:rPr>
          <w:b/>
        </w:rPr>
        <w:t>Связи:</w:t>
      </w:r>
      <w:r w:rsidR="007231D5">
        <w:rPr>
          <w:b/>
        </w:rPr>
        <w:t xml:space="preserve"> </w:t>
      </w:r>
      <w:r w:rsidR="001477F4" w:rsidRPr="00BD2D7E">
        <w:t>протеже Николая Азарова</w:t>
      </w:r>
      <w:r w:rsidR="007749DB">
        <w:t xml:space="preserve">. В 2014 г. </w:t>
      </w:r>
      <w:r w:rsidR="00640174" w:rsidRPr="00BD2D7E">
        <w:t xml:space="preserve"> </w:t>
      </w:r>
      <w:r w:rsidR="00383EEB" w:rsidRPr="00BD2D7E">
        <w:t xml:space="preserve">наладил связь с </w:t>
      </w:r>
      <w:proofErr w:type="spellStart"/>
      <w:r w:rsidR="00383EEB" w:rsidRPr="00BD2D7E">
        <w:t>Керне</w:t>
      </w:r>
      <w:r w:rsidR="000620B2">
        <w:t>с</w:t>
      </w:r>
      <w:r w:rsidR="007174A2">
        <w:t>ом</w:t>
      </w:r>
      <w:proofErr w:type="spellEnd"/>
      <w:r w:rsidR="007174A2">
        <w:t xml:space="preserve"> и </w:t>
      </w:r>
      <w:proofErr w:type="spellStart"/>
      <w:r w:rsidR="007174A2">
        <w:t>Хомутынником</w:t>
      </w:r>
      <w:proofErr w:type="spellEnd"/>
      <w:r w:rsidR="007174A2">
        <w:t>.</w:t>
      </w:r>
    </w:p>
    <w:p w:rsidR="0096075F" w:rsidRPr="00BD2D7E" w:rsidRDefault="0096075F" w:rsidP="00C830A6">
      <w:pPr>
        <w:pStyle w:val="Ad2"/>
        <w:spacing w:after="120"/>
        <w:rPr>
          <w:b/>
        </w:rPr>
      </w:pPr>
      <w:r w:rsidRPr="00BD2D7E">
        <w:rPr>
          <w:b/>
        </w:rPr>
        <w:t>Примечательные факты:</w:t>
      </w:r>
    </w:p>
    <w:p w:rsidR="0096075F" w:rsidRPr="00BD2D7E" w:rsidRDefault="005C5E02" w:rsidP="007174A2">
      <w:pPr>
        <w:pStyle w:val="Ad"/>
        <w:spacing w:after="120"/>
        <w:ind w:left="714" w:hanging="357"/>
      </w:pPr>
      <w:r w:rsidRPr="00BD2D7E">
        <w:t>2006</w:t>
      </w:r>
      <w:r w:rsidR="000620B2">
        <w:t>-</w:t>
      </w:r>
      <w:r w:rsidRPr="00BD2D7E">
        <w:t xml:space="preserve">2012 </w:t>
      </w:r>
      <w:r w:rsidR="000620B2">
        <w:t>г</w:t>
      </w:r>
      <w:r w:rsidRPr="00BD2D7E">
        <w:t>г</w:t>
      </w:r>
      <w:r w:rsidR="00902E27" w:rsidRPr="00BD2D7E">
        <w:t>.</w:t>
      </w:r>
      <w:r w:rsidRPr="00BD2D7E">
        <w:t xml:space="preserve"> </w:t>
      </w:r>
      <w:r w:rsidR="007231D5" w:rsidRPr="00B20D8F">
        <w:rPr>
          <w:lang w:eastAsia="ru-RU"/>
        </w:rPr>
        <w:t xml:space="preserve">– </w:t>
      </w:r>
      <w:r w:rsidRPr="00BD2D7E">
        <w:t>депутат Харьковского горсовета</w:t>
      </w:r>
      <w:r w:rsidR="000620B2">
        <w:t>;</w:t>
      </w:r>
    </w:p>
    <w:p w:rsidR="0012369B" w:rsidRPr="00BD2D7E" w:rsidRDefault="007174A2" w:rsidP="007174A2">
      <w:pPr>
        <w:pStyle w:val="Ad"/>
        <w:spacing w:after="120"/>
        <w:ind w:left="714" w:hanging="357"/>
      </w:pPr>
      <w:r>
        <w:t>д</w:t>
      </w:r>
      <w:r w:rsidR="0012369B" w:rsidRPr="00BD2D7E">
        <w:t>олгое время основным конкурентом «Кулиничей» в регионе был</w:t>
      </w:r>
      <w:r>
        <w:t xml:space="preserve"> </w:t>
      </w:r>
      <w:proofErr w:type="spellStart"/>
      <w:r>
        <w:t>Салтовский</w:t>
      </w:r>
      <w:proofErr w:type="spellEnd"/>
      <w:r>
        <w:t xml:space="preserve"> хлебозавод</w:t>
      </w:r>
      <w:r w:rsidR="0012369B" w:rsidRPr="00BD2D7E">
        <w:t>, входивш</w:t>
      </w:r>
      <w:r w:rsidR="000620B2">
        <w:t>ее</w:t>
      </w:r>
      <w:r w:rsidR="0012369B" w:rsidRPr="00BD2D7E">
        <w:t xml:space="preserve"> в сферу Арсена Авакова. </w:t>
      </w:r>
      <w:r>
        <w:t xml:space="preserve">При содействии местных властей, </w:t>
      </w:r>
      <w:proofErr w:type="spellStart"/>
      <w:r>
        <w:t>Мисик</w:t>
      </w:r>
      <w:proofErr w:type="spellEnd"/>
      <w:r>
        <w:t xml:space="preserve"> пробовал поглотить активы Авакова. Тем не менее, в</w:t>
      </w:r>
      <w:r w:rsidR="0012369B" w:rsidRPr="00BD2D7E">
        <w:t xml:space="preserve"> конце 2011 г</w:t>
      </w:r>
      <w:r w:rsidR="000620B2">
        <w:t>.</w:t>
      </w:r>
      <w:r w:rsidR="0012369B" w:rsidRPr="00BD2D7E">
        <w:t xml:space="preserve"> </w:t>
      </w:r>
      <w:r>
        <w:t>Арсен Аваков продал свои активы Александру Лещинскому (ключевой игрок на рынке хлебопродуктов Украины в те годы)</w:t>
      </w:r>
      <w:r w:rsidR="000620B2">
        <w:t>;</w:t>
      </w:r>
    </w:p>
    <w:p w:rsidR="001477F4" w:rsidRPr="00BD2D7E" w:rsidRDefault="007174A2" w:rsidP="007174A2">
      <w:pPr>
        <w:pStyle w:val="Ad"/>
      </w:pPr>
      <w:r>
        <w:t>и</w:t>
      </w:r>
      <w:r w:rsidR="00640174" w:rsidRPr="00BD2D7E">
        <w:t xml:space="preserve">менно </w:t>
      </w:r>
      <w:r w:rsidRPr="007174A2">
        <w:t xml:space="preserve">Владимир </w:t>
      </w:r>
      <w:proofErr w:type="spellStart"/>
      <w:r w:rsidR="00640174" w:rsidRPr="00BD2D7E">
        <w:t>Мисик</w:t>
      </w:r>
      <w:proofErr w:type="spellEnd"/>
      <w:r w:rsidR="00640174" w:rsidRPr="00BD2D7E">
        <w:t xml:space="preserve"> подарил Виктору Януковичу знаменитый «Золотой батон».</w:t>
      </w:r>
    </w:p>
    <w:p w:rsidR="0096075F" w:rsidRPr="00BD2D7E" w:rsidRDefault="0096075F" w:rsidP="009538DD">
      <w:pPr>
        <w:pStyle w:val="1"/>
      </w:pPr>
      <w:bookmarkStart w:id="14" w:name="_Toc529802403"/>
      <w:r w:rsidRPr="00BD2D7E">
        <w:lastRenderedPageBreak/>
        <w:t>ОКРУГ №173</w:t>
      </w:r>
      <w:bookmarkEnd w:id="14"/>
    </w:p>
    <w:p w:rsidR="0096075F" w:rsidRPr="00BD2D7E" w:rsidRDefault="0096075F" w:rsidP="0087555E">
      <w:pPr>
        <w:pStyle w:val="Ad20"/>
      </w:pPr>
      <w:r w:rsidRPr="00BD2D7E">
        <w:t>Информация об округе</w:t>
      </w:r>
    </w:p>
    <w:p w:rsidR="0096075F" w:rsidRPr="00BD2D7E" w:rsidRDefault="0096075F" w:rsidP="0087555E">
      <w:pPr>
        <w:pStyle w:val="Ad2"/>
        <w:spacing w:after="0"/>
      </w:pPr>
      <w:r w:rsidRPr="00BD2D7E">
        <w:t xml:space="preserve">Количество </w:t>
      </w:r>
      <w:r w:rsidR="000620B2">
        <w:t xml:space="preserve">избирателей в округе в 2014 г. </w:t>
      </w:r>
      <w:r w:rsidR="000620B2" w:rsidRPr="00B20D8F">
        <w:rPr>
          <w:lang w:eastAsia="ru-RU"/>
        </w:rPr>
        <w:t xml:space="preserve">– </w:t>
      </w:r>
      <w:r w:rsidR="00EF05D6" w:rsidRPr="00BD2D7E">
        <w:t>146</w:t>
      </w:r>
      <w:r w:rsidRPr="00BD2D7E">
        <w:t xml:space="preserve"> тыс. чел.</w:t>
      </w:r>
    </w:p>
    <w:p w:rsidR="0096075F" w:rsidRPr="00BD2D7E" w:rsidRDefault="0096075F" w:rsidP="0087555E">
      <w:pPr>
        <w:pStyle w:val="Ad2"/>
        <w:spacing w:after="0"/>
      </w:pPr>
      <w:r w:rsidRPr="00BD2D7E">
        <w:t>Явка на</w:t>
      </w:r>
      <w:r w:rsidR="000620B2">
        <w:t xml:space="preserve"> парламентские выборы в 2014 г.</w:t>
      </w:r>
      <w:r w:rsidRPr="00BD2D7E">
        <w:t xml:space="preserve"> </w:t>
      </w:r>
      <w:r w:rsidR="000620B2" w:rsidRPr="00B20D8F">
        <w:rPr>
          <w:lang w:eastAsia="ru-RU"/>
        </w:rPr>
        <w:t xml:space="preserve">– </w:t>
      </w:r>
      <w:r w:rsidR="00F701CE" w:rsidRPr="00BD2D7E">
        <w:t>42</w:t>
      </w:r>
      <w:r w:rsidRPr="00BD2D7E">
        <w:t>% (</w:t>
      </w:r>
      <w:r w:rsidR="00F701CE" w:rsidRPr="00BD2D7E">
        <w:t>60,9</w:t>
      </w:r>
      <w:r w:rsidRPr="00BD2D7E">
        <w:t xml:space="preserve"> тыс. чел.).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К округу относятся: </w:t>
      </w:r>
    </w:p>
    <w:p w:rsidR="00A24191" w:rsidRDefault="00F701CE" w:rsidP="00A24191">
      <w:pPr>
        <w:pStyle w:val="Ad"/>
        <w:jc w:val="both"/>
      </w:pPr>
      <w:proofErr w:type="spellStart"/>
      <w:r w:rsidRPr="00BD2D7E">
        <w:t>Основянский</w:t>
      </w:r>
      <w:proofErr w:type="spellEnd"/>
      <w:r w:rsidRPr="00BD2D7E">
        <w:t xml:space="preserve"> район</w:t>
      </w:r>
      <w:r w:rsidR="00A24191">
        <w:t xml:space="preserve"> </w:t>
      </w:r>
      <w:r w:rsidR="00A24191" w:rsidRPr="00BD2D7E">
        <w:t>г</w:t>
      </w:r>
      <w:r w:rsidR="00A24191">
        <w:t>. </w:t>
      </w:r>
      <w:r w:rsidR="000D45D4">
        <w:t>Харьков</w:t>
      </w:r>
      <w:r w:rsidR="00A24191">
        <w:t>;</w:t>
      </w:r>
    </w:p>
    <w:p w:rsidR="0096075F" w:rsidRPr="00BD2D7E" w:rsidRDefault="00F701CE" w:rsidP="00A24191">
      <w:pPr>
        <w:pStyle w:val="Ad"/>
        <w:jc w:val="both"/>
      </w:pPr>
      <w:r w:rsidRPr="00BD2D7E">
        <w:t xml:space="preserve">часть Слободского района </w:t>
      </w:r>
      <w:r w:rsidR="000D45D4" w:rsidRPr="00BD2D7E">
        <w:t>г</w:t>
      </w:r>
      <w:r w:rsidR="000D45D4">
        <w:t xml:space="preserve">. Харьков </w:t>
      </w:r>
      <w:r w:rsidRPr="00BD2D7E">
        <w:t>(</w:t>
      </w:r>
      <w:r w:rsidR="000D45D4">
        <w:t>участки №</w:t>
      </w:r>
      <w:r w:rsidRPr="00BD2D7E">
        <w:t>631316 - 631343, 631345, 631346, 631348 - 631353, 631373 - 631375, 631689)</w:t>
      </w:r>
      <w:r w:rsidR="0096075F" w:rsidRPr="00BD2D7E">
        <w:t>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Участков в округе: </w:t>
      </w:r>
      <w:r w:rsidR="00F701CE" w:rsidRPr="00BD2D7E">
        <w:t>79</w:t>
      </w:r>
      <w:r w:rsidRPr="00BD2D7E">
        <w:t>, в т.ч.:</w:t>
      </w:r>
    </w:p>
    <w:p w:rsidR="0096075F" w:rsidRPr="00BD2D7E" w:rsidRDefault="0096075F" w:rsidP="0096075F">
      <w:pPr>
        <w:pStyle w:val="Ad"/>
      </w:pPr>
      <w:r w:rsidRPr="00BD2D7E">
        <w:t xml:space="preserve">больших </w:t>
      </w:r>
      <w:r w:rsidR="000620B2" w:rsidRPr="00B20D8F">
        <w:rPr>
          <w:lang w:eastAsia="ru-RU"/>
        </w:rPr>
        <w:t xml:space="preserve">– </w:t>
      </w:r>
      <w:r w:rsidR="00F701CE" w:rsidRPr="00BD2D7E">
        <w:t>63</w:t>
      </w:r>
      <w:r w:rsidRPr="00BD2D7E">
        <w:t>;</w:t>
      </w:r>
    </w:p>
    <w:p w:rsidR="0096075F" w:rsidRPr="00BD2D7E" w:rsidRDefault="000620B2" w:rsidP="0096075F">
      <w:pPr>
        <w:pStyle w:val="Ad"/>
      </w:pPr>
      <w:r>
        <w:t>средних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F701CE" w:rsidRPr="00BD2D7E">
        <w:t>11</w:t>
      </w:r>
      <w:r w:rsidR="0096075F" w:rsidRPr="00BD2D7E">
        <w:t>;</w:t>
      </w:r>
    </w:p>
    <w:p w:rsidR="0096075F" w:rsidRPr="00BD2D7E" w:rsidRDefault="0096075F" w:rsidP="0096075F">
      <w:pPr>
        <w:pStyle w:val="Ad"/>
      </w:pPr>
      <w:r w:rsidRPr="00BD2D7E">
        <w:t xml:space="preserve">малых </w:t>
      </w:r>
      <w:r w:rsidR="000620B2" w:rsidRPr="00B20D8F">
        <w:rPr>
          <w:lang w:eastAsia="ru-RU"/>
        </w:rPr>
        <w:t xml:space="preserve">– </w:t>
      </w:r>
      <w:r w:rsidR="00F701CE" w:rsidRPr="00BD2D7E">
        <w:t>5</w:t>
      </w:r>
      <w:r w:rsidRPr="00BD2D7E">
        <w:t>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В 2012 г. от округа в парламент был избран </w:t>
      </w:r>
      <w:r w:rsidR="00F701CE" w:rsidRPr="00BD2D7E">
        <w:t>Денисенко Анатолий Петрович</w:t>
      </w:r>
      <w:r w:rsidRPr="00BD2D7E">
        <w:t xml:space="preserve"> (</w:t>
      </w:r>
      <w:r w:rsidR="0087555E">
        <w:t>ПР</w:t>
      </w:r>
      <w:r w:rsidRPr="00BD2D7E">
        <w:t>).</w:t>
      </w:r>
    </w:p>
    <w:p w:rsidR="0096075F" w:rsidRPr="00BD2D7E" w:rsidRDefault="0096075F" w:rsidP="0087555E">
      <w:pPr>
        <w:pStyle w:val="Ad20"/>
      </w:pPr>
      <w:r w:rsidRPr="00BD2D7E">
        <w:t>Выборы в парламент в 2014 г.</w:t>
      </w:r>
    </w:p>
    <w:p w:rsidR="0096075F" w:rsidRPr="00BD2D7E" w:rsidRDefault="00F701CE" w:rsidP="0096075F">
      <w:pPr>
        <w:pStyle w:val="Ad30"/>
      </w:pPr>
      <w:r w:rsidRPr="00BD2D7E">
        <w:t>Денисенко Анатолий Петрович</w:t>
      </w:r>
      <w:r w:rsidR="0096075F" w:rsidRPr="00BD2D7E">
        <w:t xml:space="preserve"> – победитель</w:t>
      </w:r>
    </w:p>
    <w:p w:rsidR="0096075F" w:rsidRPr="00BD2D7E" w:rsidRDefault="00F701CE" w:rsidP="00316A9E">
      <w:pPr>
        <w:pStyle w:val="Ad2"/>
        <w:spacing w:after="0"/>
      </w:pPr>
      <w:r w:rsidRPr="00BD2D7E">
        <w:t>Самовыдвижение</w:t>
      </w:r>
      <w:r w:rsidR="0096075F" w:rsidRPr="00BD2D7E">
        <w:t>.</w:t>
      </w:r>
    </w:p>
    <w:p w:rsidR="0096075F" w:rsidRPr="00BD2D7E" w:rsidRDefault="0096075F" w:rsidP="00316A9E">
      <w:pPr>
        <w:pStyle w:val="Ad2"/>
        <w:spacing w:after="0"/>
      </w:pPr>
      <w:r w:rsidRPr="00BD2D7E">
        <w:t xml:space="preserve">Получил </w:t>
      </w:r>
      <w:r w:rsidR="002A3F7B" w:rsidRPr="00BD2D7E">
        <w:t>26</w:t>
      </w:r>
      <w:r w:rsidRPr="00BD2D7E">
        <w:t xml:space="preserve"> тыс. голосов (</w:t>
      </w:r>
      <w:r w:rsidR="002A3F7B" w:rsidRPr="00BD2D7E">
        <w:t>42</w:t>
      </w:r>
      <w:r w:rsidRPr="00BD2D7E">
        <w:t>% явившихся).</w:t>
      </w:r>
    </w:p>
    <w:p w:rsidR="0096075F" w:rsidRPr="00BD2D7E" w:rsidRDefault="0096075F" w:rsidP="0096075F">
      <w:pPr>
        <w:pStyle w:val="Ad2"/>
      </w:pPr>
      <w:r w:rsidRPr="00BD2D7E">
        <w:t xml:space="preserve">Фракция по состоянию на </w:t>
      </w:r>
      <w:r w:rsidR="00A0227C">
        <w:rPr>
          <w:lang w:val="uk-UA"/>
        </w:rPr>
        <w:t>30</w:t>
      </w:r>
      <w:r w:rsidRPr="00BD2D7E">
        <w:t>.</w:t>
      </w:r>
      <w:r w:rsidR="002A3F7B" w:rsidRPr="00BD2D7E">
        <w:t>10</w:t>
      </w:r>
      <w:r w:rsidRPr="00BD2D7E">
        <w:t>.</w:t>
      </w:r>
      <w:r w:rsidR="002A3F7B" w:rsidRPr="00BD2D7E">
        <w:t>2018</w:t>
      </w:r>
      <w:r w:rsidRPr="00BD2D7E">
        <w:t xml:space="preserve"> г. – </w:t>
      </w:r>
      <w:r w:rsidR="002A3F7B" w:rsidRPr="00BD2D7E">
        <w:t>внефракционный</w:t>
      </w:r>
      <w:r w:rsidRPr="00BD2D7E">
        <w:t>.</w:t>
      </w:r>
    </w:p>
    <w:p w:rsidR="0096075F" w:rsidRPr="00BD2D7E" w:rsidRDefault="0096075F" w:rsidP="007C3998">
      <w:pPr>
        <w:pStyle w:val="Ad2"/>
      </w:pPr>
      <w:r w:rsidRPr="00BD2D7E">
        <w:rPr>
          <w:b/>
        </w:rPr>
        <w:t>Бизнес-интересы:</w:t>
      </w:r>
      <w:r w:rsidR="007C3998">
        <w:rPr>
          <w:b/>
        </w:rPr>
        <w:t xml:space="preserve"> </w:t>
      </w:r>
      <w:r w:rsidR="007C3998">
        <w:t>с</w:t>
      </w:r>
      <w:r w:rsidR="00AD19AD" w:rsidRPr="00BD2D7E">
        <w:t>троительство (</w:t>
      </w:r>
      <w:r w:rsidR="00565A92" w:rsidRPr="00BD2D7E">
        <w:t>АОЗТ «</w:t>
      </w:r>
      <w:proofErr w:type="spellStart"/>
      <w:r w:rsidR="00565A92" w:rsidRPr="00BD2D7E">
        <w:t>Спецстроймонтаж</w:t>
      </w:r>
      <w:proofErr w:type="spellEnd"/>
      <w:r w:rsidR="00565A92" w:rsidRPr="00BD2D7E">
        <w:t>»</w:t>
      </w:r>
      <w:r w:rsidR="00AD19AD" w:rsidRPr="00BD2D7E">
        <w:t xml:space="preserve"> </w:t>
      </w:r>
      <w:r w:rsidR="000620B2" w:rsidRPr="00B20D8F">
        <w:rPr>
          <w:lang w:eastAsia="ru-RU"/>
        </w:rPr>
        <w:t xml:space="preserve">– </w:t>
      </w:r>
      <w:r w:rsidR="00393573" w:rsidRPr="00BD2D7E">
        <w:t xml:space="preserve">одна из </w:t>
      </w:r>
      <w:r w:rsidR="00AD19AD" w:rsidRPr="00BD2D7E">
        <w:t>крупнейш</w:t>
      </w:r>
      <w:r w:rsidR="00393573" w:rsidRPr="00BD2D7E">
        <w:t>их</w:t>
      </w:r>
      <w:r w:rsidR="00AD19AD" w:rsidRPr="00BD2D7E">
        <w:t xml:space="preserve"> строительн</w:t>
      </w:r>
      <w:r w:rsidR="00393573" w:rsidRPr="00BD2D7E">
        <w:t>ых</w:t>
      </w:r>
      <w:r w:rsidR="00AD19AD" w:rsidRPr="00BD2D7E">
        <w:t xml:space="preserve"> компани</w:t>
      </w:r>
      <w:r w:rsidR="00393573" w:rsidRPr="00BD2D7E">
        <w:t>й</w:t>
      </w:r>
      <w:r w:rsidR="00AD19AD" w:rsidRPr="00BD2D7E">
        <w:t xml:space="preserve"> Харькова)</w:t>
      </w:r>
      <w:r w:rsidR="000620B2">
        <w:t>.</w:t>
      </w:r>
    </w:p>
    <w:p w:rsidR="0096075F" w:rsidRPr="00BD2D7E" w:rsidRDefault="0096075F" w:rsidP="007C3998">
      <w:pPr>
        <w:pStyle w:val="Ad2"/>
      </w:pPr>
      <w:r w:rsidRPr="00BD2D7E">
        <w:rPr>
          <w:b/>
        </w:rPr>
        <w:t>Связи:</w:t>
      </w:r>
      <w:r w:rsidR="007C3998">
        <w:rPr>
          <w:b/>
        </w:rPr>
        <w:t xml:space="preserve"> </w:t>
      </w:r>
      <w:r w:rsidR="00E754AC">
        <w:t xml:space="preserve">считается близким к Геннадию </w:t>
      </w:r>
      <w:proofErr w:type="spellStart"/>
      <w:r w:rsidR="00E754AC">
        <w:t>Кернесу</w:t>
      </w:r>
      <w:proofErr w:type="spellEnd"/>
      <w:r w:rsidR="00E754AC">
        <w:t>.</w:t>
      </w:r>
    </w:p>
    <w:p w:rsidR="0096075F" w:rsidRPr="00BD2D7E" w:rsidRDefault="0096075F" w:rsidP="007C3998">
      <w:pPr>
        <w:pStyle w:val="Ad2"/>
        <w:spacing w:after="0"/>
        <w:rPr>
          <w:b/>
        </w:rPr>
      </w:pPr>
      <w:r w:rsidRPr="00BD2D7E">
        <w:rPr>
          <w:b/>
        </w:rPr>
        <w:t>Примечательные факты:</w:t>
      </w:r>
    </w:p>
    <w:p w:rsidR="0096075F" w:rsidRPr="00BD2D7E" w:rsidRDefault="005B32B5" w:rsidP="005B32B5">
      <w:pPr>
        <w:pStyle w:val="Ad"/>
      </w:pPr>
      <w:r w:rsidRPr="00BD2D7E">
        <w:rPr>
          <w:rStyle w:val="shorttext"/>
        </w:rPr>
        <w:t>народный депутат Украины VII и VIII созывов</w:t>
      </w:r>
      <w:r w:rsidR="0096075F" w:rsidRPr="00BD2D7E">
        <w:t>;</w:t>
      </w:r>
    </w:p>
    <w:p w:rsidR="0096075F" w:rsidRPr="00BD2D7E" w:rsidRDefault="005B32B5" w:rsidP="005B32B5">
      <w:pPr>
        <w:pStyle w:val="Ad"/>
      </w:pPr>
      <w:r w:rsidRPr="00BD2D7E">
        <w:t>2010</w:t>
      </w:r>
      <w:r w:rsidR="000620B2">
        <w:t xml:space="preserve"> г.</w:t>
      </w:r>
      <w:r w:rsidRPr="00BD2D7E">
        <w:t xml:space="preserve"> </w:t>
      </w:r>
      <w:r w:rsidR="000620B2" w:rsidRPr="00B20D8F">
        <w:rPr>
          <w:lang w:eastAsia="ru-RU"/>
        </w:rPr>
        <w:t xml:space="preserve">– </w:t>
      </w:r>
      <w:r w:rsidRPr="00BD2D7E">
        <w:t>избран депутатом Харьковского городского совета VI созыва</w:t>
      </w:r>
      <w:r w:rsidR="0096075F" w:rsidRPr="00BD2D7E">
        <w:t>.</w:t>
      </w:r>
    </w:p>
    <w:p w:rsidR="0096075F" w:rsidRPr="00BD2D7E" w:rsidRDefault="0096075F" w:rsidP="009538DD">
      <w:pPr>
        <w:pStyle w:val="1"/>
      </w:pPr>
      <w:bookmarkStart w:id="15" w:name="_Toc529802404"/>
      <w:r w:rsidRPr="00BD2D7E">
        <w:lastRenderedPageBreak/>
        <w:t>ОКРУГ №174</w:t>
      </w:r>
      <w:bookmarkEnd w:id="15"/>
    </w:p>
    <w:p w:rsidR="0096075F" w:rsidRPr="00BD2D7E" w:rsidRDefault="0096075F" w:rsidP="00BB63D6">
      <w:pPr>
        <w:pStyle w:val="Ad20"/>
        <w:spacing w:before="0" w:after="0"/>
      </w:pPr>
      <w:r w:rsidRPr="00BD2D7E">
        <w:t>Информация об округе</w:t>
      </w:r>
    </w:p>
    <w:p w:rsidR="0096075F" w:rsidRPr="00BD2D7E" w:rsidRDefault="0096075F" w:rsidP="0087555E">
      <w:pPr>
        <w:pStyle w:val="Ad2"/>
        <w:spacing w:after="0"/>
      </w:pPr>
      <w:r w:rsidRPr="00BD2D7E">
        <w:t xml:space="preserve">Количество избирателей в округе в 2014 г. </w:t>
      </w:r>
      <w:r w:rsidR="000620B2" w:rsidRPr="00B20D8F">
        <w:rPr>
          <w:lang w:eastAsia="ru-RU"/>
        </w:rPr>
        <w:t xml:space="preserve">– </w:t>
      </w:r>
      <w:r w:rsidR="00735AF8" w:rsidRPr="00BD2D7E">
        <w:t xml:space="preserve">154,5 </w:t>
      </w:r>
      <w:r w:rsidRPr="00BD2D7E">
        <w:t>тыс. чел.</w:t>
      </w:r>
    </w:p>
    <w:p w:rsidR="0096075F" w:rsidRPr="00BD2D7E" w:rsidRDefault="0096075F" w:rsidP="0087555E">
      <w:pPr>
        <w:pStyle w:val="Ad2"/>
        <w:spacing w:after="0"/>
      </w:pPr>
      <w:r w:rsidRPr="00BD2D7E">
        <w:t xml:space="preserve">Явка на парламентские выборы в 2014 г. </w:t>
      </w:r>
      <w:r w:rsidR="000620B2" w:rsidRPr="00B20D8F">
        <w:rPr>
          <w:lang w:eastAsia="ru-RU"/>
        </w:rPr>
        <w:t xml:space="preserve">– </w:t>
      </w:r>
      <w:r w:rsidR="00422440" w:rsidRPr="00BD2D7E">
        <w:t>48</w:t>
      </w:r>
      <w:r w:rsidRPr="00BD2D7E">
        <w:t>% (</w:t>
      </w:r>
      <w:r w:rsidR="00422440" w:rsidRPr="00BD2D7E">
        <w:t>73,6</w:t>
      </w:r>
      <w:r w:rsidRPr="00BD2D7E">
        <w:t xml:space="preserve"> тыс. чел.).</w:t>
      </w:r>
    </w:p>
    <w:p w:rsidR="0096075F" w:rsidRPr="00BD2D7E" w:rsidRDefault="0096075F" w:rsidP="005E4653">
      <w:pPr>
        <w:pStyle w:val="Ad2"/>
        <w:spacing w:before="120" w:after="0"/>
      </w:pPr>
      <w:r w:rsidRPr="00BD2D7E">
        <w:t xml:space="preserve">К округу относятся: </w:t>
      </w:r>
    </w:p>
    <w:p w:rsidR="00625079" w:rsidRDefault="00625079" w:rsidP="009773D1">
      <w:pPr>
        <w:pStyle w:val="Ad"/>
      </w:pPr>
      <w:proofErr w:type="spellStart"/>
      <w:r>
        <w:t>Новобаварский</w:t>
      </w:r>
      <w:proofErr w:type="spellEnd"/>
      <w:r>
        <w:t xml:space="preserve"> район </w:t>
      </w:r>
      <w:r w:rsidRPr="00BD2D7E">
        <w:t>г</w:t>
      </w:r>
      <w:r>
        <w:t>.</w:t>
      </w:r>
      <w:r w:rsidRPr="00BD2D7E">
        <w:t xml:space="preserve"> Харьков</w:t>
      </w:r>
      <w:r>
        <w:t>;</w:t>
      </w:r>
    </w:p>
    <w:p w:rsidR="0096075F" w:rsidRPr="00BD2D7E" w:rsidRDefault="00625079" w:rsidP="009773D1">
      <w:pPr>
        <w:pStyle w:val="Ad"/>
      </w:pPr>
      <w:proofErr w:type="spellStart"/>
      <w:r>
        <w:t>Холодногорский</w:t>
      </w:r>
      <w:proofErr w:type="spellEnd"/>
      <w:r>
        <w:t xml:space="preserve"> район</w:t>
      </w:r>
      <w:r w:rsidR="009773D1" w:rsidRPr="00BD2D7E">
        <w:t xml:space="preserve"> г</w:t>
      </w:r>
      <w:r w:rsidR="000620B2">
        <w:t>.</w:t>
      </w:r>
      <w:r w:rsidR="009773D1" w:rsidRPr="00BD2D7E">
        <w:t xml:space="preserve"> Харьков</w:t>
      </w:r>
      <w:r w:rsidR="0096075F" w:rsidRPr="00BD2D7E">
        <w:t>.</w:t>
      </w:r>
    </w:p>
    <w:p w:rsidR="0096075F" w:rsidRPr="00BD2D7E" w:rsidRDefault="000620B2" w:rsidP="005E4653">
      <w:pPr>
        <w:pStyle w:val="Ad2"/>
        <w:spacing w:before="120" w:after="0"/>
      </w:pPr>
      <w:r>
        <w:t xml:space="preserve">Участков в округе </w:t>
      </w:r>
      <w:r w:rsidRPr="00B20D8F">
        <w:rPr>
          <w:lang w:eastAsia="ru-RU"/>
        </w:rPr>
        <w:t xml:space="preserve">– </w:t>
      </w:r>
      <w:r w:rsidR="00804B0F" w:rsidRPr="00BD2D7E">
        <w:t>94</w:t>
      </w:r>
      <w:r w:rsidR="0096075F" w:rsidRPr="00BD2D7E">
        <w:t>, в т.ч.:</w:t>
      </w:r>
    </w:p>
    <w:p w:rsidR="0096075F" w:rsidRPr="00BD2D7E" w:rsidRDefault="000620B2" w:rsidP="0096075F">
      <w:pPr>
        <w:pStyle w:val="Ad"/>
      </w:pPr>
      <w:r>
        <w:t>больших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804B0F" w:rsidRPr="00BD2D7E">
        <w:t>60</w:t>
      </w:r>
      <w:r w:rsidR="0096075F" w:rsidRPr="00BD2D7E">
        <w:t>;</w:t>
      </w:r>
    </w:p>
    <w:p w:rsidR="0096075F" w:rsidRPr="00BD2D7E" w:rsidRDefault="000620B2" w:rsidP="0096075F">
      <w:pPr>
        <w:pStyle w:val="Ad"/>
      </w:pPr>
      <w:r>
        <w:t>средних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804B0F" w:rsidRPr="00BD2D7E">
        <w:t>22</w:t>
      </w:r>
      <w:r w:rsidR="0096075F" w:rsidRPr="00BD2D7E">
        <w:t>;</w:t>
      </w:r>
    </w:p>
    <w:p w:rsidR="0096075F" w:rsidRPr="00BD2D7E" w:rsidRDefault="000620B2" w:rsidP="0096075F">
      <w:pPr>
        <w:pStyle w:val="Ad"/>
      </w:pPr>
      <w:r>
        <w:t xml:space="preserve">малых </w:t>
      </w:r>
      <w:r w:rsidRPr="00B20D8F">
        <w:rPr>
          <w:lang w:eastAsia="ru-RU"/>
        </w:rPr>
        <w:t xml:space="preserve">– </w:t>
      </w:r>
      <w:r w:rsidR="00804B0F" w:rsidRPr="00BD2D7E">
        <w:t>12</w:t>
      </w:r>
      <w:r w:rsidR="0096075F" w:rsidRPr="00BD2D7E">
        <w:t>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В 2012 г. от округа в парламент был избран </w:t>
      </w:r>
      <w:r w:rsidR="00804B0F" w:rsidRPr="00BD2D7E">
        <w:t>Александр Фельдман</w:t>
      </w:r>
      <w:r w:rsidRPr="00BD2D7E">
        <w:t xml:space="preserve"> (</w:t>
      </w:r>
      <w:r w:rsidR="0087555E">
        <w:t>ПР</w:t>
      </w:r>
      <w:r w:rsidRPr="00BD2D7E">
        <w:t>).</w:t>
      </w:r>
    </w:p>
    <w:p w:rsidR="0096075F" w:rsidRPr="00BD2D7E" w:rsidRDefault="0096075F" w:rsidP="00BB63D6">
      <w:pPr>
        <w:pStyle w:val="Ad20"/>
        <w:spacing w:before="120" w:after="0"/>
      </w:pPr>
      <w:r w:rsidRPr="00BD2D7E">
        <w:t>Выборы в парламент в 2014 г.</w:t>
      </w:r>
    </w:p>
    <w:p w:rsidR="0096075F" w:rsidRPr="00BD2D7E" w:rsidRDefault="00804B0F" w:rsidP="00BB63D6">
      <w:pPr>
        <w:pStyle w:val="Ad30"/>
        <w:spacing w:before="120" w:after="0"/>
      </w:pPr>
      <w:r w:rsidRPr="00BD2D7E">
        <w:t>Фельдман Александр Борисов</w:t>
      </w:r>
      <w:r w:rsidR="00830B43" w:rsidRPr="00BD2D7E">
        <w:t>ич</w:t>
      </w:r>
      <w:r w:rsidR="0096075F" w:rsidRPr="00BD2D7E">
        <w:t xml:space="preserve"> – победитель</w:t>
      </w:r>
    </w:p>
    <w:p w:rsidR="0096075F" w:rsidRPr="00BD2D7E" w:rsidRDefault="00830B43" w:rsidP="00316A9E">
      <w:pPr>
        <w:pStyle w:val="Ad2"/>
        <w:spacing w:after="0"/>
      </w:pPr>
      <w:r w:rsidRPr="00BD2D7E">
        <w:t>Самовыдвижение</w:t>
      </w:r>
      <w:r w:rsidR="0096075F" w:rsidRPr="00BD2D7E">
        <w:t>.</w:t>
      </w:r>
    </w:p>
    <w:p w:rsidR="0096075F" w:rsidRPr="00BD2D7E" w:rsidRDefault="0096075F" w:rsidP="00316A9E">
      <w:pPr>
        <w:pStyle w:val="Ad2"/>
        <w:spacing w:after="0"/>
      </w:pPr>
      <w:r w:rsidRPr="00BD2D7E">
        <w:t xml:space="preserve">Получил </w:t>
      </w:r>
      <w:r w:rsidR="00830B43" w:rsidRPr="00BD2D7E">
        <w:t xml:space="preserve">47,7 </w:t>
      </w:r>
      <w:r w:rsidRPr="00BD2D7E">
        <w:t>тыс. голосов (</w:t>
      </w:r>
      <w:r w:rsidR="00830B43" w:rsidRPr="00BD2D7E">
        <w:t>65</w:t>
      </w:r>
      <w:r w:rsidRPr="00BD2D7E">
        <w:t>% явившихся).</w:t>
      </w:r>
    </w:p>
    <w:p w:rsidR="0096075F" w:rsidRPr="00BD2D7E" w:rsidRDefault="0096075F" w:rsidP="00174046">
      <w:pPr>
        <w:pStyle w:val="Ad2"/>
        <w:spacing w:after="120"/>
      </w:pPr>
      <w:r w:rsidRPr="00BD2D7E">
        <w:t xml:space="preserve">Фракция по состоянию на </w:t>
      </w:r>
      <w:r w:rsidR="00830B43" w:rsidRPr="00BD2D7E">
        <w:t>30</w:t>
      </w:r>
      <w:r w:rsidRPr="00BD2D7E">
        <w:t>.</w:t>
      </w:r>
      <w:r w:rsidR="00830B43" w:rsidRPr="00BD2D7E">
        <w:t>10</w:t>
      </w:r>
      <w:r w:rsidRPr="00BD2D7E">
        <w:t>.</w:t>
      </w:r>
      <w:r w:rsidR="00830B43" w:rsidRPr="00BD2D7E">
        <w:t>2018</w:t>
      </w:r>
      <w:r w:rsidRPr="00BD2D7E">
        <w:t xml:space="preserve"> г. – </w:t>
      </w:r>
      <w:r w:rsidR="00316A9E">
        <w:t>«</w:t>
      </w:r>
      <w:r w:rsidR="00830B43" w:rsidRPr="00BD2D7E">
        <w:t>Воля народа</w:t>
      </w:r>
      <w:r w:rsidR="00316A9E">
        <w:t>»</w:t>
      </w:r>
      <w:r w:rsidRPr="00BD2D7E">
        <w:t>.</w:t>
      </w:r>
    </w:p>
    <w:p w:rsidR="00912482" w:rsidRPr="00BD2D7E" w:rsidRDefault="0096075F" w:rsidP="00174046">
      <w:pPr>
        <w:pStyle w:val="Ad2"/>
        <w:spacing w:after="0"/>
        <w:jc w:val="both"/>
      </w:pPr>
      <w:r w:rsidRPr="00BB63D6">
        <w:rPr>
          <w:b/>
        </w:rPr>
        <w:t>Бизнес-интересы:</w:t>
      </w:r>
      <w:r w:rsidR="00BB63D6" w:rsidRPr="00BB63D6">
        <w:rPr>
          <w:b/>
        </w:rPr>
        <w:t xml:space="preserve"> </w:t>
      </w:r>
      <w:r w:rsidR="00BB63D6" w:rsidRPr="00BB63D6">
        <w:t>крупный бизнесмен</w:t>
      </w:r>
      <w:r w:rsidR="005637A4">
        <w:rPr>
          <w:lang w:val="uk-UA"/>
        </w:rPr>
        <w:t xml:space="preserve">, </w:t>
      </w:r>
      <w:proofErr w:type="spellStart"/>
      <w:r w:rsidR="005637A4">
        <w:rPr>
          <w:lang w:val="uk-UA"/>
        </w:rPr>
        <w:t>регулярн</w:t>
      </w:r>
      <w:r w:rsidR="005637A4">
        <w:t>ый</w:t>
      </w:r>
      <w:proofErr w:type="spellEnd"/>
      <w:r w:rsidR="005637A4">
        <w:t xml:space="preserve"> участник рейтинга богатейших людей Украины</w:t>
      </w:r>
      <w:r w:rsidR="00BB63D6" w:rsidRPr="00BB63D6">
        <w:t>.</w:t>
      </w:r>
      <w:r w:rsidR="00BB63D6">
        <w:t xml:space="preserve"> Контролирует ряд активов в п</w:t>
      </w:r>
      <w:r w:rsidR="003B751C" w:rsidRPr="00BD2D7E">
        <w:t>ищевая промышленность (</w:t>
      </w:r>
      <w:proofErr w:type="spellStart"/>
      <w:r w:rsidR="00A67E78" w:rsidRPr="00BD2D7E">
        <w:t>Ор</w:t>
      </w:r>
      <w:r w:rsidR="004F3C91">
        <w:t>е</w:t>
      </w:r>
      <w:r w:rsidR="00A67E78" w:rsidRPr="00BD2D7E">
        <w:t>льский</w:t>
      </w:r>
      <w:proofErr w:type="spellEnd"/>
      <w:r w:rsidR="00A67E78" w:rsidRPr="00BD2D7E">
        <w:t xml:space="preserve"> сахарный завод, ТД «</w:t>
      </w:r>
      <w:proofErr w:type="spellStart"/>
      <w:r w:rsidR="00A67E78" w:rsidRPr="00BD2D7E">
        <w:t>Харьковхлеб</w:t>
      </w:r>
      <w:proofErr w:type="spellEnd"/>
      <w:r w:rsidR="00A67E78" w:rsidRPr="00BD2D7E">
        <w:t>», ОАО «Каравай»</w:t>
      </w:r>
      <w:r w:rsidR="00912482" w:rsidRPr="00BD2D7E">
        <w:t>, ОАО «</w:t>
      </w:r>
      <w:proofErr w:type="spellStart"/>
      <w:r w:rsidR="00912482" w:rsidRPr="00BD2D7E">
        <w:t>Великобурлукский</w:t>
      </w:r>
      <w:proofErr w:type="spellEnd"/>
      <w:r w:rsidR="00912482" w:rsidRPr="00BD2D7E">
        <w:t xml:space="preserve"> сыродельный завод»</w:t>
      </w:r>
      <w:r w:rsidR="003B751C" w:rsidRPr="00BD2D7E">
        <w:t>)</w:t>
      </w:r>
      <w:r w:rsidR="00BB63D6">
        <w:t xml:space="preserve"> и р</w:t>
      </w:r>
      <w:r w:rsidR="00912482" w:rsidRPr="00BD2D7E">
        <w:t>озничная торговля (Рынок «</w:t>
      </w:r>
      <w:proofErr w:type="spellStart"/>
      <w:r w:rsidR="00912482" w:rsidRPr="00BD2D7E">
        <w:t>Барабашово</w:t>
      </w:r>
      <w:proofErr w:type="spellEnd"/>
      <w:r w:rsidR="00912482" w:rsidRPr="00BD2D7E">
        <w:t xml:space="preserve">», «Центральный» и «Конный» рынки в </w:t>
      </w:r>
      <w:r w:rsidR="005E4653">
        <w:t>г. </w:t>
      </w:r>
      <w:r w:rsidR="00912482" w:rsidRPr="00BD2D7E">
        <w:t>Харьков)</w:t>
      </w:r>
      <w:r w:rsidR="000620B2">
        <w:t>.</w:t>
      </w:r>
    </w:p>
    <w:p w:rsidR="006E24DD" w:rsidRPr="00BD2D7E" w:rsidRDefault="0096075F" w:rsidP="005637A4">
      <w:pPr>
        <w:pStyle w:val="Ad2"/>
        <w:spacing w:before="120" w:after="0"/>
        <w:jc w:val="both"/>
      </w:pPr>
      <w:r w:rsidRPr="00BD2D7E">
        <w:rPr>
          <w:b/>
        </w:rPr>
        <w:t>Связи:</w:t>
      </w:r>
      <w:r w:rsidR="00174046">
        <w:rPr>
          <w:b/>
        </w:rPr>
        <w:t xml:space="preserve"> </w:t>
      </w:r>
      <w:r w:rsidR="00174046">
        <w:t>н</w:t>
      </w:r>
      <w:r w:rsidR="00EB2937" w:rsidRPr="00BD2D7E">
        <w:t>ачиная с 2004 г.</w:t>
      </w:r>
      <w:r w:rsidR="000620B2">
        <w:t>,</w:t>
      </w:r>
      <w:r w:rsidR="00EB2937" w:rsidRPr="00BD2D7E">
        <w:t xml:space="preserve"> Фельдман действует как самостоятельная фигура.</w:t>
      </w:r>
      <w:r w:rsidR="00174046">
        <w:t xml:space="preserve"> В настоящее время, Фельдман является основным оппонентом </w:t>
      </w:r>
      <w:proofErr w:type="spellStart"/>
      <w:r w:rsidR="00174046">
        <w:t>Кернеса</w:t>
      </w:r>
      <w:proofErr w:type="spellEnd"/>
      <w:r w:rsidR="00174046">
        <w:t xml:space="preserve"> в г. Харьков. Имеется информация, что по </w:t>
      </w:r>
      <w:r w:rsidR="006E24DD" w:rsidRPr="00BD2D7E">
        <w:t xml:space="preserve">линии «Еврейского конгресса Украины» </w:t>
      </w:r>
      <w:r w:rsidR="000703D6" w:rsidRPr="00BD2D7E">
        <w:t>Фельдман</w:t>
      </w:r>
      <w:r w:rsidR="006E24DD" w:rsidRPr="00BD2D7E">
        <w:t xml:space="preserve"> активно сотрудничает с Игорем </w:t>
      </w:r>
      <w:proofErr w:type="spellStart"/>
      <w:r w:rsidR="006E24DD" w:rsidRPr="00BD2D7E">
        <w:t>Коломойским</w:t>
      </w:r>
      <w:proofErr w:type="spellEnd"/>
      <w:r w:rsidR="00030F07" w:rsidRPr="00BD2D7E">
        <w:t>.</w:t>
      </w:r>
    </w:p>
    <w:p w:rsidR="0096075F" w:rsidRPr="00BD2D7E" w:rsidRDefault="0096075F" w:rsidP="00174046">
      <w:pPr>
        <w:pStyle w:val="Ad2"/>
        <w:spacing w:before="120" w:after="0"/>
        <w:rPr>
          <w:b/>
        </w:rPr>
      </w:pPr>
      <w:r w:rsidRPr="00BD2D7E">
        <w:rPr>
          <w:b/>
        </w:rPr>
        <w:t>Примечательные факты:</w:t>
      </w:r>
    </w:p>
    <w:p w:rsidR="00A615D9" w:rsidRPr="00BD2D7E" w:rsidRDefault="00174046" w:rsidP="004F3C91">
      <w:pPr>
        <w:pStyle w:val="Ad"/>
        <w:jc w:val="both"/>
      </w:pPr>
      <w:r>
        <w:t>с</w:t>
      </w:r>
      <w:r w:rsidR="00930DC3" w:rsidRPr="00BD2D7E">
        <w:t xml:space="preserve"> июня 2015</w:t>
      </w:r>
      <w:r w:rsidR="000620B2">
        <w:t xml:space="preserve"> г.</w:t>
      </w:r>
      <w:r w:rsidR="00930DC3" w:rsidRPr="00BD2D7E">
        <w:t xml:space="preserve"> </w:t>
      </w:r>
      <w:r w:rsidR="000620B2" w:rsidRPr="00B20D8F">
        <w:rPr>
          <w:lang w:eastAsia="ru-RU"/>
        </w:rPr>
        <w:t xml:space="preserve">– </w:t>
      </w:r>
      <w:r w:rsidR="00930DC3" w:rsidRPr="00BD2D7E">
        <w:t>сопредседатель политической партии «Наш край»</w:t>
      </w:r>
      <w:r w:rsidR="000620B2">
        <w:t>;</w:t>
      </w:r>
    </w:p>
    <w:p w:rsidR="008E6586" w:rsidRPr="00BD2D7E" w:rsidRDefault="00174046" w:rsidP="004F3C91">
      <w:pPr>
        <w:pStyle w:val="Ad"/>
        <w:jc w:val="both"/>
      </w:pPr>
      <w:r>
        <w:t>депутат ВРУ</w:t>
      </w:r>
      <w:r w:rsidR="00A615D9" w:rsidRPr="00BD2D7E">
        <w:t xml:space="preserve"> VII созыва </w:t>
      </w:r>
      <w:r>
        <w:t>(</w:t>
      </w:r>
      <w:r w:rsidR="00A615D9" w:rsidRPr="00BD2D7E">
        <w:t>ПР</w:t>
      </w:r>
      <w:r>
        <w:t>)</w:t>
      </w:r>
      <w:r w:rsidR="000620B2">
        <w:t>;</w:t>
      </w:r>
    </w:p>
    <w:p w:rsidR="0093386D" w:rsidRPr="00E72B8C" w:rsidRDefault="00174046" w:rsidP="004F3C91">
      <w:pPr>
        <w:pStyle w:val="Ad"/>
        <w:jc w:val="both"/>
      </w:pPr>
      <w:r w:rsidRPr="00E72B8C">
        <w:t>в</w:t>
      </w:r>
      <w:r w:rsidR="008E6586" w:rsidRPr="00E72B8C">
        <w:t xml:space="preserve"> сентябре 2007 г</w:t>
      </w:r>
      <w:r w:rsidR="000620B2" w:rsidRPr="00E72B8C">
        <w:t>.</w:t>
      </w:r>
      <w:r w:rsidR="008E6586" w:rsidRPr="00E72B8C">
        <w:t xml:space="preserve"> избран народным депутатом Украины VI созыва </w:t>
      </w:r>
      <w:r w:rsidRPr="00E72B8C">
        <w:t>(</w:t>
      </w:r>
      <w:r w:rsidR="008E6586" w:rsidRPr="00E72B8C">
        <w:t>БЮТ</w:t>
      </w:r>
      <w:r w:rsidRPr="00E72B8C">
        <w:t>). В</w:t>
      </w:r>
      <w:r w:rsidR="008E6586" w:rsidRPr="00E72B8C">
        <w:t>ходил в</w:t>
      </w:r>
      <w:r w:rsidR="000620B2" w:rsidRPr="00E72B8C">
        <w:t>о</w:t>
      </w:r>
      <w:r w:rsidR="008E6586" w:rsidRPr="00E72B8C">
        <w:t xml:space="preserve"> фракцию блока, </w:t>
      </w:r>
      <w:r w:rsidR="00E72B8C" w:rsidRPr="00E72B8C">
        <w:t xml:space="preserve">но в марте </w:t>
      </w:r>
      <w:r w:rsidR="008E6586" w:rsidRPr="00E72B8C">
        <w:t>2011 г</w:t>
      </w:r>
      <w:r w:rsidR="000620B2" w:rsidRPr="00E72B8C">
        <w:t>.</w:t>
      </w:r>
      <w:r w:rsidR="008E6586" w:rsidRPr="00E72B8C">
        <w:t xml:space="preserve"> </w:t>
      </w:r>
      <w:r w:rsidR="00E72B8C" w:rsidRPr="00E72B8C">
        <w:t>перешел во фракцию ПР</w:t>
      </w:r>
      <w:r w:rsidR="000620B2" w:rsidRPr="00E72B8C">
        <w:t>;</w:t>
      </w:r>
    </w:p>
    <w:p w:rsidR="00A615D9" w:rsidRPr="00BD2D7E" w:rsidRDefault="00174046" w:rsidP="004F3C91">
      <w:pPr>
        <w:pStyle w:val="Ad"/>
        <w:jc w:val="both"/>
      </w:pPr>
      <w:r>
        <w:t>в</w:t>
      </w:r>
      <w:r w:rsidR="00A615D9" w:rsidRPr="00BD2D7E">
        <w:t xml:space="preserve"> марте 2006 г</w:t>
      </w:r>
      <w:r w:rsidR="000620B2">
        <w:t>.</w:t>
      </w:r>
      <w:r w:rsidR="00A615D9" w:rsidRPr="00BD2D7E">
        <w:t xml:space="preserve"> избран народным депутатом Украины V созыва </w:t>
      </w:r>
      <w:r>
        <w:t>(</w:t>
      </w:r>
      <w:r w:rsidR="00A615D9" w:rsidRPr="00BD2D7E">
        <w:t>БЮТ</w:t>
      </w:r>
      <w:r>
        <w:t>)</w:t>
      </w:r>
      <w:r w:rsidR="000620B2">
        <w:t>;</w:t>
      </w:r>
    </w:p>
    <w:p w:rsidR="008E6586" w:rsidRPr="00BD2D7E" w:rsidRDefault="005637A4" w:rsidP="004F3C91">
      <w:pPr>
        <w:pStyle w:val="Ad"/>
        <w:jc w:val="both"/>
      </w:pPr>
      <w:r w:rsidRPr="00BD2D7E">
        <w:t xml:space="preserve">в </w:t>
      </w:r>
      <w:r w:rsidR="0093386D" w:rsidRPr="00BD2D7E">
        <w:t>2002 г</w:t>
      </w:r>
      <w:r w:rsidR="000620B2">
        <w:t>.</w:t>
      </w:r>
      <w:r w:rsidR="0093386D" w:rsidRPr="00BD2D7E">
        <w:t xml:space="preserve"> был избран депутатом </w:t>
      </w:r>
      <w:r>
        <w:rPr>
          <w:lang w:val="uk-UA"/>
        </w:rPr>
        <w:t>ВРУ</w:t>
      </w:r>
      <w:r w:rsidR="0093386D" w:rsidRPr="00BD2D7E">
        <w:t xml:space="preserve"> как самовыдвиженец. Во время «оранжевой революции» поддержал новую власть,</w:t>
      </w:r>
      <w:r>
        <w:rPr>
          <w:lang w:val="uk-UA"/>
        </w:rPr>
        <w:t xml:space="preserve"> и в</w:t>
      </w:r>
      <w:r w:rsidR="0093386D" w:rsidRPr="00BD2D7E">
        <w:t xml:space="preserve"> </w:t>
      </w:r>
      <w:r>
        <w:t>2005 г. стал членом фракции БЮТ</w:t>
      </w:r>
      <w:r>
        <w:rPr>
          <w:lang w:val="uk-UA"/>
        </w:rPr>
        <w:t>;</w:t>
      </w:r>
    </w:p>
    <w:p w:rsidR="0096075F" w:rsidRPr="00BD2D7E" w:rsidRDefault="005637A4" w:rsidP="004F3C91">
      <w:pPr>
        <w:pStyle w:val="Ad"/>
        <w:jc w:val="both"/>
      </w:pPr>
      <w:r>
        <w:t xml:space="preserve">в </w:t>
      </w:r>
      <w:r w:rsidR="00F436C9" w:rsidRPr="00BD2D7E">
        <w:t>1998</w:t>
      </w:r>
      <w:r w:rsidR="000620B2">
        <w:t>-</w:t>
      </w:r>
      <w:r w:rsidR="00F436C9" w:rsidRPr="00BD2D7E">
        <w:t>2002 г</w:t>
      </w:r>
      <w:r w:rsidR="000620B2">
        <w:t>г.</w:t>
      </w:r>
      <w:r w:rsidR="00F436C9" w:rsidRPr="00BD2D7E">
        <w:t xml:space="preserve"> </w:t>
      </w:r>
      <w:r w:rsidR="000620B2" w:rsidRPr="00B20D8F">
        <w:rPr>
          <w:lang w:eastAsia="ru-RU"/>
        </w:rPr>
        <w:t xml:space="preserve">– </w:t>
      </w:r>
      <w:r w:rsidR="00F436C9" w:rsidRPr="00BD2D7E">
        <w:t>депутат Харьковского городского совета</w:t>
      </w:r>
      <w:r w:rsidR="0096075F" w:rsidRPr="00BD2D7E">
        <w:t>.</w:t>
      </w:r>
    </w:p>
    <w:p w:rsidR="0096075F" w:rsidRPr="00BD2D7E" w:rsidRDefault="0096075F" w:rsidP="009538DD">
      <w:pPr>
        <w:pStyle w:val="1"/>
      </w:pPr>
      <w:bookmarkStart w:id="16" w:name="_Toc529802405"/>
      <w:r w:rsidRPr="00BD2D7E">
        <w:lastRenderedPageBreak/>
        <w:t>ОКРУГ №175</w:t>
      </w:r>
      <w:bookmarkEnd w:id="16"/>
    </w:p>
    <w:p w:rsidR="0096075F" w:rsidRPr="00BD2D7E" w:rsidRDefault="0096075F" w:rsidP="0087555E">
      <w:pPr>
        <w:pStyle w:val="Ad20"/>
      </w:pPr>
      <w:r w:rsidRPr="00BD2D7E">
        <w:t>Информация об округе</w:t>
      </w:r>
    </w:p>
    <w:p w:rsidR="0096075F" w:rsidRPr="00BD2D7E" w:rsidRDefault="0096075F" w:rsidP="0087555E">
      <w:pPr>
        <w:pStyle w:val="Ad2"/>
        <w:spacing w:after="0"/>
      </w:pPr>
      <w:r w:rsidRPr="00BD2D7E">
        <w:t xml:space="preserve">Количество </w:t>
      </w:r>
      <w:r w:rsidR="000620B2">
        <w:t xml:space="preserve">избирателей в округе в 2014 г. </w:t>
      </w:r>
      <w:r w:rsidR="000620B2" w:rsidRPr="00B20D8F">
        <w:rPr>
          <w:lang w:eastAsia="ru-RU"/>
        </w:rPr>
        <w:t xml:space="preserve">– </w:t>
      </w:r>
      <w:r w:rsidR="00257688" w:rsidRPr="00BD2D7E">
        <w:t>146</w:t>
      </w:r>
      <w:r w:rsidRPr="00BD2D7E">
        <w:t xml:space="preserve"> тыс. чел.</w:t>
      </w:r>
    </w:p>
    <w:p w:rsidR="0096075F" w:rsidRPr="00BD2D7E" w:rsidRDefault="0096075F" w:rsidP="0087555E">
      <w:pPr>
        <w:pStyle w:val="Ad2"/>
        <w:spacing w:after="0"/>
      </w:pPr>
      <w:r w:rsidRPr="00BD2D7E">
        <w:t xml:space="preserve">Явка на парламентские выборы в 2014 г. </w:t>
      </w:r>
      <w:r w:rsidR="000620B2" w:rsidRPr="00B20D8F">
        <w:rPr>
          <w:lang w:eastAsia="ru-RU"/>
        </w:rPr>
        <w:t xml:space="preserve">– </w:t>
      </w:r>
      <w:r w:rsidR="00AE3185" w:rsidRPr="00BD2D7E">
        <w:t>40</w:t>
      </w:r>
      <w:r w:rsidRPr="00BD2D7E">
        <w:t>% (</w:t>
      </w:r>
      <w:r w:rsidR="00AE3185" w:rsidRPr="00BD2D7E">
        <w:t>59.1</w:t>
      </w:r>
      <w:r w:rsidRPr="00BD2D7E">
        <w:t xml:space="preserve"> тыс. чел.).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К округу относятся: </w:t>
      </w:r>
    </w:p>
    <w:p w:rsidR="00625079" w:rsidRDefault="00625079" w:rsidP="00A24191">
      <w:pPr>
        <w:pStyle w:val="Ad"/>
        <w:jc w:val="both"/>
      </w:pPr>
      <w:r>
        <w:t>г. </w:t>
      </w:r>
      <w:proofErr w:type="spellStart"/>
      <w:r w:rsidR="00AE3185" w:rsidRPr="00BD2D7E">
        <w:t>Люботин</w:t>
      </w:r>
      <w:proofErr w:type="spellEnd"/>
      <w:r>
        <w:t>;</w:t>
      </w:r>
    </w:p>
    <w:p w:rsidR="00625079" w:rsidRDefault="00AE3185" w:rsidP="00A24191">
      <w:pPr>
        <w:pStyle w:val="Ad"/>
        <w:jc w:val="both"/>
      </w:pPr>
      <w:proofErr w:type="spellStart"/>
      <w:r w:rsidRPr="00BD2D7E">
        <w:t>Дергачевский</w:t>
      </w:r>
      <w:proofErr w:type="spellEnd"/>
      <w:r w:rsidRPr="00BD2D7E">
        <w:t xml:space="preserve"> район</w:t>
      </w:r>
      <w:r w:rsidR="00625079">
        <w:t>;</w:t>
      </w:r>
    </w:p>
    <w:p w:rsidR="0096075F" w:rsidRPr="00BD2D7E" w:rsidRDefault="00AE3185" w:rsidP="00A24191">
      <w:pPr>
        <w:pStyle w:val="Ad"/>
        <w:jc w:val="both"/>
      </w:pPr>
      <w:r w:rsidRPr="00BD2D7E">
        <w:t>часть Харьковского района (</w:t>
      </w:r>
      <w:r w:rsidR="00625079">
        <w:t>участки №</w:t>
      </w:r>
      <w:r w:rsidRPr="00BD2D7E">
        <w:t>630810 - 630813, 630817 - 630819, 630829 - 630831, 630833 -630836, 630840 - 630844, 630848 - 630859, 630874 - 630879, 630881)</w:t>
      </w:r>
      <w:r w:rsidR="0096075F" w:rsidRPr="00BD2D7E">
        <w:t>.</w:t>
      </w:r>
    </w:p>
    <w:p w:rsidR="0096075F" w:rsidRPr="00BD2D7E" w:rsidRDefault="000620B2" w:rsidP="0087555E">
      <w:pPr>
        <w:pStyle w:val="Ad2"/>
        <w:spacing w:before="120" w:after="120"/>
      </w:pPr>
      <w:r>
        <w:t>Участков в округе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AE3185" w:rsidRPr="00BD2D7E">
        <w:t>112</w:t>
      </w:r>
      <w:r w:rsidR="0096075F" w:rsidRPr="00BD2D7E">
        <w:t>, в т.ч.:</w:t>
      </w:r>
    </w:p>
    <w:p w:rsidR="0096075F" w:rsidRPr="00BD2D7E" w:rsidRDefault="000620B2" w:rsidP="0096075F">
      <w:pPr>
        <w:pStyle w:val="Ad"/>
      </w:pPr>
      <w:r>
        <w:t>больших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AE3185" w:rsidRPr="00BD2D7E">
        <w:t>45</w:t>
      </w:r>
      <w:r w:rsidR="0096075F" w:rsidRPr="00BD2D7E">
        <w:t>;</w:t>
      </w:r>
    </w:p>
    <w:p w:rsidR="0096075F" w:rsidRPr="00BD2D7E" w:rsidRDefault="000620B2" w:rsidP="0096075F">
      <w:pPr>
        <w:pStyle w:val="Ad"/>
      </w:pPr>
      <w:r>
        <w:t xml:space="preserve">средних </w:t>
      </w:r>
      <w:r w:rsidRPr="00B20D8F">
        <w:rPr>
          <w:lang w:eastAsia="ru-RU"/>
        </w:rPr>
        <w:t xml:space="preserve">– </w:t>
      </w:r>
      <w:r w:rsidR="00AE3185" w:rsidRPr="00BD2D7E">
        <w:t>53</w:t>
      </w:r>
      <w:r w:rsidR="0096075F" w:rsidRPr="00BD2D7E">
        <w:t>;</w:t>
      </w:r>
    </w:p>
    <w:p w:rsidR="0096075F" w:rsidRPr="00BD2D7E" w:rsidRDefault="000620B2" w:rsidP="0096075F">
      <w:pPr>
        <w:pStyle w:val="Ad"/>
      </w:pPr>
      <w:r>
        <w:t>малых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AE3185" w:rsidRPr="00BD2D7E">
        <w:t>14</w:t>
      </w:r>
      <w:r w:rsidR="0096075F" w:rsidRPr="00BD2D7E">
        <w:t>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В 2012 г. от округа в парламент был избран </w:t>
      </w:r>
      <w:r w:rsidR="00AE3185" w:rsidRPr="00BD2D7E">
        <w:t>Кацуба Владимир</w:t>
      </w:r>
      <w:r w:rsidRPr="00BD2D7E">
        <w:t xml:space="preserve"> (</w:t>
      </w:r>
      <w:r w:rsidR="0087555E">
        <w:t>ПР</w:t>
      </w:r>
      <w:r w:rsidRPr="00BD2D7E">
        <w:t>).</w:t>
      </w:r>
    </w:p>
    <w:p w:rsidR="0096075F" w:rsidRPr="00BD2D7E" w:rsidRDefault="0096075F" w:rsidP="0087555E">
      <w:pPr>
        <w:pStyle w:val="Ad20"/>
      </w:pPr>
      <w:r w:rsidRPr="00BD2D7E">
        <w:t>Выборы в парламент в 2014 г.</w:t>
      </w:r>
    </w:p>
    <w:p w:rsidR="0096075F" w:rsidRPr="00BD2D7E" w:rsidRDefault="00ED3683" w:rsidP="006B0154">
      <w:pPr>
        <w:pStyle w:val="Ad30"/>
        <w:spacing w:before="120" w:after="0"/>
      </w:pPr>
      <w:r w:rsidRPr="00BD2D7E">
        <w:t>Кацуба Владимир Михайлович</w:t>
      </w:r>
      <w:r w:rsidR="0096075F" w:rsidRPr="00BD2D7E">
        <w:t xml:space="preserve"> – победитель</w:t>
      </w:r>
    </w:p>
    <w:p w:rsidR="0096075F" w:rsidRPr="00BD2D7E" w:rsidRDefault="00ED3683" w:rsidP="00316A9E">
      <w:pPr>
        <w:pStyle w:val="Ad2"/>
        <w:spacing w:after="0"/>
      </w:pPr>
      <w:r w:rsidRPr="00BD2D7E">
        <w:t>Самовыдвижен</w:t>
      </w:r>
      <w:r w:rsidR="000620B2">
        <w:t>ие</w:t>
      </w:r>
      <w:r w:rsidR="0096075F" w:rsidRPr="00BD2D7E">
        <w:t>.</w:t>
      </w:r>
    </w:p>
    <w:p w:rsidR="0096075F" w:rsidRPr="00BD2D7E" w:rsidRDefault="0096075F" w:rsidP="00316A9E">
      <w:pPr>
        <w:pStyle w:val="Ad2"/>
        <w:spacing w:after="0"/>
      </w:pPr>
      <w:r w:rsidRPr="00BD2D7E">
        <w:t xml:space="preserve">Получил </w:t>
      </w:r>
      <w:r w:rsidR="00ED3683" w:rsidRPr="00BD2D7E">
        <w:t>20,7</w:t>
      </w:r>
      <w:r w:rsidRPr="00BD2D7E">
        <w:t xml:space="preserve"> тыс. голосов (</w:t>
      </w:r>
      <w:r w:rsidR="00ED3683" w:rsidRPr="00BD2D7E">
        <w:t>35</w:t>
      </w:r>
      <w:r w:rsidRPr="00BD2D7E">
        <w:t>% явившихся).</w:t>
      </w:r>
    </w:p>
    <w:p w:rsidR="0096075F" w:rsidRPr="00BD2D7E" w:rsidRDefault="0096075F" w:rsidP="0096075F">
      <w:pPr>
        <w:pStyle w:val="Ad2"/>
      </w:pPr>
      <w:r w:rsidRPr="00BD2D7E">
        <w:t xml:space="preserve">Фракция по состоянию на </w:t>
      </w:r>
      <w:r w:rsidR="00ED3683" w:rsidRPr="00BD2D7E">
        <w:t>30</w:t>
      </w:r>
      <w:r w:rsidRPr="00BD2D7E">
        <w:t>.</w:t>
      </w:r>
      <w:r w:rsidR="00ED3683" w:rsidRPr="00BD2D7E">
        <w:t>10</w:t>
      </w:r>
      <w:r w:rsidRPr="00BD2D7E">
        <w:t>.</w:t>
      </w:r>
      <w:r w:rsidR="00ED3683" w:rsidRPr="00BD2D7E">
        <w:t>201</w:t>
      </w:r>
      <w:r w:rsidR="000620B2">
        <w:t>8</w:t>
      </w:r>
      <w:r w:rsidRPr="00BD2D7E">
        <w:t xml:space="preserve"> г. – </w:t>
      </w:r>
      <w:r w:rsidR="00316A9E">
        <w:t>«</w:t>
      </w:r>
      <w:r w:rsidR="00ED3683" w:rsidRPr="00BD2D7E">
        <w:t>Возрождение</w:t>
      </w:r>
      <w:r w:rsidR="00316A9E">
        <w:t>»</w:t>
      </w:r>
      <w:r w:rsidRPr="00BD2D7E">
        <w:t>.</w:t>
      </w:r>
    </w:p>
    <w:p w:rsidR="0096075F" w:rsidRPr="00BD2D7E" w:rsidRDefault="0096075F" w:rsidP="006B0154">
      <w:pPr>
        <w:pStyle w:val="Ad2"/>
        <w:spacing w:after="0"/>
        <w:rPr>
          <w:b/>
        </w:rPr>
      </w:pPr>
      <w:r w:rsidRPr="00BD2D7E">
        <w:rPr>
          <w:b/>
        </w:rPr>
        <w:t>Бизнес-интересы:</w:t>
      </w:r>
    </w:p>
    <w:p w:rsidR="0096075F" w:rsidRPr="00BD2D7E" w:rsidRDefault="007D3846" w:rsidP="004F3C91">
      <w:pPr>
        <w:pStyle w:val="Ad"/>
        <w:jc w:val="both"/>
      </w:pPr>
      <w:r w:rsidRPr="00BD2D7E">
        <w:t>Строитель</w:t>
      </w:r>
      <w:r w:rsidR="000620B2">
        <w:t>ство и нед</w:t>
      </w:r>
      <w:r w:rsidRPr="00BD2D7E">
        <w:t>вижимость (ООО «Жилищно-строительное общество «Домострой», АОЗТ «Г</w:t>
      </w:r>
      <w:r w:rsidR="000620B2">
        <w:t>ея», МП «Радуга», ООО «Фирма «</w:t>
      </w:r>
      <w:proofErr w:type="spellStart"/>
      <w:r w:rsidR="000620B2">
        <w:t>Ви</w:t>
      </w:r>
      <w:r w:rsidRPr="00BD2D7E">
        <w:t>дродження</w:t>
      </w:r>
      <w:proofErr w:type="spellEnd"/>
      <w:r w:rsidRPr="00BD2D7E">
        <w:t>», ООО «Научно-производственная фирма «</w:t>
      </w:r>
      <w:proofErr w:type="spellStart"/>
      <w:r w:rsidRPr="00BD2D7E">
        <w:t>Техпроект</w:t>
      </w:r>
      <w:proofErr w:type="spellEnd"/>
      <w:r w:rsidRPr="00BD2D7E">
        <w:t>»)</w:t>
      </w:r>
      <w:r w:rsidR="0096075F" w:rsidRPr="00BD2D7E">
        <w:t>;</w:t>
      </w:r>
    </w:p>
    <w:p w:rsidR="007D3846" w:rsidRPr="00BD2D7E" w:rsidRDefault="006B0154" w:rsidP="004F3C91">
      <w:pPr>
        <w:pStyle w:val="Ad"/>
        <w:jc w:val="both"/>
      </w:pPr>
      <w:r>
        <w:t>нефтегазовый бизнес</w:t>
      </w:r>
      <w:r w:rsidR="007D3846" w:rsidRPr="00BD2D7E">
        <w:t xml:space="preserve"> (</w:t>
      </w:r>
      <w:r>
        <w:t xml:space="preserve">сыновья Владимира Кацубы занимали ключевые должности в </w:t>
      </w:r>
      <w:r w:rsidR="007D3846" w:rsidRPr="00BD2D7E">
        <w:t>НАК «Нафтогаз Украины»</w:t>
      </w:r>
      <w:r>
        <w:t xml:space="preserve"> и </w:t>
      </w:r>
      <w:r w:rsidR="007D3846" w:rsidRPr="00BD2D7E">
        <w:t>ПАО «</w:t>
      </w:r>
      <w:proofErr w:type="spellStart"/>
      <w:r w:rsidR="007D3846" w:rsidRPr="00BD2D7E">
        <w:t>Черноморнефтегаз</w:t>
      </w:r>
      <w:proofErr w:type="spellEnd"/>
      <w:r w:rsidR="007D3846" w:rsidRPr="00BD2D7E">
        <w:t>»)</w:t>
      </w:r>
      <w:r w:rsidR="000620B2">
        <w:t>.</w:t>
      </w:r>
    </w:p>
    <w:p w:rsidR="006B0154" w:rsidRDefault="0096075F" w:rsidP="006B0154">
      <w:pPr>
        <w:pStyle w:val="Ad2"/>
        <w:spacing w:before="120" w:after="120"/>
      </w:pPr>
      <w:r w:rsidRPr="00BD2D7E">
        <w:rPr>
          <w:b/>
        </w:rPr>
        <w:t>Связи:</w:t>
      </w:r>
      <w:r w:rsidR="00373151">
        <w:rPr>
          <w:b/>
        </w:rPr>
        <w:t xml:space="preserve"> </w:t>
      </w:r>
      <w:r w:rsidR="006B0154" w:rsidRPr="006B0154">
        <w:t>считается бизнес-партнеро</w:t>
      </w:r>
      <w:r w:rsidR="006B0154">
        <w:t>м</w:t>
      </w:r>
      <w:r w:rsidR="006B0154">
        <w:rPr>
          <w:b/>
        </w:rPr>
        <w:t xml:space="preserve"> </w:t>
      </w:r>
      <w:r w:rsidR="006B0154">
        <w:t xml:space="preserve">Александра Ярославского и Игоря </w:t>
      </w:r>
      <w:proofErr w:type="spellStart"/>
      <w:r w:rsidR="006B0154">
        <w:t>Коломойского</w:t>
      </w:r>
      <w:proofErr w:type="spellEnd"/>
      <w:r w:rsidR="006B0154">
        <w:t>.</w:t>
      </w:r>
    </w:p>
    <w:p w:rsidR="0096075F" w:rsidRPr="00BD2D7E" w:rsidRDefault="0096075F" w:rsidP="006875AC">
      <w:pPr>
        <w:pStyle w:val="Ad2"/>
        <w:rPr>
          <w:b/>
        </w:rPr>
      </w:pPr>
      <w:r w:rsidRPr="00BD2D7E">
        <w:rPr>
          <w:b/>
        </w:rPr>
        <w:t>Примечательные факты:</w:t>
      </w:r>
    </w:p>
    <w:p w:rsidR="002F32DE" w:rsidRPr="00BD2D7E" w:rsidRDefault="002F32DE" w:rsidP="0096075F">
      <w:pPr>
        <w:pStyle w:val="Ad"/>
      </w:pPr>
      <w:r w:rsidRPr="00BD2D7E">
        <w:t>2012</w:t>
      </w:r>
      <w:r w:rsidR="000620B2">
        <w:t xml:space="preserve"> г.</w:t>
      </w:r>
      <w:r w:rsidRPr="00BD2D7E">
        <w:t xml:space="preserve"> </w:t>
      </w:r>
      <w:r w:rsidR="000620B2" w:rsidRPr="00B20D8F">
        <w:rPr>
          <w:lang w:eastAsia="ru-RU"/>
        </w:rPr>
        <w:t xml:space="preserve">– </w:t>
      </w:r>
      <w:r w:rsidR="00CD2E32" w:rsidRPr="00BD2D7E">
        <w:t>избран депутатом Верховной рады Украины VII созыва п</w:t>
      </w:r>
      <w:r w:rsidR="006B0154">
        <w:t>о избирательному округу № 175 (ч</w:t>
      </w:r>
      <w:r w:rsidR="00CD2E32" w:rsidRPr="00BD2D7E">
        <w:t>лен фракции ПР до 2014 г.)</w:t>
      </w:r>
      <w:r w:rsidR="00861A13">
        <w:t>;</w:t>
      </w:r>
    </w:p>
    <w:p w:rsidR="002F32DE" w:rsidRPr="00BD2D7E" w:rsidRDefault="002F32DE" w:rsidP="0096075F">
      <w:pPr>
        <w:pStyle w:val="Ad"/>
      </w:pPr>
      <w:r w:rsidRPr="00BD2D7E">
        <w:t>2007</w:t>
      </w:r>
      <w:r w:rsidR="00861A13">
        <w:t>-</w:t>
      </w:r>
      <w:r w:rsidRPr="00BD2D7E">
        <w:t>2012 гг. </w:t>
      </w:r>
      <w:r w:rsidR="00861A13" w:rsidRPr="00B20D8F">
        <w:rPr>
          <w:lang w:eastAsia="ru-RU"/>
        </w:rPr>
        <w:t xml:space="preserve">– </w:t>
      </w:r>
      <w:r w:rsidR="00861A13">
        <w:rPr>
          <w:lang w:eastAsia="ru-RU"/>
        </w:rPr>
        <w:t>п</w:t>
      </w:r>
      <w:r w:rsidRPr="00BD2D7E">
        <w:t xml:space="preserve">редседатель </w:t>
      </w:r>
      <w:proofErr w:type="spellStart"/>
      <w:r w:rsidRPr="00BD2D7E">
        <w:t>Дергачевской</w:t>
      </w:r>
      <w:proofErr w:type="spellEnd"/>
      <w:r w:rsidRPr="00BD2D7E">
        <w:t xml:space="preserve"> РГА</w:t>
      </w:r>
      <w:r w:rsidR="00861A13">
        <w:t>;</w:t>
      </w:r>
    </w:p>
    <w:p w:rsidR="0096075F" w:rsidRPr="00BD2D7E" w:rsidRDefault="00D764BE" w:rsidP="0096075F">
      <w:pPr>
        <w:pStyle w:val="Ad"/>
      </w:pPr>
      <w:r w:rsidRPr="00BD2D7E">
        <w:t>2006</w:t>
      </w:r>
      <w:r w:rsidR="00861A13">
        <w:t>-</w:t>
      </w:r>
      <w:r w:rsidRPr="00BD2D7E">
        <w:t>2007 гг. </w:t>
      </w:r>
      <w:r w:rsidR="00861A13" w:rsidRPr="00B20D8F">
        <w:rPr>
          <w:lang w:eastAsia="ru-RU"/>
        </w:rPr>
        <w:t xml:space="preserve">– </w:t>
      </w:r>
      <w:r w:rsidR="00861A13">
        <w:rPr>
          <w:lang w:eastAsia="ru-RU"/>
        </w:rPr>
        <w:t>с</w:t>
      </w:r>
      <w:r w:rsidRPr="00BD2D7E">
        <w:t>оветник председателя Харьковского облсовета.</w:t>
      </w:r>
    </w:p>
    <w:p w:rsidR="0096075F" w:rsidRPr="00BD2D7E" w:rsidRDefault="0096075F" w:rsidP="0087555E">
      <w:pPr>
        <w:pStyle w:val="Ad20"/>
      </w:pPr>
      <w:r w:rsidRPr="00BD2D7E">
        <w:lastRenderedPageBreak/>
        <w:t>Выборы мэров в 2015 г.</w:t>
      </w:r>
    </w:p>
    <w:p w:rsidR="006B0154" w:rsidRPr="00BD2D7E" w:rsidRDefault="006B0154" w:rsidP="006B0154">
      <w:pPr>
        <w:pStyle w:val="Ad30"/>
        <w:spacing w:before="120" w:after="0"/>
      </w:pPr>
      <w:r w:rsidRPr="00BD2D7E">
        <w:t xml:space="preserve">Лазуренко Леонид Иванович –  г. </w:t>
      </w:r>
      <w:proofErr w:type="spellStart"/>
      <w:r w:rsidRPr="00BD2D7E">
        <w:t>Люботин</w:t>
      </w:r>
      <w:proofErr w:type="spellEnd"/>
    </w:p>
    <w:p w:rsidR="006B0154" w:rsidRPr="00BD2D7E" w:rsidRDefault="006B0154" w:rsidP="006B0154">
      <w:pPr>
        <w:pStyle w:val="Ad2"/>
        <w:spacing w:after="0"/>
      </w:pPr>
      <w:r w:rsidRPr="00BD2D7E">
        <w:t>Выдвинут БПП.</w:t>
      </w:r>
    </w:p>
    <w:p w:rsidR="006B0154" w:rsidRPr="00BD2D7E" w:rsidRDefault="006B0154" w:rsidP="006B0154">
      <w:pPr>
        <w:pStyle w:val="Ad2"/>
      </w:pPr>
      <w:r w:rsidRPr="00BD2D7E">
        <w:t>Получил 2,4 тыс. голосов (32% явившихся).</w:t>
      </w:r>
    </w:p>
    <w:p w:rsidR="006B0154" w:rsidRPr="00BD2D7E" w:rsidRDefault="006B0154" w:rsidP="006B0154">
      <w:pPr>
        <w:pStyle w:val="Ad2"/>
        <w:spacing w:before="120" w:after="120"/>
      </w:pPr>
      <w:r w:rsidRPr="00BD2D7E">
        <w:rPr>
          <w:b/>
        </w:rPr>
        <w:t>Бизнес-интересы:</w:t>
      </w:r>
      <w:r>
        <w:rPr>
          <w:b/>
        </w:rPr>
        <w:t xml:space="preserve"> </w:t>
      </w:r>
      <w:r>
        <w:t>р</w:t>
      </w:r>
      <w:r w:rsidRPr="00BD2D7E">
        <w:t>озничная торговля (</w:t>
      </w:r>
      <w:r>
        <w:t>контролирует</w:t>
      </w:r>
      <w:r w:rsidRPr="00BD2D7E">
        <w:t xml:space="preserve"> центральный рынок </w:t>
      </w:r>
      <w:r>
        <w:t>г. </w:t>
      </w:r>
      <w:proofErr w:type="spellStart"/>
      <w:r w:rsidRPr="00BD2D7E">
        <w:t>Люботин</w:t>
      </w:r>
      <w:proofErr w:type="spellEnd"/>
      <w:r w:rsidRPr="00BD2D7E">
        <w:t>)</w:t>
      </w:r>
      <w:r>
        <w:t>.</w:t>
      </w:r>
    </w:p>
    <w:p w:rsidR="006B0154" w:rsidRPr="006B0154" w:rsidRDefault="006B0154" w:rsidP="006B0154">
      <w:pPr>
        <w:pStyle w:val="Ad2"/>
        <w:spacing w:before="120" w:after="120"/>
      </w:pPr>
      <w:r w:rsidRPr="00BD2D7E">
        <w:rPr>
          <w:b/>
        </w:rPr>
        <w:t>Связи:</w:t>
      </w:r>
      <w:r>
        <w:rPr>
          <w:b/>
        </w:rPr>
        <w:t xml:space="preserve"> </w:t>
      </w:r>
      <w:r w:rsidRPr="006B0154">
        <w:t>Игорь Райнин.</w:t>
      </w:r>
    </w:p>
    <w:p w:rsidR="006B0154" w:rsidRPr="00BD2D7E" w:rsidRDefault="006B0154" w:rsidP="006B0154">
      <w:pPr>
        <w:pStyle w:val="Ad2"/>
        <w:spacing w:before="120" w:after="120"/>
      </w:pPr>
      <w:r w:rsidRPr="00BD2D7E">
        <w:rPr>
          <w:b/>
        </w:rPr>
        <w:t>Примечательные факты:</w:t>
      </w:r>
      <w:r>
        <w:rPr>
          <w:b/>
        </w:rPr>
        <w:t xml:space="preserve"> </w:t>
      </w:r>
      <w:r>
        <w:t>в</w:t>
      </w:r>
      <w:r w:rsidRPr="00BD2D7E">
        <w:t xml:space="preserve"> 2010 г. избирался депутатом Харьковского областного совета VI созыва от Народной партии</w:t>
      </w:r>
      <w:r>
        <w:t>.</w:t>
      </w:r>
    </w:p>
    <w:p w:rsidR="0096075F" w:rsidRPr="00BD2D7E" w:rsidRDefault="00B437BA" w:rsidP="006B0154">
      <w:pPr>
        <w:pStyle w:val="Ad30"/>
        <w:spacing w:before="120" w:after="0"/>
      </w:pPr>
      <w:r w:rsidRPr="00BD2D7E">
        <w:t>Лисицкий Александр Васильевич</w:t>
      </w:r>
      <w:r w:rsidR="0096075F" w:rsidRPr="00BD2D7E">
        <w:t xml:space="preserve"> –</w:t>
      </w:r>
      <w:r w:rsidR="006B0154">
        <w:t xml:space="preserve"> </w:t>
      </w:r>
      <w:r w:rsidRPr="00BD2D7E">
        <w:t>г. Дергачи</w:t>
      </w:r>
    </w:p>
    <w:p w:rsidR="0096075F" w:rsidRPr="00BD2D7E" w:rsidRDefault="0096075F" w:rsidP="006B0154">
      <w:pPr>
        <w:pStyle w:val="Ad2"/>
        <w:spacing w:after="0"/>
      </w:pPr>
      <w:r w:rsidRPr="00BD2D7E">
        <w:t xml:space="preserve">Выдвинут </w:t>
      </w:r>
      <w:r w:rsidR="00B437BA" w:rsidRPr="00BD2D7E">
        <w:t>Возрождение</w:t>
      </w:r>
      <w:r w:rsidR="00861A13">
        <w:t>м</w:t>
      </w:r>
      <w:r w:rsidRPr="00BD2D7E">
        <w:t>.</w:t>
      </w:r>
    </w:p>
    <w:p w:rsidR="0096075F" w:rsidRPr="00BD2D7E" w:rsidRDefault="0096075F" w:rsidP="0096075F">
      <w:pPr>
        <w:pStyle w:val="Ad2"/>
      </w:pPr>
      <w:r w:rsidRPr="00BD2D7E">
        <w:t>Получил</w:t>
      </w:r>
      <w:r w:rsidR="00B5758A" w:rsidRPr="00BD2D7E">
        <w:t xml:space="preserve"> 4,2</w:t>
      </w:r>
      <w:r w:rsidRPr="00BD2D7E">
        <w:t xml:space="preserve"> тыс. голосов (</w:t>
      </w:r>
      <w:r w:rsidR="00B5758A" w:rsidRPr="00BD2D7E">
        <w:t>63</w:t>
      </w:r>
      <w:r w:rsidRPr="00BD2D7E">
        <w:t>% явившихся).</w:t>
      </w:r>
    </w:p>
    <w:p w:rsidR="0096075F" w:rsidRPr="00BD2D7E" w:rsidRDefault="0096075F" w:rsidP="006B0154">
      <w:pPr>
        <w:pStyle w:val="Ad2"/>
        <w:spacing w:before="120" w:after="120"/>
      </w:pPr>
      <w:r w:rsidRPr="00BD2D7E">
        <w:rPr>
          <w:b/>
        </w:rPr>
        <w:t>Бизнес-интересы:</w:t>
      </w:r>
      <w:r w:rsidR="007C3998">
        <w:rPr>
          <w:b/>
        </w:rPr>
        <w:t xml:space="preserve"> </w:t>
      </w:r>
      <w:r w:rsidR="007C3998">
        <w:t>р</w:t>
      </w:r>
      <w:r w:rsidR="00B66E10" w:rsidRPr="00BD2D7E">
        <w:t>озничная</w:t>
      </w:r>
      <w:r w:rsidR="00133262" w:rsidRPr="00BD2D7E">
        <w:t xml:space="preserve"> </w:t>
      </w:r>
      <w:r w:rsidR="00B66E10" w:rsidRPr="00BD2D7E">
        <w:t>торговля</w:t>
      </w:r>
      <w:r w:rsidR="00133262" w:rsidRPr="00BD2D7E">
        <w:t xml:space="preserve"> алкоголем </w:t>
      </w:r>
      <w:r w:rsidR="00B66E10" w:rsidRPr="00BD2D7E">
        <w:t>и табачными изделиями</w:t>
      </w:r>
      <w:r w:rsidR="00861A13">
        <w:t>.</w:t>
      </w:r>
    </w:p>
    <w:p w:rsidR="0096075F" w:rsidRPr="00BD2D7E" w:rsidRDefault="0096075F" w:rsidP="006B0154">
      <w:pPr>
        <w:pStyle w:val="Ad2"/>
        <w:spacing w:before="120" w:after="120"/>
      </w:pPr>
      <w:r w:rsidRPr="00BD2D7E">
        <w:rPr>
          <w:b/>
        </w:rPr>
        <w:t>Связи:</w:t>
      </w:r>
      <w:r w:rsidR="007C3998">
        <w:rPr>
          <w:b/>
        </w:rPr>
        <w:t xml:space="preserve"> </w:t>
      </w:r>
      <w:r w:rsidR="007278B2">
        <w:t>Владимир Кацуба.</w:t>
      </w:r>
    </w:p>
    <w:p w:rsidR="0096075F" w:rsidRPr="006B0154" w:rsidRDefault="0096075F" w:rsidP="007C3998">
      <w:pPr>
        <w:pStyle w:val="Ad2"/>
        <w:spacing w:after="0"/>
      </w:pPr>
      <w:r w:rsidRPr="00BD2D7E">
        <w:rPr>
          <w:b/>
        </w:rPr>
        <w:t>Примечательные факты:</w:t>
      </w:r>
      <w:r w:rsidR="006B0154">
        <w:rPr>
          <w:b/>
        </w:rPr>
        <w:t xml:space="preserve"> </w:t>
      </w:r>
      <w:r w:rsidR="006B0154" w:rsidRPr="006B0154">
        <w:t>руководил г. Дергачи с 1990 г. В мае 2017 г. трагически погиб, попав под колеса машины для полива.</w:t>
      </w:r>
    </w:p>
    <w:p w:rsidR="0096075F" w:rsidRPr="00BD2D7E" w:rsidRDefault="0096075F" w:rsidP="0087555E">
      <w:pPr>
        <w:pStyle w:val="Ad20"/>
      </w:pPr>
      <w:r w:rsidRPr="00BD2D7E">
        <w:t>Выборы глав районных советов в 2015 г.</w:t>
      </w:r>
    </w:p>
    <w:p w:rsidR="0096075F" w:rsidRPr="00BD2D7E" w:rsidRDefault="00311357" w:rsidP="007278B2">
      <w:pPr>
        <w:pStyle w:val="Ad30"/>
        <w:spacing w:before="120" w:after="0"/>
      </w:pPr>
      <w:r w:rsidRPr="00BD2D7E">
        <w:t>Лазарев Геннадий Юрьевич</w:t>
      </w:r>
      <w:r w:rsidR="007278B2">
        <w:t xml:space="preserve"> – </w:t>
      </w:r>
      <w:proofErr w:type="spellStart"/>
      <w:r w:rsidR="007278B2">
        <w:t>Дергачевский</w:t>
      </w:r>
      <w:proofErr w:type="spellEnd"/>
      <w:r w:rsidR="007278B2">
        <w:t xml:space="preserve"> район</w:t>
      </w:r>
    </w:p>
    <w:p w:rsidR="0096075F" w:rsidRPr="00BD2D7E" w:rsidRDefault="0096075F" w:rsidP="006B0154">
      <w:pPr>
        <w:pStyle w:val="Ad2"/>
        <w:spacing w:after="0"/>
      </w:pPr>
      <w:r w:rsidRPr="00BD2D7E">
        <w:t xml:space="preserve">Выдвинут </w:t>
      </w:r>
      <w:r w:rsidR="00311357" w:rsidRPr="00BD2D7E">
        <w:t>Возрождение</w:t>
      </w:r>
      <w:r w:rsidR="00861A13">
        <w:t>м</w:t>
      </w:r>
      <w:r w:rsidRPr="00BD2D7E">
        <w:t>.</w:t>
      </w:r>
    </w:p>
    <w:p w:rsidR="0096075F" w:rsidRPr="00BD2D7E" w:rsidRDefault="0096075F" w:rsidP="006B0154">
      <w:pPr>
        <w:pStyle w:val="Ad2"/>
        <w:spacing w:before="120" w:after="120"/>
      </w:pPr>
      <w:r w:rsidRPr="00BD2D7E">
        <w:rPr>
          <w:b/>
        </w:rPr>
        <w:t>Бизнес-интересы:</w:t>
      </w:r>
      <w:r w:rsidR="007C3998">
        <w:rPr>
          <w:b/>
        </w:rPr>
        <w:t xml:space="preserve"> </w:t>
      </w:r>
      <w:r w:rsidR="007C3998">
        <w:t>п</w:t>
      </w:r>
      <w:r w:rsidR="003B6C18" w:rsidRPr="00BD2D7E">
        <w:t>редоставление информационных услуг (</w:t>
      </w:r>
      <w:r w:rsidR="00861A13">
        <w:t>О</w:t>
      </w:r>
      <w:r w:rsidR="003B6C18" w:rsidRPr="00BD2D7E">
        <w:t>О</w:t>
      </w:r>
      <w:r w:rsidR="00861A13">
        <w:t>О</w:t>
      </w:r>
      <w:r w:rsidR="003B6C18" w:rsidRPr="00BD2D7E">
        <w:t xml:space="preserve"> </w:t>
      </w:r>
      <w:r w:rsidR="00861A13">
        <w:t>«</w:t>
      </w:r>
      <w:proofErr w:type="spellStart"/>
      <w:r w:rsidR="00861A13">
        <w:t>И</w:t>
      </w:r>
      <w:r w:rsidR="003B6C18" w:rsidRPr="00BD2D7E">
        <w:t>дент</w:t>
      </w:r>
      <w:proofErr w:type="spellEnd"/>
      <w:r w:rsidR="003B6C18" w:rsidRPr="00BD2D7E">
        <w:t>-плюс</w:t>
      </w:r>
      <w:r w:rsidR="00861A13">
        <w:t>»</w:t>
      </w:r>
      <w:r w:rsidR="003B6C18" w:rsidRPr="00BD2D7E">
        <w:t>)</w:t>
      </w:r>
      <w:r w:rsidR="007C3998">
        <w:t>.</w:t>
      </w:r>
    </w:p>
    <w:p w:rsidR="0096075F" w:rsidRPr="00BD2D7E" w:rsidRDefault="0096075F" w:rsidP="006B0154">
      <w:pPr>
        <w:pStyle w:val="Ad2"/>
        <w:spacing w:before="120" w:after="120"/>
      </w:pPr>
      <w:r w:rsidRPr="00BD2D7E">
        <w:rPr>
          <w:b/>
        </w:rPr>
        <w:t>Связи:</w:t>
      </w:r>
      <w:r w:rsidR="007C3998">
        <w:rPr>
          <w:b/>
        </w:rPr>
        <w:t xml:space="preserve"> </w:t>
      </w:r>
      <w:r w:rsidR="00487D89" w:rsidRPr="00BD2D7E">
        <w:t>Вла</w:t>
      </w:r>
      <w:r w:rsidR="006B0154">
        <w:t>димир</w:t>
      </w:r>
      <w:r w:rsidR="00487D89" w:rsidRPr="00BD2D7E">
        <w:t xml:space="preserve"> Кацуб</w:t>
      </w:r>
      <w:r w:rsidR="006B0154">
        <w:t>а</w:t>
      </w:r>
      <w:r w:rsidRPr="00BD2D7E">
        <w:t>.</w:t>
      </w:r>
    </w:p>
    <w:p w:rsidR="0096075F" w:rsidRPr="006B0154" w:rsidRDefault="006B0154" w:rsidP="006B0154">
      <w:pPr>
        <w:pStyle w:val="Ad2"/>
        <w:spacing w:before="120" w:after="120"/>
        <w:rPr>
          <w:b/>
        </w:rPr>
      </w:pPr>
      <w:r>
        <w:rPr>
          <w:b/>
        </w:rPr>
        <w:t xml:space="preserve">Примечательные факты: </w:t>
      </w:r>
      <w:r>
        <w:t>д</w:t>
      </w:r>
      <w:r w:rsidR="00861A13">
        <w:t>о 2015 г. – п</w:t>
      </w:r>
      <w:r w:rsidR="00487D89" w:rsidRPr="00BD2D7E">
        <w:t xml:space="preserve">ервый заместитель </w:t>
      </w:r>
      <w:proofErr w:type="spellStart"/>
      <w:r w:rsidR="00487D89" w:rsidRPr="00BD2D7E">
        <w:t>Дергачевской</w:t>
      </w:r>
      <w:proofErr w:type="spellEnd"/>
      <w:r w:rsidR="00487D89" w:rsidRPr="00BD2D7E">
        <w:t xml:space="preserve"> РГА</w:t>
      </w:r>
      <w:r w:rsidR="00861A13">
        <w:t>.</w:t>
      </w:r>
    </w:p>
    <w:p w:rsidR="0096075F" w:rsidRPr="00BD2D7E" w:rsidRDefault="0096075F" w:rsidP="009538DD">
      <w:pPr>
        <w:pStyle w:val="1"/>
      </w:pPr>
      <w:bookmarkStart w:id="17" w:name="_Toc529802406"/>
      <w:r w:rsidRPr="00BD2D7E">
        <w:lastRenderedPageBreak/>
        <w:t>ОКРУГ №176</w:t>
      </w:r>
      <w:bookmarkEnd w:id="17"/>
    </w:p>
    <w:p w:rsidR="0096075F" w:rsidRPr="00BD2D7E" w:rsidRDefault="0096075F" w:rsidP="00133ACB">
      <w:pPr>
        <w:pStyle w:val="Ad20"/>
        <w:spacing w:before="120" w:after="0"/>
      </w:pPr>
      <w:r w:rsidRPr="00BD2D7E">
        <w:t>Информация об округе</w:t>
      </w:r>
    </w:p>
    <w:p w:rsidR="0096075F" w:rsidRPr="00BD2D7E" w:rsidRDefault="0096075F" w:rsidP="0087555E">
      <w:pPr>
        <w:pStyle w:val="Ad2"/>
        <w:spacing w:after="0"/>
      </w:pPr>
      <w:r w:rsidRPr="00BD2D7E">
        <w:t xml:space="preserve">Количество избирателей в округе в 2014 г. </w:t>
      </w:r>
      <w:r w:rsidR="00D410A4" w:rsidRPr="00B20D8F">
        <w:rPr>
          <w:lang w:eastAsia="ru-RU"/>
        </w:rPr>
        <w:t xml:space="preserve">– </w:t>
      </w:r>
      <w:r w:rsidR="0036192B" w:rsidRPr="00BD2D7E">
        <w:t>146,4</w:t>
      </w:r>
      <w:r w:rsidRPr="00BD2D7E">
        <w:t xml:space="preserve"> тыс. чел.</w:t>
      </w:r>
    </w:p>
    <w:p w:rsidR="0096075F" w:rsidRPr="00BD2D7E" w:rsidRDefault="0096075F" w:rsidP="0087555E">
      <w:pPr>
        <w:pStyle w:val="Ad2"/>
        <w:spacing w:after="0"/>
      </w:pPr>
      <w:r w:rsidRPr="00BD2D7E">
        <w:t>Явка на</w:t>
      </w:r>
      <w:r w:rsidR="00D410A4">
        <w:t xml:space="preserve"> парламентские выборы в 2014 г.</w:t>
      </w:r>
      <w:r w:rsidRPr="00BD2D7E">
        <w:t xml:space="preserve"> </w:t>
      </w:r>
      <w:r w:rsidR="00D410A4" w:rsidRPr="00B20D8F">
        <w:rPr>
          <w:lang w:eastAsia="ru-RU"/>
        </w:rPr>
        <w:t xml:space="preserve">– </w:t>
      </w:r>
      <w:r w:rsidR="0036192B" w:rsidRPr="00BD2D7E">
        <w:t>43</w:t>
      </w:r>
      <w:r w:rsidRPr="00BD2D7E">
        <w:t>% (</w:t>
      </w:r>
      <w:r w:rsidR="0036192B" w:rsidRPr="00BD2D7E">
        <w:t>62,8</w:t>
      </w:r>
      <w:r w:rsidRPr="00BD2D7E">
        <w:t xml:space="preserve"> тыс. чел.).</w:t>
      </w:r>
    </w:p>
    <w:p w:rsidR="0096075F" w:rsidRPr="00BD2D7E" w:rsidRDefault="0096075F" w:rsidP="00C701E4">
      <w:pPr>
        <w:pStyle w:val="Ad2"/>
        <w:spacing w:before="120" w:after="120"/>
      </w:pPr>
      <w:r w:rsidRPr="00BD2D7E">
        <w:t xml:space="preserve">К округу относятся: </w:t>
      </w:r>
    </w:p>
    <w:p w:rsidR="00A537D2" w:rsidRDefault="00A537D2" w:rsidP="00DF59DD">
      <w:pPr>
        <w:pStyle w:val="Ad"/>
        <w:jc w:val="both"/>
      </w:pPr>
      <w:r>
        <w:t>г. </w:t>
      </w:r>
      <w:r w:rsidR="0036192B" w:rsidRPr="00BD2D7E">
        <w:t>Чугуев</w:t>
      </w:r>
      <w:r>
        <w:t>;</w:t>
      </w:r>
    </w:p>
    <w:p w:rsidR="00715275" w:rsidRDefault="0036192B" w:rsidP="00DF59DD">
      <w:pPr>
        <w:pStyle w:val="Ad"/>
        <w:jc w:val="both"/>
      </w:pPr>
      <w:proofErr w:type="spellStart"/>
      <w:r w:rsidRPr="00BD2D7E">
        <w:t>Великобурлукский</w:t>
      </w:r>
      <w:proofErr w:type="spellEnd"/>
      <w:r w:rsidR="00133ACB">
        <w:t xml:space="preserve">, </w:t>
      </w:r>
      <w:proofErr w:type="spellStart"/>
      <w:r w:rsidR="00133ACB" w:rsidRPr="00BD2D7E">
        <w:t>Волчанский</w:t>
      </w:r>
      <w:proofErr w:type="spellEnd"/>
      <w:r w:rsidR="00133ACB">
        <w:t xml:space="preserve">, </w:t>
      </w:r>
      <w:proofErr w:type="spellStart"/>
      <w:r w:rsidR="00133ACB" w:rsidRPr="00BD2D7E">
        <w:t>Двуречанский</w:t>
      </w:r>
      <w:proofErr w:type="spellEnd"/>
      <w:r w:rsidR="00133ACB">
        <w:t xml:space="preserve">, </w:t>
      </w:r>
      <w:r w:rsidR="00133ACB" w:rsidRPr="00BD2D7E">
        <w:t>Печенежский</w:t>
      </w:r>
      <w:r w:rsidR="00133ACB">
        <w:t xml:space="preserve">, </w:t>
      </w:r>
      <w:proofErr w:type="spellStart"/>
      <w:r w:rsidR="00133ACB" w:rsidRPr="00BD2D7E">
        <w:t>Чугуевский</w:t>
      </w:r>
      <w:proofErr w:type="spellEnd"/>
      <w:r w:rsidR="00133ACB" w:rsidRPr="00BD2D7E">
        <w:t xml:space="preserve"> </w:t>
      </w:r>
      <w:r w:rsidR="00133ACB">
        <w:t>районы.</w:t>
      </w:r>
    </w:p>
    <w:p w:rsidR="0096075F" w:rsidRPr="00BD2D7E" w:rsidRDefault="00D410A4" w:rsidP="0087555E">
      <w:pPr>
        <w:pStyle w:val="Ad2"/>
        <w:spacing w:before="120" w:after="120"/>
      </w:pPr>
      <w:r>
        <w:t>Участков в округе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36192B" w:rsidRPr="00BD2D7E">
        <w:t>157</w:t>
      </w:r>
      <w:r w:rsidR="0096075F" w:rsidRPr="00BD2D7E">
        <w:t>, в т.ч.:</w:t>
      </w:r>
    </w:p>
    <w:p w:rsidR="0096075F" w:rsidRPr="00BD2D7E" w:rsidRDefault="00D410A4" w:rsidP="0096075F">
      <w:pPr>
        <w:pStyle w:val="Ad"/>
      </w:pPr>
      <w:r>
        <w:t>больших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AA3A9B" w:rsidRPr="00BD2D7E">
        <w:t>39</w:t>
      </w:r>
      <w:r w:rsidR="0096075F" w:rsidRPr="00BD2D7E">
        <w:t>;</w:t>
      </w:r>
    </w:p>
    <w:p w:rsidR="0096075F" w:rsidRPr="00BD2D7E" w:rsidRDefault="00D410A4" w:rsidP="0096075F">
      <w:pPr>
        <w:pStyle w:val="Ad"/>
      </w:pPr>
      <w:r>
        <w:t>средних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AA3A9B" w:rsidRPr="00BD2D7E">
        <w:t>56</w:t>
      </w:r>
      <w:r w:rsidR="0096075F" w:rsidRPr="00BD2D7E">
        <w:t>;</w:t>
      </w:r>
    </w:p>
    <w:p w:rsidR="0096075F" w:rsidRPr="00BD2D7E" w:rsidRDefault="00D410A4" w:rsidP="0096075F">
      <w:pPr>
        <w:pStyle w:val="Ad"/>
      </w:pPr>
      <w:r>
        <w:t>малых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AA3A9B" w:rsidRPr="00BD2D7E">
        <w:t>62</w:t>
      </w:r>
      <w:r w:rsidR="0096075F" w:rsidRPr="00BD2D7E">
        <w:t>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В 2012 г. от округа в парламент был избран </w:t>
      </w:r>
      <w:proofErr w:type="spellStart"/>
      <w:r w:rsidR="00AA3A9B" w:rsidRPr="00BD2D7E">
        <w:t>Шенцев</w:t>
      </w:r>
      <w:proofErr w:type="spellEnd"/>
      <w:r w:rsidR="00AA3A9B" w:rsidRPr="00BD2D7E">
        <w:t xml:space="preserve"> Дмитрий</w:t>
      </w:r>
      <w:r w:rsidRPr="00BD2D7E">
        <w:t xml:space="preserve"> (</w:t>
      </w:r>
      <w:r w:rsidR="0087555E">
        <w:t>ПР</w:t>
      </w:r>
      <w:r w:rsidRPr="00BD2D7E">
        <w:t>).</w:t>
      </w:r>
    </w:p>
    <w:p w:rsidR="0096075F" w:rsidRPr="00BD2D7E" w:rsidRDefault="0096075F" w:rsidP="00133ACB">
      <w:pPr>
        <w:pStyle w:val="Ad20"/>
        <w:spacing w:before="120" w:after="0"/>
      </w:pPr>
      <w:r w:rsidRPr="00BD2D7E">
        <w:t>Выборы в парламент в 2014 г.</w:t>
      </w:r>
    </w:p>
    <w:p w:rsidR="0096075F" w:rsidRPr="00BD2D7E" w:rsidRDefault="00AA3A9B" w:rsidP="00133ACB">
      <w:pPr>
        <w:pStyle w:val="Ad30"/>
        <w:spacing w:before="0" w:after="0"/>
      </w:pPr>
      <w:proofErr w:type="spellStart"/>
      <w:r w:rsidRPr="00BD2D7E">
        <w:t>Шенцев</w:t>
      </w:r>
      <w:proofErr w:type="spellEnd"/>
      <w:r w:rsidRPr="00BD2D7E">
        <w:t xml:space="preserve"> Дмитрий Алексеевич</w:t>
      </w:r>
      <w:r w:rsidR="0096075F" w:rsidRPr="00BD2D7E">
        <w:t xml:space="preserve"> – победитель</w:t>
      </w:r>
    </w:p>
    <w:p w:rsidR="0096075F" w:rsidRPr="00BD2D7E" w:rsidRDefault="00AA3A9B" w:rsidP="00C701E4">
      <w:pPr>
        <w:pStyle w:val="Ad2"/>
        <w:spacing w:after="0"/>
      </w:pPr>
      <w:r w:rsidRPr="00BD2D7E">
        <w:t>Самовыдвижен</w:t>
      </w:r>
      <w:r w:rsidR="00D410A4">
        <w:t>ие</w:t>
      </w:r>
      <w:r w:rsidR="0096075F" w:rsidRPr="00BD2D7E">
        <w:t>.</w:t>
      </w:r>
    </w:p>
    <w:p w:rsidR="0096075F" w:rsidRPr="00BD2D7E" w:rsidRDefault="0096075F" w:rsidP="00316A9E">
      <w:pPr>
        <w:pStyle w:val="Ad2"/>
        <w:spacing w:after="0"/>
      </w:pPr>
      <w:r w:rsidRPr="00BD2D7E">
        <w:t xml:space="preserve">Получил </w:t>
      </w:r>
      <w:r w:rsidR="00AA3A9B" w:rsidRPr="00BD2D7E">
        <w:t>34,3</w:t>
      </w:r>
      <w:r w:rsidRPr="00BD2D7E">
        <w:t xml:space="preserve"> тыс. голосов (</w:t>
      </w:r>
      <w:r w:rsidR="00AA3A9B" w:rsidRPr="00BD2D7E">
        <w:t>55</w:t>
      </w:r>
      <w:r w:rsidRPr="00BD2D7E">
        <w:t>% явившихся).</w:t>
      </w:r>
    </w:p>
    <w:p w:rsidR="0096075F" w:rsidRPr="00BD2D7E" w:rsidRDefault="0096075F" w:rsidP="00133ACB">
      <w:pPr>
        <w:pStyle w:val="Ad2"/>
        <w:spacing w:after="0"/>
      </w:pPr>
      <w:r w:rsidRPr="00BD2D7E">
        <w:t xml:space="preserve">Фракция по состоянию на </w:t>
      </w:r>
      <w:r w:rsidR="00AA3A9B" w:rsidRPr="00BD2D7E">
        <w:t>30</w:t>
      </w:r>
      <w:r w:rsidRPr="00BD2D7E">
        <w:t>.</w:t>
      </w:r>
      <w:r w:rsidR="00AA3A9B" w:rsidRPr="00BD2D7E">
        <w:t>10</w:t>
      </w:r>
      <w:r w:rsidRPr="00BD2D7E">
        <w:t>.</w:t>
      </w:r>
      <w:r w:rsidR="00AA3A9B" w:rsidRPr="00BD2D7E">
        <w:t>2018</w:t>
      </w:r>
      <w:r w:rsidRPr="00BD2D7E">
        <w:t xml:space="preserve"> г. – </w:t>
      </w:r>
      <w:r w:rsidR="00316A9E">
        <w:t>ОБ</w:t>
      </w:r>
      <w:r w:rsidRPr="00BD2D7E">
        <w:t>.</w:t>
      </w:r>
    </w:p>
    <w:p w:rsidR="0096075F" w:rsidRPr="00BD2D7E" w:rsidRDefault="0096075F" w:rsidP="00133ACB">
      <w:pPr>
        <w:pStyle w:val="Ad2"/>
        <w:spacing w:before="120" w:after="0"/>
        <w:rPr>
          <w:b/>
        </w:rPr>
      </w:pPr>
      <w:r w:rsidRPr="00BD2D7E">
        <w:rPr>
          <w:b/>
        </w:rPr>
        <w:t>Бизнес-интересы:</w:t>
      </w:r>
    </w:p>
    <w:p w:rsidR="0096075F" w:rsidRPr="00BD2D7E" w:rsidRDefault="0003368F" w:rsidP="007C3998">
      <w:pPr>
        <w:pStyle w:val="Ad"/>
        <w:jc w:val="both"/>
      </w:pPr>
      <w:r>
        <w:t>н</w:t>
      </w:r>
      <w:r w:rsidR="00483753" w:rsidRPr="00BD2D7E">
        <w:t>едвижимость (ООО «Производственно-строительное предприятие «Гали»)</w:t>
      </w:r>
      <w:r w:rsidR="0096075F" w:rsidRPr="00BD2D7E">
        <w:t>;</w:t>
      </w:r>
    </w:p>
    <w:p w:rsidR="0096075F" w:rsidRPr="00BD2D7E" w:rsidRDefault="0003368F" w:rsidP="007C3998">
      <w:pPr>
        <w:pStyle w:val="Ad"/>
        <w:jc w:val="both"/>
      </w:pPr>
      <w:r>
        <w:t>о</w:t>
      </w:r>
      <w:r w:rsidR="001B7044" w:rsidRPr="00BD2D7E">
        <w:t>хотничьи хозяйства (Харьковское областное охотничье хозяйство «</w:t>
      </w:r>
      <w:proofErr w:type="spellStart"/>
      <w:r w:rsidR="001B7044" w:rsidRPr="00BD2D7E">
        <w:t>Лисомир</w:t>
      </w:r>
      <w:proofErr w:type="spellEnd"/>
      <w:r w:rsidR="001B7044" w:rsidRPr="00BD2D7E">
        <w:t xml:space="preserve">», </w:t>
      </w:r>
      <w:proofErr w:type="spellStart"/>
      <w:r w:rsidR="00483753" w:rsidRPr="00BD2D7E">
        <w:t>Боровское</w:t>
      </w:r>
      <w:proofErr w:type="spellEnd"/>
      <w:r w:rsidR="00483753" w:rsidRPr="00BD2D7E">
        <w:t xml:space="preserve"> охотничье рыбное хозяйство «Хантер»</w:t>
      </w:r>
      <w:r w:rsidR="00D410A4">
        <w:t>,</w:t>
      </w:r>
      <w:r w:rsidR="00483753" w:rsidRPr="00BD2D7E">
        <w:t xml:space="preserve"> Харьковская областная общественная организация «Харьковский фонд диких животных», ООО «Харьковский конный завод»</w:t>
      </w:r>
      <w:r w:rsidR="001B7044" w:rsidRPr="00BD2D7E">
        <w:t>)</w:t>
      </w:r>
      <w:r w:rsidR="0096075F" w:rsidRPr="00BD2D7E">
        <w:t>.</w:t>
      </w:r>
      <w:r w:rsidR="00653973" w:rsidRPr="00BD2D7E">
        <w:t xml:space="preserve"> В общей сложности </w:t>
      </w:r>
      <w:r w:rsidR="00133ACB">
        <w:t>-</w:t>
      </w:r>
      <w:r w:rsidR="00653973" w:rsidRPr="00BD2D7E">
        <w:t xml:space="preserve"> более </w:t>
      </w:r>
      <w:r w:rsidR="00A9326C" w:rsidRPr="00BD2D7E">
        <w:t xml:space="preserve">50 </w:t>
      </w:r>
      <w:r w:rsidR="00D410A4">
        <w:t>тыс.</w:t>
      </w:r>
      <w:r w:rsidR="00A9326C" w:rsidRPr="00BD2D7E">
        <w:t xml:space="preserve"> </w:t>
      </w:r>
      <w:r w:rsidR="00133ACB">
        <w:t>га</w:t>
      </w:r>
      <w:r w:rsidR="00A9326C" w:rsidRPr="00BD2D7E">
        <w:t xml:space="preserve"> земли.</w:t>
      </w:r>
    </w:p>
    <w:p w:rsidR="00A9326C" w:rsidRPr="00BD2D7E" w:rsidRDefault="00A9326C" w:rsidP="007C3998">
      <w:pPr>
        <w:pStyle w:val="Ad"/>
        <w:jc w:val="both"/>
      </w:pPr>
      <w:r w:rsidRPr="00BD2D7E">
        <w:t>Азартные игры (ООО «Фортуна Лтд»)</w:t>
      </w:r>
      <w:r w:rsidR="00D410A4">
        <w:t>.</w:t>
      </w:r>
    </w:p>
    <w:p w:rsidR="0096075F" w:rsidRPr="00BD2D7E" w:rsidRDefault="0096075F" w:rsidP="00133ACB">
      <w:pPr>
        <w:pStyle w:val="Ad2"/>
        <w:spacing w:before="120" w:after="0"/>
        <w:rPr>
          <w:b/>
        </w:rPr>
      </w:pPr>
      <w:r w:rsidRPr="00BD2D7E">
        <w:rPr>
          <w:b/>
        </w:rPr>
        <w:t>Связи:</w:t>
      </w:r>
    </w:p>
    <w:p w:rsidR="0096075F" w:rsidRPr="00BD2D7E" w:rsidRDefault="008142CF" w:rsidP="004E10F7">
      <w:pPr>
        <w:pStyle w:val="Ad"/>
      </w:pPr>
      <w:r>
        <w:t xml:space="preserve">Дмитрий </w:t>
      </w:r>
      <w:proofErr w:type="spellStart"/>
      <w:r>
        <w:t>Шенцев</w:t>
      </w:r>
      <w:proofErr w:type="spellEnd"/>
      <w:r>
        <w:t xml:space="preserve"> считался </w:t>
      </w:r>
      <w:r w:rsidR="00D22068" w:rsidRPr="00BD2D7E">
        <w:t>одним из ближайших соратников Евгения Кушнарева</w:t>
      </w:r>
      <w:r w:rsidR="0096075F" w:rsidRPr="00BD2D7E">
        <w:t>;</w:t>
      </w:r>
    </w:p>
    <w:p w:rsidR="00A9540C" w:rsidRPr="00BD2D7E" w:rsidRDefault="008142CF" w:rsidP="004E10F7">
      <w:pPr>
        <w:pStyle w:val="Ad"/>
      </w:pPr>
      <w:r>
        <w:t>п</w:t>
      </w:r>
      <w:r w:rsidR="00067B02" w:rsidRPr="00BD2D7E">
        <w:t>осле сме</w:t>
      </w:r>
      <w:r w:rsidR="00D410A4">
        <w:t>р</w:t>
      </w:r>
      <w:r w:rsidR="00067B02" w:rsidRPr="00BD2D7E">
        <w:t xml:space="preserve">ти Кушнарева </w:t>
      </w:r>
      <w:proofErr w:type="spellStart"/>
      <w:r w:rsidR="00067B02" w:rsidRPr="00BD2D7E">
        <w:t>Шенцев</w:t>
      </w:r>
      <w:proofErr w:type="spellEnd"/>
      <w:r w:rsidR="00067B02" w:rsidRPr="00BD2D7E">
        <w:t xml:space="preserve"> сблизился с Михаилом </w:t>
      </w:r>
      <w:proofErr w:type="spellStart"/>
      <w:r w:rsidR="00067B02" w:rsidRPr="00BD2D7E">
        <w:t>Добкиным</w:t>
      </w:r>
      <w:proofErr w:type="spellEnd"/>
      <w:r>
        <w:t>.</w:t>
      </w:r>
      <w:r w:rsidR="00067B02" w:rsidRPr="00BD2D7E">
        <w:t xml:space="preserve"> </w:t>
      </w:r>
      <w:r>
        <w:t>П</w:t>
      </w:r>
      <w:r w:rsidR="00067B02" w:rsidRPr="00BD2D7E">
        <w:t xml:space="preserve">оследний стал крестным отцом </w:t>
      </w:r>
      <w:r w:rsidR="00D410A4">
        <w:t xml:space="preserve">его </w:t>
      </w:r>
      <w:r w:rsidR="00067B02" w:rsidRPr="00BD2D7E">
        <w:t>сына.</w:t>
      </w:r>
    </w:p>
    <w:p w:rsidR="0096075F" w:rsidRPr="00BD2D7E" w:rsidRDefault="0096075F" w:rsidP="00133ACB">
      <w:pPr>
        <w:pStyle w:val="Ad2"/>
        <w:spacing w:before="120" w:after="0"/>
        <w:rPr>
          <w:b/>
        </w:rPr>
      </w:pPr>
      <w:r w:rsidRPr="00BD2D7E">
        <w:rPr>
          <w:b/>
        </w:rPr>
        <w:t>Примечательные факты:</w:t>
      </w:r>
    </w:p>
    <w:p w:rsidR="0096075F" w:rsidRPr="00BD2D7E" w:rsidRDefault="003F2BC8" w:rsidP="00D22068">
      <w:pPr>
        <w:pStyle w:val="Ad"/>
      </w:pPr>
      <w:r w:rsidRPr="00BD2D7E">
        <w:t xml:space="preserve">2012-2014 гг. </w:t>
      </w:r>
      <w:r w:rsidR="00D410A4" w:rsidRPr="00B20D8F">
        <w:rPr>
          <w:lang w:eastAsia="ru-RU"/>
        </w:rPr>
        <w:t xml:space="preserve">– </w:t>
      </w:r>
      <w:r w:rsidRPr="00BD2D7E">
        <w:t xml:space="preserve">народный депутат Украины VII созыва от </w:t>
      </w:r>
      <w:r w:rsidR="00D22068" w:rsidRPr="00BD2D7E">
        <w:t>ПР</w:t>
      </w:r>
      <w:r w:rsidRPr="00BD2D7E">
        <w:t xml:space="preserve"> (округ </w:t>
      </w:r>
      <w:r w:rsidR="00D22068" w:rsidRPr="00BD2D7E">
        <w:t>№176</w:t>
      </w:r>
      <w:r w:rsidRPr="00BD2D7E">
        <w:t>)</w:t>
      </w:r>
      <w:r w:rsidR="0096075F" w:rsidRPr="00BD2D7E">
        <w:t>;</w:t>
      </w:r>
    </w:p>
    <w:p w:rsidR="003F2BC8" w:rsidRPr="00BD2D7E" w:rsidRDefault="003F2BC8" w:rsidP="00D22068">
      <w:pPr>
        <w:pStyle w:val="Ad"/>
      </w:pPr>
      <w:r w:rsidRPr="00BD2D7E">
        <w:t xml:space="preserve">2007-2012 гг. </w:t>
      </w:r>
      <w:r w:rsidR="00D410A4" w:rsidRPr="00B20D8F">
        <w:rPr>
          <w:lang w:eastAsia="ru-RU"/>
        </w:rPr>
        <w:t xml:space="preserve">– </w:t>
      </w:r>
      <w:r w:rsidRPr="00BD2D7E">
        <w:t xml:space="preserve">народный депутат Украины VI созыва от </w:t>
      </w:r>
      <w:r w:rsidR="00D22068" w:rsidRPr="00BD2D7E">
        <w:t>ПР</w:t>
      </w:r>
      <w:r w:rsidRPr="00BD2D7E">
        <w:t xml:space="preserve"> (№141 в списке)</w:t>
      </w:r>
      <w:r w:rsidR="007C3998">
        <w:t>;</w:t>
      </w:r>
    </w:p>
    <w:p w:rsidR="00443DE8" w:rsidRPr="00BD2D7E" w:rsidRDefault="003F2BC8" w:rsidP="00D22068">
      <w:pPr>
        <w:pStyle w:val="Ad"/>
      </w:pPr>
      <w:r w:rsidRPr="00BD2D7E">
        <w:t xml:space="preserve">2006-2007 гг. </w:t>
      </w:r>
      <w:r w:rsidR="00D410A4" w:rsidRPr="00B20D8F">
        <w:rPr>
          <w:lang w:eastAsia="ru-RU"/>
        </w:rPr>
        <w:t xml:space="preserve">– </w:t>
      </w:r>
      <w:r w:rsidRPr="00BD2D7E">
        <w:t xml:space="preserve">народный депутат Украины V созыва от </w:t>
      </w:r>
      <w:r w:rsidR="00D22068" w:rsidRPr="00BD2D7E">
        <w:t>ПР</w:t>
      </w:r>
      <w:r w:rsidR="007C3998">
        <w:t xml:space="preserve"> (№129 в списке);</w:t>
      </w:r>
      <w:r w:rsidRPr="00BD2D7E">
        <w:t> </w:t>
      </w:r>
    </w:p>
    <w:p w:rsidR="00B94A7D" w:rsidRPr="00BD2D7E" w:rsidRDefault="00C701E4" w:rsidP="00102CB6">
      <w:pPr>
        <w:pStyle w:val="Ad"/>
      </w:pPr>
      <w:r>
        <w:t>з</w:t>
      </w:r>
      <w:r w:rsidR="00B94A7D" w:rsidRPr="00BD2D7E">
        <w:t>имой 2007 г</w:t>
      </w:r>
      <w:r w:rsidR="007C3998">
        <w:t>.</w:t>
      </w:r>
      <w:r w:rsidR="00B94A7D" w:rsidRPr="00BD2D7E">
        <w:t xml:space="preserve"> участвовал в охоте, во время которо</w:t>
      </w:r>
      <w:r w:rsidR="00D410A4">
        <w:t>й</w:t>
      </w:r>
      <w:r w:rsidR="00B94A7D" w:rsidRPr="00BD2D7E">
        <w:t xml:space="preserve"> погиб Евгений Кушнарев.</w:t>
      </w:r>
    </w:p>
    <w:p w:rsidR="0096075F" w:rsidRPr="00BD2D7E" w:rsidRDefault="0096075F" w:rsidP="00133ACB">
      <w:pPr>
        <w:pStyle w:val="Ad20"/>
        <w:spacing w:before="120" w:after="0"/>
      </w:pPr>
      <w:r w:rsidRPr="00BD2D7E">
        <w:lastRenderedPageBreak/>
        <w:t>Выборы мэров в 2015 г.</w:t>
      </w:r>
    </w:p>
    <w:p w:rsidR="00133ACB" w:rsidRPr="00BD2D7E" w:rsidRDefault="00133ACB" w:rsidP="00133ACB">
      <w:pPr>
        <w:pStyle w:val="Ad30"/>
        <w:spacing w:after="0"/>
      </w:pPr>
      <w:r w:rsidRPr="00BD2D7E">
        <w:t>Минаева Галина Николаевна –</w:t>
      </w:r>
      <w:r>
        <w:t xml:space="preserve"> </w:t>
      </w:r>
      <w:r w:rsidRPr="00BD2D7E">
        <w:t>г. Чугуев</w:t>
      </w:r>
    </w:p>
    <w:p w:rsidR="00133ACB" w:rsidRPr="00BD2D7E" w:rsidRDefault="00133ACB" w:rsidP="00133ACB">
      <w:pPr>
        <w:pStyle w:val="Ad2"/>
        <w:spacing w:after="0"/>
      </w:pPr>
      <w:r w:rsidRPr="00BD2D7E">
        <w:t>Выдвинут</w:t>
      </w:r>
      <w:r>
        <w:t>а</w:t>
      </w:r>
      <w:r w:rsidRPr="00BD2D7E">
        <w:t xml:space="preserve"> </w:t>
      </w:r>
      <w:r>
        <w:t>партией «</w:t>
      </w:r>
      <w:r w:rsidRPr="00BD2D7E">
        <w:t>Наш</w:t>
      </w:r>
      <w:r>
        <w:t xml:space="preserve"> </w:t>
      </w:r>
      <w:r w:rsidRPr="00BD2D7E">
        <w:t>кра</w:t>
      </w:r>
      <w:r>
        <w:t>й»</w:t>
      </w:r>
      <w:r w:rsidRPr="00BD2D7E">
        <w:t>.</w:t>
      </w:r>
    </w:p>
    <w:p w:rsidR="00133ACB" w:rsidRPr="00BD2D7E" w:rsidRDefault="00133ACB" w:rsidP="00133ACB">
      <w:pPr>
        <w:pStyle w:val="Ad2"/>
      </w:pPr>
      <w:r w:rsidRPr="00BD2D7E">
        <w:t>Получил</w:t>
      </w:r>
      <w:r>
        <w:t>а</w:t>
      </w:r>
      <w:r w:rsidRPr="00BD2D7E">
        <w:t xml:space="preserve"> 7,7 тыс. голосов (36% явившихся).</w:t>
      </w:r>
    </w:p>
    <w:p w:rsidR="00133ACB" w:rsidRPr="00BD2D7E" w:rsidRDefault="00133ACB" w:rsidP="00133ACB">
      <w:pPr>
        <w:pStyle w:val="Ad2"/>
      </w:pPr>
      <w:r w:rsidRPr="00BD2D7E">
        <w:rPr>
          <w:b/>
        </w:rPr>
        <w:t>Бизнес-интересы:</w:t>
      </w:r>
      <w:r>
        <w:rPr>
          <w:b/>
        </w:rPr>
        <w:t xml:space="preserve"> </w:t>
      </w:r>
      <w:r>
        <w:t>н</w:t>
      </w:r>
      <w:r w:rsidRPr="00BD2D7E">
        <w:t xml:space="preserve">е </w:t>
      </w:r>
      <w:r>
        <w:t>выявлены.</w:t>
      </w:r>
    </w:p>
    <w:p w:rsidR="00133ACB" w:rsidRPr="00BD2D7E" w:rsidRDefault="00133ACB" w:rsidP="00133ACB">
      <w:pPr>
        <w:pStyle w:val="Ad2"/>
        <w:spacing w:after="0"/>
        <w:rPr>
          <w:b/>
        </w:rPr>
      </w:pPr>
      <w:r w:rsidRPr="00BD2D7E">
        <w:rPr>
          <w:b/>
        </w:rPr>
        <w:t>Связи:</w:t>
      </w:r>
    </w:p>
    <w:p w:rsidR="00133ACB" w:rsidRPr="00BD2D7E" w:rsidRDefault="00133ACB" w:rsidP="00133ACB">
      <w:pPr>
        <w:pStyle w:val="Ad"/>
      </w:pPr>
      <w:r w:rsidRPr="00BD2D7E">
        <w:t xml:space="preserve">Харьковскую организацию </w:t>
      </w:r>
      <w:r>
        <w:t xml:space="preserve">партии </w:t>
      </w:r>
      <w:r w:rsidRPr="00BD2D7E">
        <w:t>«Наш край» контролирует Александр Фельдман;</w:t>
      </w:r>
    </w:p>
    <w:p w:rsidR="00133ACB" w:rsidRPr="00BD2D7E" w:rsidRDefault="00133ACB" w:rsidP="00133ACB">
      <w:pPr>
        <w:pStyle w:val="Ad"/>
      </w:pPr>
      <w:r w:rsidRPr="00BD2D7E">
        <w:t xml:space="preserve">С 2006 по 2007 г. была помощницей </w:t>
      </w:r>
      <w:r>
        <w:t xml:space="preserve">депутата ВРУ </w:t>
      </w:r>
      <w:r w:rsidRPr="00BD2D7E">
        <w:t>Леонида Грача</w:t>
      </w:r>
      <w:r>
        <w:t xml:space="preserve"> (КПУ).</w:t>
      </w:r>
    </w:p>
    <w:p w:rsidR="00133ACB" w:rsidRPr="00BD2D7E" w:rsidRDefault="00133ACB" w:rsidP="00133ACB">
      <w:pPr>
        <w:pStyle w:val="Ad2"/>
        <w:spacing w:before="240" w:after="0"/>
        <w:rPr>
          <w:b/>
        </w:rPr>
      </w:pPr>
      <w:r w:rsidRPr="00BD2D7E">
        <w:rPr>
          <w:b/>
        </w:rPr>
        <w:t>Примечательные факты:</w:t>
      </w:r>
    </w:p>
    <w:p w:rsidR="00133ACB" w:rsidRPr="00BD2D7E" w:rsidRDefault="00133ACB" w:rsidP="00133ACB">
      <w:pPr>
        <w:pStyle w:val="Ad"/>
        <w:jc w:val="both"/>
      </w:pPr>
      <w:r>
        <w:rPr>
          <w:lang w:eastAsia="ru-RU"/>
        </w:rPr>
        <w:t>м</w:t>
      </w:r>
      <w:r w:rsidRPr="00BD2D7E">
        <w:t>эр Чугуева с 2002 г.</w:t>
      </w:r>
    </w:p>
    <w:p w:rsidR="00133ACB" w:rsidRPr="00BD2D7E" w:rsidRDefault="00133ACB" w:rsidP="00133ACB">
      <w:pPr>
        <w:pStyle w:val="Ad"/>
        <w:jc w:val="both"/>
      </w:pPr>
      <w:r>
        <w:t>в</w:t>
      </w:r>
      <w:r w:rsidRPr="00BD2D7E">
        <w:t xml:space="preserve"> 2016 г. проект «</w:t>
      </w:r>
      <w:proofErr w:type="spellStart"/>
      <w:r w:rsidRPr="00BD2D7E">
        <w:t>Наші</w:t>
      </w:r>
      <w:proofErr w:type="spellEnd"/>
      <w:r w:rsidRPr="00BD2D7E">
        <w:t xml:space="preserve"> </w:t>
      </w:r>
      <w:proofErr w:type="spellStart"/>
      <w:r w:rsidRPr="00BD2D7E">
        <w:t>гроші</w:t>
      </w:r>
      <w:proofErr w:type="spellEnd"/>
      <w:r w:rsidRPr="00BD2D7E">
        <w:t xml:space="preserve">» </w:t>
      </w:r>
      <w:r>
        <w:t>сообщил</w:t>
      </w:r>
      <w:r w:rsidRPr="00BD2D7E">
        <w:t xml:space="preserve">, что брат многолетнего мэра </w:t>
      </w:r>
      <w:r w:rsidR="00C235F4">
        <w:t xml:space="preserve">г. </w:t>
      </w:r>
      <w:r w:rsidRPr="00BD2D7E">
        <w:t>Чуг</w:t>
      </w:r>
      <w:r>
        <w:t>у</w:t>
      </w:r>
      <w:r w:rsidR="00C235F4">
        <w:t>ев</w:t>
      </w:r>
      <w:r w:rsidRPr="00BD2D7E">
        <w:t xml:space="preserve"> Галины Минаевой (в девичестве </w:t>
      </w:r>
      <w:r>
        <w:t xml:space="preserve">- </w:t>
      </w:r>
      <w:r w:rsidRPr="00BD2D7E">
        <w:t xml:space="preserve">Кузьменко) Сергей Кузьменко </w:t>
      </w:r>
      <w:r>
        <w:t>з</w:t>
      </w:r>
      <w:r w:rsidRPr="00BD2D7E">
        <w:t xml:space="preserve">а время ее правления обзавелся недвижимостью в Харькове на сумму </w:t>
      </w:r>
      <w:r w:rsidRPr="00D410A4">
        <w:t>$</w:t>
      </w:r>
      <w:r w:rsidRPr="00BD2D7E">
        <w:t>1,7 млн.</w:t>
      </w:r>
    </w:p>
    <w:p w:rsidR="0096075F" w:rsidRPr="00BD2D7E" w:rsidRDefault="00A64884" w:rsidP="00133ACB">
      <w:pPr>
        <w:pStyle w:val="Ad30"/>
        <w:spacing w:after="0"/>
      </w:pPr>
      <w:r w:rsidRPr="00BD2D7E">
        <w:t>Шевченко Владимир Сергеевич</w:t>
      </w:r>
      <w:r w:rsidR="0096075F" w:rsidRPr="00BD2D7E">
        <w:t xml:space="preserve"> –</w:t>
      </w:r>
      <w:r w:rsidR="00133ACB">
        <w:t xml:space="preserve"> </w:t>
      </w:r>
      <w:r w:rsidRPr="00BD2D7E">
        <w:t>г. Волч</w:t>
      </w:r>
      <w:r w:rsidR="00D410A4">
        <w:t>а</w:t>
      </w:r>
      <w:r w:rsidRPr="00BD2D7E">
        <w:t>нск</w:t>
      </w:r>
    </w:p>
    <w:p w:rsidR="0096075F" w:rsidRPr="00BD2D7E" w:rsidRDefault="00A64884" w:rsidP="00133ACB">
      <w:pPr>
        <w:pStyle w:val="Ad2"/>
        <w:spacing w:after="0"/>
      </w:pPr>
      <w:r w:rsidRPr="00BD2D7E">
        <w:t>Самовыдвижение</w:t>
      </w:r>
      <w:r w:rsidR="0096075F" w:rsidRPr="00BD2D7E">
        <w:t>.</w:t>
      </w:r>
    </w:p>
    <w:p w:rsidR="0096075F" w:rsidRPr="00BD2D7E" w:rsidRDefault="0096075F" w:rsidP="0096075F">
      <w:pPr>
        <w:pStyle w:val="Ad2"/>
      </w:pPr>
      <w:r w:rsidRPr="00BD2D7E">
        <w:t xml:space="preserve">Получил </w:t>
      </w:r>
      <w:r w:rsidR="00A64884" w:rsidRPr="00BD2D7E">
        <w:t>2,6</w:t>
      </w:r>
      <w:r w:rsidRPr="00BD2D7E">
        <w:t xml:space="preserve"> тыс. голосов (</w:t>
      </w:r>
      <w:r w:rsidR="00A64884" w:rsidRPr="00BD2D7E">
        <w:t>46</w:t>
      </w:r>
      <w:r w:rsidRPr="00BD2D7E">
        <w:t>% явившихся).</w:t>
      </w:r>
    </w:p>
    <w:p w:rsidR="0096075F" w:rsidRPr="00BD2D7E" w:rsidRDefault="0096075F" w:rsidP="007C3998">
      <w:pPr>
        <w:pStyle w:val="Ad2"/>
      </w:pPr>
      <w:r w:rsidRPr="00BD2D7E">
        <w:rPr>
          <w:b/>
        </w:rPr>
        <w:t>Бизнес-интересы:</w:t>
      </w:r>
      <w:r w:rsidR="007C3998">
        <w:rPr>
          <w:b/>
        </w:rPr>
        <w:t xml:space="preserve"> </w:t>
      </w:r>
      <w:r w:rsidR="007C3998">
        <w:t>н</w:t>
      </w:r>
      <w:r w:rsidR="00B10AFD" w:rsidRPr="00BD2D7E">
        <w:t xml:space="preserve">е </w:t>
      </w:r>
      <w:r w:rsidR="00D410A4">
        <w:t>выявлены.</w:t>
      </w:r>
    </w:p>
    <w:p w:rsidR="0096075F" w:rsidRPr="00BD2D7E" w:rsidRDefault="0096075F" w:rsidP="007C3998">
      <w:pPr>
        <w:pStyle w:val="Ad2"/>
      </w:pPr>
      <w:r w:rsidRPr="00BD2D7E">
        <w:rPr>
          <w:b/>
        </w:rPr>
        <w:t>Связи:</w:t>
      </w:r>
      <w:r w:rsidR="007C3998">
        <w:rPr>
          <w:b/>
        </w:rPr>
        <w:t xml:space="preserve"> </w:t>
      </w:r>
      <w:r w:rsidR="007C3998">
        <w:t>н</w:t>
      </w:r>
      <w:r w:rsidR="00B10AFD" w:rsidRPr="00BD2D7E">
        <w:t xml:space="preserve">е </w:t>
      </w:r>
      <w:r w:rsidR="00D410A4">
        <w:t>выявлены.</w:t>
      </w:r>
    </w:p>
    <w:p w:rsidR="0096075F" w:rsidRPr="00BD2D7E" w:rsidRDefault="0096075F" w:rsidP="00133ACB">
      <w:pPr>
        <w:pStyle w:val="Ad2"/>
        <w:spacing w:after="0"/>
        <w:rPr>
          <w:b/>
        </w:rPr>
      </w:pPr>
      <w:r w:rsidRPr="00BD2D7E">
        <w:rPr>
          <w:b/>
        </w:rPr>
        <w:t>Примечательные факты:</w:t>
      </w:r>
    </w:p>
    <w:p w:rsidR="006478D8" w:rsidRPr="00BD2D7E" w:rsidRDefault="00B92AA0" w:rsidP="00133ACB">
      <w:pPr>
        <w:pStyle w:val="Ad"/>
        <w:jc w:val="both"/>
      </w:pPr>
      <w:r w:rsidRPr="00BD2D7E">
        <w:t xml:space="preserve">До 2015 г. </w:t>
      </w:r>
      <w:r w:rsidR="00D410A4" w:rsidRPr="00B20D8F">
        <w:rPr>
          <w:lang w:eastAsia="ru-RU"/>
        </w:rPr>
        <w:t xml:space="preserve">– </w:t>
      </w:r>
      <w:r w:rsidRPr="00BD2D7E">
        <w:t>начальник Волчанского районного отделения энергосбыта</w:t>
      </w:r>
      <w:r w:rsidR="00E35CF2" w:rsidRPr="00BD2D7E">
        <w:t xml:space="preserve"> «</w:t>
      </w:r>
      <w:proofErr w:type="spellStart"/>
      <w:r w:rsidR="00E35CF2" w:rsidRPr="00BD2D7E">
        <w:t>Харьково</w:t>
      </w:r>
      <w:r w:rsidR="00D410A4">
        <w:t>блэ</w:t>
      </w:r>
      <w:r w:rsidR="00E35CF2" w:rsidRPr="00BD2D7E">
        <w:t>нерго</w:t>
      </w:r>
      <w:proofErr w:type="spellEnd"/>
      <w:r w:rsidR="00E35CF2" w:rsidRPr="00BD2D7E">
        <w:t>»</w:t>
      </w:r>
      <w:r w:rsidR="0096075F" w:rsidRPr="00BD2D7E">
        <w:t>;</w:t>
      </w:r>
    </w:p>
    <w:p w:rsidR="0096075F" w:rsidRPr="00BD2D7E" w:rsidRDefault="006478D8" w:rsidP="00133ACB">
      <w:pPr>
        <w:pStyle w:val="Ad"/>
        <w:jc w:val="both"/>
      </w:pPr>
      <w:r w:rsidRPr="00BD2D7E">
        <w:t xml:space="preserve">В 2016 </w:t>
      </w:r>
      <w:r w:rsidR="007C3998">
        <w:t xml:space="preserve">г. </w:t>
      </w:r>
      <w:r w:rsidRPr="00BD2D7E">
        <w:t>был обвинен в неэффективном расходовании государственных средств. Для ремон</w:t>
      </w:r>
      <w:r w:rsidR="00D410A4">
        <w:t xml:space="preserve">та яслей №1 </w:t>
      </w:r>
      <w:r w:rsidRPr="00BD2D7E">
        <w:t xml:space="preserve">стройматериалы покупались по завышенным ценам. </w:t>
      </w:r>
      <w:r w:rsidR="00D410A4">
        <w:t>В частности, ц</w:t>
      </w:r>
      <w:r w:rsidRPr="00BD2D7E">
        <w:t xml:space="preserve">ена на </w:t>
      </w:r>
      <w:r w:rsidR="00B10AFD" w:rsidRPr="00BD2D7E">
        <w:t>клеящую</w:t>
      </w:r>
      <w:r w:rsidRPr="00BD2D7E">
        <w:t xml:space="preserve"> смес</w:t>
      </w:r>
      <w:r w:rsidR="00B10AFD" w:rsidRPr="00BD2D7E">
        <w:t>ь</w:t>
      </w:r>
      <w:r w:rsidRPr="00BD2D7E">
        <w:t xml:space="preserve"> </w:t>
      </w:r>
      <w:proofErr w:type="spellStart"/>
      <w:r w:rsidRPr="00BD2D7E">
        <w:t>Ceresit</w:t>
      </w:r>
      <w:proofErr w:type="spellEnd"/>
      <w:r w:rsidRPr="00BD2D7E">
        <w:t xml:space="preserve"> CT 190 </w:t>
      </w:r>
      <w:r w:rsidR="00D410A4">
        <w:t xml:space="preserve">была </w:t>
      </w:r>
      <w:r w:rsidRPr="00BD2D7E">
        <w:t xml:space="preserve">завышена в 5 раз. </w:t>
      </w:r>
    </w:p>
    <w:p w:rsidR="0096075F" w:rsidRPr="00BD2D7E" w:rsidRDefault="0096075F" w:rsidP="00343C01">
      <w:pPr>
        <w:pStyle w:val="Ad20"/>
        <w:pageBreakBefore/>
        <w:spacing w:before="120" w:after="0"/>
      </w:pPr>
      <w:r w:rsidRPr="00BD2D7E">
        <w:lastRenderedPageBreak/>
        <w:t>Выборы глав районных советов в 2015 г.</w:t>
      </w:r>
    </w:p>
    <w:p w:rsidR="00343C01" w:rsidRPr="00BD2D7E" w:rsidRDefault="00343C01" w:rsidP="00343C01">
      <w:pPr>
        <w:pStyle w:val="Ad30"/>
        <w:spacing w:before="120" w:after="0"/>
      </w:pPr>
      <w:r w:rsidRPr="00BD2D7E">
        <w:t>Яровая Лариса Владимировна</w:t>
      </w:r>
      <w:r>
        <w:t xml:space="preserve"> </w:t>
      </w:r>
      <w:r w:rsidR="00BA0323">
        <w:t>–</w:t>
      </w:r>
      <w:r w:rsidRPr="00BD2D7E">
        <w:t xml:space="preserve"> Печенежск</w:t>
      </w:r>
      <w:r w:rsidR="00BA0323">
        <w:t>ий район</w:t>
      </w:r>
    </w:p>
    <w:p w:rsidR="00343C01" w:rsidRPr="00BD2D7E" w:rsidRDefault="00343C01" w:rsidP="001E3468">
      <w:pPr>
        <w:pStyle w:val="Ad2"/>
        <w:spacing w:after="0"/>
      </w:pPr>
      <w:r w:rsidRPr="00BD2D7E">
        <w:t>Выдвинут</w:t>
      </w:r>
      <w:r>
        <w:t>а</w:t>
      </w:r>
      <w:r w:rsidRPr="00BD2D7E">
        <w:t xml:space="preserve"> БПП.</w:t>
      </w:r>
    </w:p>
    <w:p w:rsidR="00343C01" w:rsidRPr="00BD2D7E" w:rsidRDefault="00343C01" w:rsidP="00C235F4">
      <w:pPr>
        <w:pStyle w:val="Ad2"/>
        <w:spacing w:after="0"/>
      </w:pPr>
      <w:r w:rsidRPr="00BD2D7E">
        <w:rPr>
          <w:b/>
        </w:rPr>
        <w:t>Бизнес-интересы:</w:t>
      </w:r>
      <w:r>
        <w:rPr>
          <w:b/>
        </w:rPr>
        <w:t xml:space="preserve"> </w:t>
      </w:r>
      <w:r>
        <w:t>н</w:t>
      </w:r>
      <w:r w:rsidRPr="00BD2D7E">
        <w:t xml:space="preserve">е </w:t>
      </w:r>
      <w:r>
        <w:t>выявлены.</w:t>
      </w:r>
    </w:p>
    <w:p w:rsidR="00343C01" w:rsidRPr="00BD2D7E" w:rsidRDefault="00343C01" w:rsidP="00C235F4">
      <w:pPr>
        <w:pStyle w:val="Ad2"/>
        <w:spacing w:after="0"/>
      </w:pPr>
      <w:r w:rsidRPr="00BD2D7E">
        <w:rPr>
          <w:b/>
        </w:rPr>
        <w:t>Связи:</w:t>
      </w:r>
      <w:r>
        <w:rPr>
          <w:b/>
        </w:rPr>
        <w:t xml:space="preserve"> </w:t>
      </w:r>
      <w:r w:rsidR="00EB633C">
        <w:t xml:space="preserve">весь БПП </w:t>
      </w:r>
      <w:r w:rsidRPr="00BD2D7E">
        <w:t xml:space="preserve">в Харьковской области </w:t>
      </w:r>
      <w:r w:rsidR="00EB633C">
        <w:t xml:space="preserve">курирует </w:t>
      </w:r>
      <w:r w:rsidRPr="00BD2D7E">
        <w:t>глава АП и экс</w:t>
      </w:r>
      <w:r>
        <w:t>-</w:t>
      </w:r>
      <w:r w:rsidRPr="00BD2D7E">
        <w:t>глава Харьковской ОГА Игорь Райнин.</w:t>
      </w:r>
    </w:p>
    <w:p w:rsidR="00343C01" w:rsidRPr="00BD2D7E" w:rsidRDefault="00343C01" w:rsidP="00343C01">
      <w:pPr>
        <w:pStyle w:val="Ad30"/>
        <w:spacing w:before="120" w:after="0"/>
      </w:pPr>
      <w:r w:rsidRPr="00BD2D7E">
        <w:t>Степанец Анатолий Викторович</w:t>
      </w:r>
      <w:r>
        <w:t xml:space="preserve"> </w:t>
      </w:r>
      <w:r w:rsidR="00BA0323">
        <w:t>–</w:t>
      </w:r>
      <w:r w:rsidRPr="00BD2D7E">
        <w:t xml:space="preserve"> </w:t>
      </w:r>
      <w:proofErr w:type="spellStart"/>
      <w:r w:rsidRPr="00BD2D7E">
        <w:t>Волчанск</w:t>
      </w:r>
      <w:r w:rsidR="00BA0323">
        <w:t>ий</w:t>
      </w:r>
      <w:proofErr w:type="spellEnd"/>
      <w:r w:rsidR="00BA0323">
        <w:t xml:space="preserve"> район</w:t>
      </w:r>
    </w:p>
    <w:p w:rsidR="00343C01" w:rsidRPr="00BD2D7E" w:rsidRDefault="00343C01" w:rsidP="00C235F4">
      <w:pPr>
        <w:pStyle w:val="Ad2"/>
        <w:spacing w:after="0"/>
      </w:pPr>
      <w:r w:rsidRPr="00BD2D7E">
        <w:t>Выдвинут БПП.</w:t>
      </w:r>
    </w:p>
    <w:p w:rsidR="00343C01" w:rsidRPr="00BD2D7E" w:rsidRDefault="00343C01" w:rsidP="00C235F4">
      <w:pPr>
        <w:pStyle w:val="Ad2"/>
        <w:spacing w:after="0"/>
      </w:pPr>
      <w:r w:rsidRPr="00BD2D7E">
        <w:rPr>
          <w:b/>
        </w:rPr>
        <w:t>Бизнес-интересы:</w:t>
      </w:r>
      <w:r>
        <w:rPr>
          <w:b/>
        </w:rPr>
        <w:t xml:space="preserve"> </w:t>
      </w:r>
      <w:r>
        <w:t>н</w:t>
      </w:r>
      <w:r w:rsidRPr="00BD2D7E">
        <w:t xml:space="preserve">е </w:t>
      </w:r>
      <w:r>
        <w:t>выявлены.</w:t>
      </w:r>
    </w:p>
    <w:p w:rsidR="00343C01" w:rsidRPr="00BD2D7E" w:rsidRDefault="00343C01" w:rsidP="00C235F4">
      <w:pPr>
        <w:pStyle w:val="Ad2"/>
        <w:spacing w:after="0"/>
      </w:pPr>
      <w:r w:rsidRPr="00BD2D7E">
        <w:rPr>
          <w:b/>
        </w:rPr>
        <w:t>Связи:</w:t>
      </w:r>
      <w:r>
        <w:rPr>
          <w:b/>
        </w:rPr>
        <w:t xml:space="preserve"> </w:t>
      </w:r>
      <w:r w:rsidR="00EB633C">
        <w:t xml:space="preserve">весь БПП </w:t>
      </w:r>
      <w:r w:rsidRPr="00BD2D7E">
        <w:t xml:space="preserve">в Харьковской области </w:t>
      </w:r>
      <w:r w:rsidR="00EB633C">
        <w:t xml:space="preserve">курирует </w:t>
      </w:r>
      <w:r w:rsidRPr="00BD2D7E">
        <w:t>глава АП и экс</w:t>
      </w:r>
      <w:r>
        <w:t>-</w:t>
      </w:r>
      <w:r w:rsidRPr="00BD2D7E">
        <w:t>глава Харьковской ОГА Игорь Райнин.</w:t>
      </w:r>
    </w:p>
    <w:p w:rsidR="00343C01" w:rsidRPr="00BD2D7E" w:rsidRDefault="00343C01" w:rsidP="00343C01">
      <w:pPr>
        <w:pStyle w:val="Ad2"/>
        <w:spacing w:after="0"/>
        <w:rPr>
          <w:b/>
        </w:rPr>
      </w:pPr>
      <w:r w:rsidRPr="00BD2D7E">
        <w:rPr>
          <w:b/>
        </w:rPr>
        <w:t>Примечательные факты:</w:t>
      </w:r>
    </w:p>
    <w:p w:rsidR="00343C01" w:rsidRPr="00BD2D7E" w:rsidRDefault="00343C01" w:rsidP="00343C01">
      <w:pPr>
        <w:pStyle w:val="Ad"/>
      </w:pPr>
      <w:r>
        <w:t xml:space="preserve">С 2010 г. </w:t>
      </w:r>
      <w:r w:rsidRPr="00B20D8F">
        <w:rPr>
          <w:lang w:eastAsia="ru-RU"/>
        </w:rPr>
        <w:t xml:space="preserve">– </w:t>
      </w:r>
      <w:r>
        <w:rPr>
          <w:lang w:eastAsia="ru-RU"/>
        </w:rPr>
        <w:t>г</w:t>
      </w:r>
      <w:r w:rsidRPr="00BD2D7E">
        <w:t>лава Волчанского</w:t>
      </w:r>
      <w:r>
        <w:t xml:space="preserve"> совета</w:t>
      </w:r>
      <w:r w:rsidRPr="00BD2D7E">
        <w:t>;</w:t>
      </w:r>
    </w:p>
    <w:p w:rsidR="00343C01" w:rsidRPr="00BD2D7E" w:rsidRDefault="00343C01" w:rsidP="00343C01">
      <w:pPr>
        <w:pStyle w:val="Ad"/>
      </w:pPr>
      <w:r w:rsidRPr="00BD2D7E">
        <w:t>С 2006 г. – советник главы Волчанского райсовета.</w:t>
      </w:r>
    </w:p>
    <w:p w:rsidR="0096075F" w:rsidRPr="00BD2D7E" w:rsidRDefault="00BD561A" w:rsidP="00133ACB">
      <w:pPr>
        <w:pStyle w:val="Ad30"/>
        <w:spacing w:before="120" w:after="0"/>
      </w:pPr>
      <w:r w:rsidRPr="00BD2D7E">
        <w:t>Жилина Александра Федоровна</w:t>
      </w:r>
      <w:r w:rsidR="00343C01">
        <w:t xml:space="preserve"> </w:t>
      </w:r>
      <w:r w:rsidR="00BA0323">
        <w:t>–</w:t>
      </w:r>
      <w:r w:rsidR="00343C01" w:rsidRPr="00BD2D7E">
        <w:t xml:space="preserve"> </w:t>
      </w:r>
      <w:proofErr w:type="spellStart"/>
      <w:r w:rsidR="00343C01" w:rsidRPr="00BD2D7E">
        <w:t>Великобурлуцк</w:t>
      </w:r>
      <w:r w:rsidR="00BA0323">
        <w:t>ий</w:t>
      </w:r>
      <w:proofErr w:type="spellEnd"/>
      <w:r w:rsidR="00BA0323">
        <w:t xml:space="preserve"> район</w:t>
      </w:r>
    </w:p>
    <w:p w:rsidR="0096075F" w:rsidRPr="00BD2D7E" w:rsidRDefault="0096075F" w:rsidP="00C235F4">
      <w:pPr>
        <w:pStyle w:val="Ad2"/>
        <w:spacing w:after="0"/>
      </w:pPr>
      <w:r w:rsidRPr="00BD2D7E">
        <w:t>Выдвинут</w:t>
      </w:r>
      <w:r w:rsidR="00D410A4">
        <w:t>а</w:t>
      </w:r>
      <w:r w:rsidR="00C235F4">
        <w:t xml:space="preserve"> партией</w:t>
      </w:r>
      <w:r w:rsidRPr="00BD2D7E">
        <w:t xml:space="preserve"> </w:t>
      </w:r>
      <w:r w:rsidR="00BD561A" w:rsidRPr="00BD2D7E">
        <w:t xml:space="preserve">«За </w:t>
      </w:r>
      <w:proofErr w:type="spellStart"/>
      <w:r w:rsidR="00BD561A" w:rsidRPr="00BD2D7E">
        <w:t>життя</w:t>
      </w:r>
      <w:proofErr w:type="spellEnd"/>
      <w:r w:rsidR="00BD561A" w:rsidRPr="00BD2D7E">
        <w:t>»</w:t>
      </w:r>
      <w:r w:rsidRPr="00BD2D7E">
        <w:t>.</w:t>
      </w:r>
    </w:p>
    <w:p w:rsidR="0096075F" w:rsidRPr="00BD2D7E" w:rsidRDefault="0096075F" w:rsidP="00C235F4">
      <w:pPr>
        <w:pStyle w:val="Ad2"/>
        <w:spacing w:after="0"/>
      </w:pPr>
      <w:r w:rsidRPr="00BD2D7E">
        <w:rPr>
          <w:b/>
        </w:rPr>
        <w:t>Бизнес-интересы:</w:t>
      </w:r>
      <w:r w:rsidR="007C3998">
        <w:rPr>
          <w:b/>
        </w:rPr>
        <w:t xml:space="preserve"> </w:t>
      </w:r>
      <w:r w:rsidR="007C3998">
        <w:t>н</w:t>
      </w:r>
      <w:r w:rsidR="000B7B1B" w:rsidRPr="00BD2D7E">
        <w:t xml:space="preserve">е </w:t>
      </w:r>
      <w:r w:rsidR="00D410A4">
        <w:t>выявлены.</w:t>
      </w:r>
    </w:p>
    <w:p w:rsidR="000B7B1B" w:rsidRPr="00BD2D7E" w:rsidRDefault="0096075F" w:rsidP="00C235F4">
      <w:pPr>
        <w:pStyle w:val="Ad2"/>
        <w:spacing w:after="0"/>
      </w:pPr>
      <w:r w:rsidRPr="00BD2D7E">
        <w:rPr>
          <w:b/>
        </w:rPr>
        <w:t>Связи:</w:t>
      </w:r>
      <w:r w:rsidR="00C235F4">
        <w:rPr>
          <w:b/>
        </w:rPr>
        <w:t xml:space="preserve"> </w:t>
      </w:r>
      <w:r w:rsidR="007C3998">
        <w:t>ч</w:t>
      </w:r>
      <w:r w:rsidR="000B7B1B" w:rsidRPr="00BD2D7E">
        <w:t>ело</w:t>
      </w:r>
      <w:r w:rsidR="00C235F4">
        <w:t xml:space="preserve">век из </w:t>
      </w:r>
      <w:r w:rsidR="007C3998">
        <w:t xml:space="preserve">группы </w:t>
      </w:r>
      <w:proofErr w:type="spellStart"/>
      <w:r w:rsidR="007C3998">
        <w:t>Мураева</w:t>
      </w:r>
      <w:proofErr w:type="spellEnd"/>
      <w:r w:rsidR="007C3998">
        <w:t xml:space="preserve"> – Рабиновича.</w:t>
      </w:r>
    </w:p>
    <w:p w:rsidR="0096075F" w:rsidRPr="00BD2D7E" w:rsidRDefault="0096075F" w:rsidP="007C3998">
      <w:pPr>
        <w:pStyle w:val="Ad2"/>
      </w:pPr>
      <w:r w:rsidRPr="00BD2D7E">
        <w:rPr>
          <w:b/>
        </w:rPr>
        <w:t>Примечательные факты:</w:t>
      </w:r>
      <w:r w:rsidR="007C3998">
        <w:rPr>
          <w:b/>
        </w:rPr>
        <w:t xml:space="preserve"> </w:t>
      </w:r>
      <w:r w:rsidR="007C3998">
        <w:t>н</w:t>
      </w:r>
      <w:r w:rsidR="009A76CF" w:rsidRPr="00BD2D7E">
        <w:t xml:space="preserve">е </w:t>
      </w:r>
      <w:r w:rsidR="00D410A4">
        <w:t>выявлены.</w:t>
      </w:r>
    </w:p>
    <w:p w:rsidR="0033127E" w:rsidRPr="00BD2D7E" w:rsidRDefault="0033127E" w:rsidP="00133ACB">
      <w:pPr>
        <w:pStyle w:val="Ad30"/>
        <w:spacing w:before="120" w:after="0"/>
      </w:pPr>
      <w:proofErr w:type="spellStart"/>
      <w:r w:rsidRPr="00BD2D7E">
        <w:t>Турбаба</w:t>
      </w:r>
      <w:proofErr w:type="spellEnd"/>
      <w:r w:rsidRPr="00BD2D7E">
        <w:t xml:space="preserve"> Галина Григорьевна</w:t>
      </w:r>
      <w:r w:rsidR="00343C01">
        <w:t xml:space="preserve"> </w:t>
      </w:r>
      <w:r w:rsidR="00BA0323">
        <w:t>–</w:t>
      </w:r>
      <w:r w:rsidR="00343C01" w:rsidRPr="00BD2D7E">
        <w:t xml:space="preserve"> </w:t>
      </w:r>
      <w:proofErr w:type="spellStart"/>
      <w:r w:rsidR="00343C01" w:rsidRPr="00BD2D7E">
        <w:t>Двуречанск</w:t>
      </w:r>
      <w:r w:rsidR="00BA0323">
        <w:t>ий</w:t>
      </w:r>
      <w:proofErr w:type="spellEnd"/>
      <w:r w:rsidR="00BA0323">
        <w:t xml:space="preserve"> район</w:t>
      </w:r>
    </w:p>
    <w:p w:rsidR="0033127E" w:rsidRPr="00BD2D7E" w:rsidRDefault="0033127E" w:rsidP="00C235F4">
      <w:pPr>
        <w:pStyle w:val="Ad2"/>
        <w:spacing w:after="0"/>
      </w:pPr>
      <w:r w:rsidRPr="00BD2D7E">
        <w:t>Выдвинут</w:t>
      </w:r>
      <w:r w:rsidR="00D410A4">
        <w:t>а</w:t>
      </w:r>
      <w:r w:rsidRPr="00BD2D7E">
        <w:t xml:space="preserve"> </w:t>
      </w:r>
      <w:r w:rsidR="00C235F4">
        <w:t>партией</w:t>
      </w:r>
      <w:r w:rsidR="00C235F4" w:rsidRPr="00BD2D7E">
        <w:t xml:space="preserve"> </w:t>
      </w:r>
      <w:r w:rsidRPr="00BD2D7E">
        <w:t xml:space="preserve">«За </w:t>
      </w:r>
      <w:proofErr w:type="spellStart"/>
      <w:r w:rsidRPr="00BD2D7E">
        <w:t>життя</w:t>
      </w:r>
      <w:proofErr w:type="spellEnd"/>
      <w:r w:rsidRPr="00BD2D7E">
        <w:t>».</w:t>
      </w:r>
    </w:p>
    <w:p w:rsidR="0033127E" w:rsidRPr="00BD2D7E" w:rsidRDefault="0033127E" w:rsidP="00C235F4">
      <w:pPr>
        <w:pStyle w:val="Ad2"/>
        <w:spacing w:after="0"/>
      </w:pPr>
      <w:r w:rsidRPr="00BD2D7E">
        <w:rPr>
          <w:b/>
        </w:rPr>
        <w:t>Бизнес-интересы:</w:t>
      </w:r>
      <w:r w:rsidR="007C3998">
        <w:rPr>
          <w:b/>
        </w:rPr>
        <w:t xml:space="preserve"> </w:t>
      </w:r>
      <w:r w:rsidR="007C3998">
        <w:t>н</w:t>
      </w:r>
      <w:r w:rsidRPr="00BD2D7E">
        <w:t xml:space="preserve">е </w:t>
      </w:r>
      <w:r w:rsidR="00D410A4">
        <w:t>выявлены.</w:t>
      </w:r>
    </w:p>
    <w:p w:rsidR="0033127E" w:rsidRPr="00BD2D7E" w:rsidRDefault="0033127E" w:rsidP="00C235F4">
      <w:pPr>
        <w:pStyle w:val="Ad2"/>
        <w:spacing w:after="0"/>
      </w:pPr>
      <w:r w:rsidRPr="00BD2D7E">
        <w:rPr>
          <w:b/>
        </w:rPr>
        <w:t>Связи:</w:t>
      </w:r>
      <w:r w:rsidR="007C3998">
        <w:rPr>
          <w:b/>
        </w:rPr>
        <w:t xml:space="preserve"> </w:t>
      </w:r>
      <w:r w:rsidR="007C3998">
        <w:t>ч</w:t>
      </w:r>
      <w:r w:rsidRPr="00BD2D7E">
        <w:t xml:space="preserve">еловек </w:t>
      </w:r>
      <w:r w:rsidR="00C235F4">
        <w:t xml:space="preserve">из </w:t>
      </w:r>
      <w:r w:rsidRPr="00BD2D7E">
        <w:t xml:space="preserve">группы </w:t>
      </w:r>
      <w:proofErr w:type="spellStart"/>
      <w:r w:rsidRPr="00BD2D7E">
        <w:t>Мураева</w:t>
      </w:r>
      <w:proofErr w:type="spellEnd"/>
      <w:r w:rsidRPr="00BD2D7E">
        <w:t xml:space="preserve"> – Рабиновича</w:t>
      </w:r>
      <w:r w:rsidR="00D410A4">
        <w:t>.</w:t>
      </w:r>
    </w:p>
    <w:p w:rsidR="0033127E" w:rsidRPr="00BD2D7E" w:rsidRDefault="0033127E" w:rsidP="000545CE">
      <w:pPr>
        <w:pStyle w:val="Ad2"/>
        <w:spacing w:after="0"/>
        <w:rPr>
          <w:b/>
        </w:rPr>
      </w:pPr>
      <w:r w:rsidRPr="00BD2D7E">
        <w:rPr>
          <w:b/>
        </w:rPr>
        <w:t>Примечательные факты:</w:t>
      </w:r>
    </w:p>
    <w:p w:rsidR="0033127E" w:rsidRPr="00BD2D7E" w:rsidRDefault="00D410A4" w:rsidP="0033127E">
      <w:pPr>
        <w:pStyle w:val="Ad"/>
      </w:pPr>
      <w:r>
        <w:t xml:space="preserve">С 2010 г. </w:t>
      </w:r>
      <w:r w:rsidRPr="00B20D8F">
        <w:rPr>
          <w:lang w:eastAsia="ru-RU"/>
        </w:rPr>
        <w:t xml:space="preserve">– </w:t>
      </w:r>
      <w:r>
        <w:rPr>
          <w:lang w:eastAsia="ru-RU"/>
        </w:rPr>
        <w:t>г</w:t>
      </w:r>
      <w:r w:rsidR="0033127E" w:rsidRPr="00BD2D7E">
        <w:t xml:space="preserve">лава </w:t>
      </w:r>
      <w:proofErr w:type="spellStart"/>
      <w:r w:rsidR="0033127E" w:rsidRPr="00BD2D7E">
        <w:t>Великобурлуцкого</w:t>
      </w:r>
      <w:proofErr w:type="spellEnd"/>
      <w:r w:rsidR="0033127E" w:rsidRPr="00BD2D7E">
        <w:t xml:space="preserve"> совета;</w:t>
      </w:r>
    </w:p>
    <w:p w:rsidR="0033127E" w:rsidRPr="00BD2D7E" w:rsidRDefault="0033127E" w:rsidP="0033127E">
      <w:pPr>
        <w:pStyle w:val="Ad"/>
      </w:pPr>
      <w:r w:rsidRPr="00BD2D7E">
        <w:t>1992</w:t>
      </w:r>
      <w:r w:rsidR="00D410A4">
        <w:t>-</w:t>
      </w:r>
      <w:r w:rsidRPr="00BD2D7E">
        <w:t xml:space="preserve">2002 гг. – начальник отдела социального обеспечения </w:t>
      </w:r>
      <w:proofErr w:type="spellStart"/>
      <w:r w:rsidRPr="00BD2D7E">
        <w:t>Великобурлуцкой</w:t>
      </w:r>
      <w:proofErr w:type="spellEnd"/>
      <w:r w:rsidRPr="00BD2D7E">
        <w:t xml:space="preserve"> РГА.</w:t>
      </w:r>
    </w:p>
    <w:p w:rsidR="00343C01" w:rsidRPr="00BD2D7E" w:rsidRDefault="00343C01" w:rsidP="00343C01">
      <w:pPr>
        <w:pStyle w:val="Ad30"/>
        <w:spacing w:before="120" w:after="0"/>
      </w:pPr>
      <w:proofErr w:type="spellStart"/>
      <w:r w:rsidRPr="00BD2D7E">
        <w:t>Бабиец</w:t>
      </w:r>
      <w:proofErr w:type="spellEnd"/>
      <w:r w:rsidRPr="00BD2D7E">
        <w:t xml:space="preserve"> Антон Анатольевич</w:t>
      </w:r>
      <w:r>
        <w:t xml:space="preserve"> </w:t>
      </w:r>
      <w:r w:rsidR="00BA0323">
        <w:t>–</w:t>
      </w:r>
      <w:r w:rsidRPr="00BD2D7E">
        <w:t xml:space="preserve"> </w:t>
      </w:r>
      <w:proofErr w:type="spellStart"/>
      <w:r w:rsidRPr="00BD2D7E">
        <w:t>Чугуевск</w:t>
      </w:r>
      <w:r w:rsidR="00BA0323">
        <w:t>ий</w:t>
      </w:r>
      <w:proofErr w:type="spellEnd"/>
      <w:r w:rsidR="00BA0323">
        <w:t xml:space="preserve"> район</w:t>
      </w:r>
    </w:p>
    <w:p w:rsidR="00343C01" w:rsidRPr="00BD2D7E" w:rsidRDefault="00343C01" w:rsidP="00C235F4">
      <w:pPr>
        <w:pStyle w:val="Ad2"/>
        <w:spacing w:after="0"/>
      </w:pPr>
      <w:r w:rsidRPr="00BD2D7E">
        <w:t>Выдвинут</w:t>
      </w:r>
      <w:r w:rsidR="00C235F4" w:rsidRPr="00C235F4">
        <w:t xml:space="preserve"> </w:t>
      </w:r>
      <w:r w:rsidR="00C235F4">
        <w:t>партией</w:t>
      </w:r>
      <w:r w:rsidRPr="00BD2D7E">
        <w:t xml:space="preserve"> «За </w:t>
      </w:r>
      <w:proofErr w:type="spellStart"/>
      <w:r w:rsidRPr="00BD2D7E">
        <w:t>життя</w:t>
      </w:r>
      <w:proofErr w:type="spellEnd"/>
      <w:r w:rsidRPr="00BD2D7E">
        <w:t>».</w:t>
      </w:r>
    </w:p>
    <w:p w:rsidR="00343C01" w:rsidRPr="00BD2D7E" w:rsidRDefault="00343C01" w:rsidP="00C235F4">
      <w:pPr>
        <w:pStyle w:val="Ad2"/>
        <w:spacing w:after="0"/>
      </w:pPr>
      <w:r w:rsidRPr="00BD2D7E">
        <w:rPr>
          <w:b/>
        </w:rPr>
        <w:t>Бизнес-интересы:</w:t>
      </w:r>
      <w:r>
        <w:rPr>
          <w:b/>
        </w:rPr>
        <w:t xml:space="preserve"> </w:t>
      </w:r>
      <w:r>
        <w:t>н</w:t>
      </w:r>
      <w:r w:rsidRPr="00BD2D7E">
        <w:t xml:space="preserve">е </w:t>
      </w:r>
      <w:r>
        <w:t>выявлены</w:t>
      </w:r>
      <w:r w:rsidRPr="00BD2D7E">
        <w:t>.</w:t>
      </w:r>
    </w:p>
    <w:p w:rsidR="00343C01" w:rsidRPr="00BD2D7E" w:rsidRDefault="00343C01" w:rsidP="00C235F4">
      <w:pPr>
        <w:pStyle w:val="Ad2"/>
        <w:spacing w:after="0"/>
      </w:pPr>
      <w:r w:rsidRPr="00BD2D7E">
        <w:rPr>
          <w:b/>
        </w:rPr>
        <w:t>Связи:</w:t>
      </w:r>
      <w:r>
        <w:rPr>
          <w:b/>
        </w:rPr>
        <w:t xml:space="preserve"> </w:t>
      </w:r>
      <w:r>
        <w:t>ч</w:t>
      </w:r>
      <w:r w:rsidRPr="00BD2D7E">
        <w:t xml:space="preserve">еловек </w:t>
      </w:r>
      <w:r w:rsidR="00C235F4">
        <w:t xml:space="preserve">из </w:t>
      </w:r>
      <w:r w:rsidRPr="00BD2D7E">
        <w:t xml:space="preserve">группы </w:t>
      </w:r>
      <w:proofErr w:type="spellStart"/>
      <w:r w:rsidRPr="00BD2D7E">
        <w:t>Мураева</w:t>
      </w:r>
      <w:proofErr w:type="spellEnd"/>
      <w:r w:rsidRPr="00BD2D7E">
        <w:t xml:space="preserve"> – Рабиновича.</w:t>
      </w:r>
    </w:p>
    <w:p w:rsidR="00343C01" w:rsidRPr="00BD2D7E" w:rsidRDefault="00343C01" w:rsidP="00C235F4">
      <w:pPr>
        <w:pStyle w:val="Ad2"/>
        <w:spacing w:after="0"/>
        <w:rPr>
          <w:b/>
        </w:rPr>
      </w:pPr>
      <w:r w:rsidRPr="00BD2D7E">
        <w:rPr>
          <w:b/>
        </w:rPr>
        <w:t>Примечательные факты:</w:t>
      </w:r>
    </w:p>
    <w:p w:rsidR="00343C01" w:rsidRPr="00BD2D7E" w:rsidRDefault="00343C01" w:rsidP="00343C01">
      <w:pPr>
        <w:pStyle w:val="Ad"/>
      </w:pPr>
      <w:r w:rsidRPr="00BD2D7E">
        <w:t>2011-2015 г</w:t>
      </w:r>
      <w:r>
        <w:t>г</w:t>
      </w:r>
      <w:r w:rsidRPr="00BD2D7E">
        <w:t xml:space="preserve">. </w:t>
      </w:r>
      <w:r w:rsidRPr="00B20D8F">
        <w:rPr>
          <w:lang w:eastAsia="ru-RU"/>
        </w:rPr>
        <w:t xml:space="preserve">– </w:t>
      </w:r>
      <w:r w:rsidRPr="00BD2D7E">
        <w:t>заместитель председателя Чугуевского районного совета</w:t>
      </w:r>
      <w:r>
        <w:t>;</w:t>
      </w:r>
    </w:p>
    <w:p w:rsidR="00343C01" w:rsidRPr="00BD2D7E" w:rsidRDefault="00343C01" w:rsidP="00343C01">
      <w:pPr>
        <w:pStyle w:val="Ad"/>
      </w:pPr>
      <w:r w:rsidRPr="00BD2D7E">
        <w:t>2008-2011 г. – заместитель директора Коммунального учреждения по обеспечению деятельности по содержанию и обслуживанию имущества общей собственности территориальных общин Чугуевского района.</w:t>
      </w:r>
    </w:p>
    <w:p w:rsidR="0096075F" w:rsidRPr="00BD2D7E" w:rsidRDefault="0096075F" w:rsidP="009538DD">
      <w:pPr>
        <w:pStyle w:val="1"/>
      </w:pPr>
      <w:bookmarkStart w:id="18" w:name="_Toc529802407"/>
      <w:r w:rsidRPr="00BD2D7E">
        <w:lastRenderedPageBreak/>
        <w:t>ОКРУГ №17</w:t>
      </w:r>
      <w:r w:rsidR="00067B02" w:rsidRPr="00BD2D7E">
        <w:t>7</w:t>
      </w:r>
      <w:bookmarkEnd w:id="18"/>
    </w:p>
    <w:p w:rsidR="0096075F" w:rsidRPr="00BD2D7E" w:rsidRDefault="0096075F" w:rsidP="0087555E">
      <w:pPr>
        <w:pStyle w:val="Ad20"/>
      </w:pPr>
      <w:r w:rsidRPr="00BD2D7E">
        <w:t>Информация об округе</w:t>
      </w:r>
    </w:p>
    <w:p w:rsidR="0096075F" w:rsidRPr="00BD2D7E" w:rsidRDefault="0096075F" w:rsidP="0087555E">
      <w:pPr>
        <w:pStyle w:val="Ad2"/>
        <w:spacing w:after="0"/>
      </w:pPr>
      <w:r w:rsidRPr="00BD2D7E">
        <w:t>Количество избирателей в округе</w:t>
      </w:r>
      <w:r w:rsidR="00A5109E">
        <w:t xml:space="preserve"> в 2014 г.</w:t>
      </w:r>
      <w:r w:rsidRPr="00BD2D7E">
        <w:t xml:space="preserve"> </w:t>
      </w:r>
      <w:r w:rsidR="00A5109E" w:rsidRPr="00B20D8F">
        <w:rPr>
          <w:lang w:eastAsia="ru-RU"/>
        </w:rPr>
        <w:t xml:space="preserve">– </w:t>
      </w:r>
      <w:r w:rsidR="00067B02" w:rsidRPr="00BD2D7E">
        <w:t>154,1</w:t>
      </w:r>
      <w:r w:rsidRPr="00BD2D7E">
        <w:t xml:space="preserve"> тыс. чел.</w:t>
      </w:r>
    </w:p>
    <w:p w:rsidR="0096075F" w:rsidRPr="00BD2D7E" w:rsidRDefault="0096075F" w:rsidP="0087555E">
      <w:pPr>
        <w:pStyle w:val="Ad2"/>
        <w:spacing w:after="0"/>
      </w:pPr>
      <w:r w:rsidRPr="00BD2D7E">
        <w:t xml:space="preserve">Явка на парламентские выборы в 2014 г. </w:t>
      </w:r>
      <w:r w:rsidR="00A5109E" w:rsidRPr="00B20D8F">
        <w:rPr>
          <w:lang w:eastAsia="ru-RU"/>
        </w:rPr>
        <w:t xml:space="preserve">– </w:t>
      </w:r>
      <w:r w:rsidR="00067B02" w:rsidRPr="00BD2D7E">
        <w:t>42</w:t>
      </w:r>
      <w:r w:rsidRPr="00BD2D7E">
        <w:t>% (</w:t>
      </w:r>
      <w:r w:rsidR="00067B02" w:rsidRPr="00BD2D7E">
        <w:t>65,1</w:t>
      </w:r>
      <w:r w:rsidRPr="00BD2D7E">
        <w:t xml:space="preserve"> тыс. чел.).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К округу относятся: </w:t>
      </w:r>
    </w:p>
    <w:p w:rsidR="009F65DF" w:rsidRDefault="009F65DF" w:rsidP="007A33E7">
      <w:pPr>
        <w:pStyle w:val="Ad"/>
      </w:pPr>
      <w:r>
        <w:t>г.</w:t>
      </w:r>
      <w:r w:rsidR="007A33E7" w:rsidRPr="00BD2D7E">
        <w:t xml:space="preserve"> Изюм</w:t>
      </w:r>
      <w:r>
        <w:t>;</w:t>
      </w:r>
    </w:p>
    <w:p w:rsidR="009F65DF" w:rsidRDefault="007A33E7" w:rsidP="007A33E7">
      <w:pPr>
        <w:pStyle w:val="Ad"/>
      </w:pPr>
      <w:proofErr w:type="spellStart"/>
      <w:r w:rsidRPr="00BD2D7E">
        <w:t>Купянский</w:t>
      </w:r>
      <w:proofErr w:type="spellEnd"/>
      <w:r w:rsidR="009F65DF">
        <w:t xml:space="preserve"> район;</w:t>
      </w:r>
    </w:p>
    <w:p w:rsidR="009F65DF" w:rsidRDefault="007A33E7" w:rsidP="007A33E7">
      <w:pPr>
        <w:pStyle w:val="Ad"/>
      </w:pPr>
      <w:proofErr w:type="spellStart"/>
      <w:r w:rsidRPr="00BD2D7E">
        <w:t>Боровской</w:t>
      </w:r>
      <w:proofErr w:type="spellEnd"/>
      <w:r w:rsidR="009F65DF">
        <w:t xml:space="preserve"> район;</w:t>
      </w:r>
    </w:p>
    <w:p w:rsidR="009F65DF" w:rsidRDefault="007A33E7" w:rsidP="007A33E7">
      <w:pPr>
        <w:pStyle w:val="Ad"/>
      </w:pPr>
      <w:proofErr w:type="spellStart"/>
      <w:r w:rsidRPr="00BD2D7E">
        <w:t>Изюмский</w:t>
      </w:r>
      <w:proofErr w:type="spellEnd"/>
      <w:r w:rsidR="009F65DF">
        <w:t xml:space="preserve"> район;</w:t>
      </w:r>
    </w:p>
    <w:p w:rsidR="0096075F" w:rsidRPr="00BD2D7E" w:rsidRDefault="007A33E7" w:rsidP="007A33E7">
      <w:pPr>
        <w:pStyle w:val="Ad"/>
      </w:pPr>
      <w:r w:rsidRPr="00BD2D7E">
        <w:t>Шевченковский район</w:t>
      </w:r>
      <w:r w:rsidR="0096075F" w:rsidRPr="00BD2D7E">
        <w:t>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Участков в округе </w:t>
      </w:r>
      <w:r w:rsidR="00A5109E" w:rsidRPr="00B20D8F">
        <w:rPr>
          <w:lang w:eastAsia="ru-RU"/>
        </w:rPr>
        <w:t xml:space="preserve">– </w:t>
      </w:r>
      <w:r w:rsidR="007A33E7" w:rsidRPr="00BD2D7E">
        <w:t>165</w:t>
      </w:r>
      <w:r w:rsidRPr="00BD2D7E">
        <w:t>, в т.ч.:</w:t>
      </w:r>
    </w:p>
    <w:p w:rsidR="0096075F" w:rsidRPr="00BD2D7E" w:rsidRDefault="0096075F" w:rsidP="0096075F">
      <w:pPr>
        <w:pStyle w:val="Ad"/>
      </w:pPr>
      <w:r w:rsidRPr="00BD2D7E">
        <w:t xml:space="preserve">больших </w:t>
      </w:r>
      <w:r w:rsidR="00A5109E" w:rsidRPr="00B20D8F">
        <w:rPr>
          <w:lang w:eastAsia="ru-RU"/>
        </w:rPr>
        <w:t xml:space="preserve">– </w:t>
      </w:r>
      <w:r w:rsidR="007A33E7" w:rsidRPr="00BD2D7E">
        <w:t>41</w:t>
      </w:r>
      <w:r w:rsidRPr="00BD2D7E">
        <w:t>;</w:t>
      </w:r>
    </w:p>
    <w:p w:rsidR="0096075F" w:rsidRPr="00BD2D7E" w:rsidRDefault="0096075F" w:rsidP="0096075F">
      <w:pPr>
        <w:pStyle w:val="Ad"/>
      </w:pPr>
      <w:r w:rsidRPr="00BD2D7E">
        <w:t xml:space="preserve">средних </w:t>
      </w:r>
      <w:r w:rsidR="00A5109E" w:rsidRPr="00B20D8F">
        <w:rPr>
          <w:lang w:eastAsia="ru-RU"/>
        </w:rPr>
        <w:t xml:space="preserve">– </w:t>
      </w:r>
      <w:r w:rsidR="007A33E7" w:rsidRPr="00BD2D7E">
        <w:t>60</w:t>
      </w:r>
      <w:r w:rsidRPr="00BD2D7E">
        <w:t>;</w:t>
      </w:r>
    </w:p>
    <w:p w:rsidR="0096075F" w:rsidRPr="00BD2D7E" w:rsidRDefault="00A5109E" w:rsidP="0096075F">
      <w:pPr>
        <w:pStyle w:val="Ad"/>
      </w:pPr>
      <w:r>
        <w:t>малых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7A33E7" w:rsidRPr="00BD2D7E">
        <w:t>64</w:t>
      </w:r>
      <w:r w:rsidR="0096075F" w:rsidRPr="00BD2D7E">
        <w:t>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В 2012 г. от округа в парламент был избран </w:t>
      </w:r>
      <w:proofErr w:type="spellStart"/>
      <w:r w:rsidR="00503B76" w:rsidRPr="00BD2D7E">
        <w:t>Остапчук</w:t>
      </w:r>
      <w:proofErr w:type="spellEnd"/>
      <w:r w:rsidR="00503B76" w:rsidRPr="00BD2D7E">
        <w:t xml:space="preserve"> Виктор</w:t>
      </w:r>
      <w:r w:rsidRPr="00BD2D7E">
        <w:t xml:space="preserve"> (</w:t>
      </w:r>
      <w:r w:rsidR="0087555E">
        <w:t>ПР</w:t>
      </w:r>
      <w:r w:rsidRPr="00BD2D7E">
        <w:t>).</w:t>
      </w:r>
    </w:p>
    <w:p w:rsidR="0096075F" w:rsidRPr="00BD2D7E" w:rsidRDefault="0096075F" w:rsidP="0087555E">
      <w:pPr>
        <w:pStyle w:val="Ad20"/>
      </w:pPr>
      <w:r w:rsidRPr="00BD2D7E">
        <w:t>Выборы в парламент в 2014 г.</w:t>
      </w:r>
    </w:p>
    <w:p w:rsidR="0096075F" w:rsidRPr="00BD2D7E" w:rsidRDefault="00503B76" w:rsidP="0096075F">
      <w:pPr>
        <w:pStyle w:val="Ad30"/>
      </w:pPr>
      <w:proofErr w:type="spellStart"/>
      <w:r w:rsidRPr="00BD2D7E">
        <w:t>Остапчук</w:t>
      </w:r>
      <w:proofErr w:type="spellEnd"/>
      <w:r w:rsidRPr="00BD2D7E">
        <w:t xml:space="preserve"> Виктор Николаевич</w:t>
      </w:r>
      <w:r w:rsidR="0096075F" w:rsidRPr="00BD2D7E">
        <w:t xml:space="preserve"> – победитель</w:t>
      </w:r>
    </w:p>
    <w:p w:rsidR="0096075F" w:rsidRPr="00BD2D7E" w:rsidRDefault="00503B76" w:rsidP="00316A9E">
      <w:pPr>
        <w:pStyle w:val="Ad2"/>
        <w:spacing w:after="0"/>
      </w:pPr>
      <w:r w:rsidRPr="00BD2D7E">
        <w:t>Самовыдвижение</w:t>
      </w:r>
      <w:r w:rsidR="0096075F" w:rsidRPr="00BD2D7E">
        <w:t>.</w:t>
      </w:r>
    </w:p>
    <w:p w:rsidR="0096075F" w:rsidRPr="00BD2D7E" w:rsidRDefault="0096075F" w:rsidP="00316A9E">
      <w:pPr>
        <w:pStyle w:val="Ad2"/>
        <w:spacing w:after="0"/>
      </w:pPr>
      <w:r w:rsidRPr="00BD2D7E">
        <w:t xml:space="preserve">Получил </w:t>
      </w:r>
      <w:r w:rsidR="00503B76" w:rsidRPr="00BD2D7E">
        <w:t>30,1</w:t>
      </w:r>
      <w:r w:rsidRPr="00BD2D7E">
        <w:t xml:space="preserve"> тыс. голосов (</w:t>
      </w:r>
      <w:r w:rsidR="00503B76" w:rsidRPr="00BD2D7E">
        <w:t>48</w:t>
      </w:r>
      <w:r w:rsidRPr="00BD2D7E">
        <w:t>% явившихся).</w:t>
      </w:r>
    </w:p>
    <w:p w:rsidR="0096075F" w:rsidRPr="00BD2D7E" w:rsidRDefault="0096075F" w:rsidP="0096075F">
      <w:pPr>
        <w:pStyle w:val="Ad2"/>
      </w:pPr>
      <w:r w:rsidRPr="00BD2D7E">
        <w:t xml:space="preserve">Фракция по состоянию на </w:t>
      </w:r>
      <w:r w:rsidR="00503B76" w:rsidRPr="00BD2D7E">
        <w:t>30</w:t>
      </w:r>
      <w:r w:rsidRPr="00BD2D7E">
        <w:t>.</w:t>
      </w:r>
      <w:r w:rsidR="00503B76" w:rsidRPr="00BD2D7E">
        <w:t>10</w:t>
      </w:r>
      <w:r w:rsidRPr="00BD2D7E">
        <w:t>.</w:t>
      </w:r>
      <w:r w:rsidR="00503B76" w:rsidRPr="00BD2D7E">
        <w:t>2015</w:t>
      </w:r>
      <w:r w:rsidRPr="00BD2D7E">
        <w:t xml:space="preserve"> г. – </w:t>
      </w:r>
      <w:r w:rsidR="00316A9E">
        <w:t>«</w:t>
      </w:r>
      <w:r w:rsidR="00503B76" w:rsidRPr="00BD2D7E">
        <w:t>Возрождение</w:t>
      </w:r>
      <w:r w:rsidR="00316A9E">
        <w:t>»</w:t>
      </w:r>
      <w:r w:rsidRPr="00BD2D7E">
        <w:t>.</w:t>
      </w:r>
    </w:p>
    <w:p w:rsidR="0096075F" w:rsidRPr="00BD2D7E" w:rsidRDefault="0096075F" w:rsidP="00731CA8">
      <w:pPr>
        <w:pStyle w:val="Ad2"/>
        <w:jc w:val="both"/>
      </w:pPr>
      <w:r w:rsidRPr="00BD2D7E">
        <w:rPr>
          <w:b/>
        </w:rPr>
        <w:t>Бизнес-интересы:</w:t>
      </w:r>
      <w:r w:rsidR="007C3998">
        <w:rPr>
          <w:b/>
        </w:rPr>
        <w:t xml:space="preserve"> </w:t>
      </w:r>
      <w:r w:rsidR="00626606" w:rsidRPr="00BD2D7E">
        <w:t>железнодорожник с 35-летним стажем</w:t>
      </w:r>
      <w:r w:rsidR="00C05FE7">
        <w:t>. Возглавлял</w:t>
      </w:r>
      <w:r w:rsidR="00626606" w:rsidRPr="00BD2D7E">
        <w:t xml:space="preserve"> </w:t>
      </w:r>
      <w:r w:rsidR="00A5109E">
        <w:t>Южную железную дорогу</w:t>
      </w:r>
      <w:r w:rsidR="00626606" w:rsidRPr="00BD2D7E">
        <w:t xml:space="preserve">. </w:t>
      </w:r>
      <w:r w:rsidR="00C05FE7">
        <w:t>Нередко фигурировал в финансовых скандалах УЖД.</w:t>
      </w:r>
    </w:p>
    <w:p w:rsidR="00626606" w:rsidRPr="00BD2D7E" w:rsidRDefault="0096075F" w:rsidP="00731CA8">
      <w:pPr>
        <w:pStyle w:val="Ad2"/>
      </w:pPr>
      <w:r w:rsidRPr="00BD2D7E">
        <w:rPr>
          <w:b/>
        </w:rPr>
        <w:t>Связи:</w:t>
      </w:r>
      <w:r w:rsidR="00731CA8">
        <w:rPr>
          <w:b/>
        </w:rPr>
        <w:t xml:space="preserve"> </w:t>
      </w:r>
      <w:r w:rsidR="00C05FE7">
        <w:t>считался близким</w:t>
      </w:r>
      <w:r w:rsidR="00626606" w:rsidRPr="00BD2D7E">
        <w:t xml:space="preserve"> </w:t>
      </w:r>
      <w:r w:rsidR="00C05FE7">
        <w:t xml:space="preserve">к </w:t>
      </w:r>
      <w:r w:rsidR="00626606" w:rsidRPr="00BD2D7E">
        <w:t>покойно</w:t>
      </w:r>
      <w:r w:rsidR="00C05FE7">
        <w:t xml:space="preserve">му </w:t>
      </w:r>
      <w:r w:rsidR="0028024E" w:rsidRPr="00BD2D7E">
        <w:t>экс-министра</w:t>
      </w:r>
      <w:r w:rsidR="00626606" w:rsidRPr="00BD2D7E">
        <w:t xml:space="preserve"> транспорта Георгия </w:t>
      </w:r>
      <w:proofErr w:type="spellStart"/>
      <w:r w:rsidR="00626606" w:rsidRPr="00BD2D7E">
        <w:t>Кирпы</w:t>
      </w:r>
      <w:proofErr w:type="spellEnd"/>
      <w:r w:rsidR="00A5109E">
        <w:t>.</w:t>
      </w:r>
    </w:p>
    <w:p w:rsidR="0096075F" w:rsidRPr="00BD2D7E" w:rsidRDefault="0096075F" w:rsidP="0096075F">
      <w:pPr>
        <w:pStyle w:val="Ad2"/>
        <w:rPr>
          <w:b/>
        </w:rPr>
      </w:pPr>
      <w:r w:rsidRPr="00BD2D7E">
        <w:rPr>
          <w:b/>
        </w:rPr>
        <w:t>Примечательные факты:</w:t>
      </w:r>
    </w:p>
    <w:p w:rsidR="0096075F" w:rsidRPr="00BD2D7E" w:rsidRDefault="00A5109E" w:rsidP="0096075F">
      <w:pPr>
        <w:pStyle w:val="Ad"/>
      </w:pPr>
      <w:r>
        <w:t xml:space="preserve">2012 г.  </w:t>
      </w:r>
      <w:r w:rsidRPr="00B20D8F">
        <w:rPr>
          <w:lang w:eastAsia="ru-RU"/>
        </w:rPr>
        <w:t xml:space="preserve">– </w:t>
      </w:r>
      <w:r>
        <w:t>н</w:t>
      </w:r>
      <w:r w:rsidR="00203A7C" w:rsidRPr="00BD2D7E">
        <w:t>ародный депутат Украины</w:t>
      </w:r>
      <w:r w:rsidR="00731CA8">
        <w:t xml:space="preserve"> VII созыва от ПР (округ № 177);</w:t>
      </w:r>
    </w:p>
    <w:p w:rsidR="0096075F" w:rsidRPr="00BD2D7E" w:rsidRDefault="00A5109E" w:rsidP="0096075F">
      <w:pPr>
        <w:pStyle w:val="Ad"/>
      </w:pPr>
      <w:r>
        <w:t>2005-</w:t>
      </w:r>
      <w:r w:rsidR="00DC2D24" w:rsidRPr="00BD2D7E">
        <w:t xml:space="preserve">2012 </w:t>
      </w:r>
      <w:r w:rsidR="006F4BEB" w:rsidRPr="00BD2D7E">
        <w:t xml:space="preserve">гг. </w:t>
      </w:r>
      <w:r w:rsidR="00DC2D24" w:rsidRPr="00BD2D7E">
        <w:t>—начальник Южной железной дороги</w:t>
      </w:r>
      <w:r w:rsidR="00503854" w:rsidRPr="00BD2D7E">
        <w:t xml:space="preserve"> (общий стаж на ЮЖД – 33 года)</w:t>
      </w:r>
      <w:r w:rsidR="00731CA8">
        <w:t>;</w:t>
      </w:r>
    </w:p>
    <w:p w:rsidR="006F4BEB" w:rsidRPr="00BD2D7E" w:rsidRDefault="00A5109E" w:rsidP="0096075F">
      <w:pPr>
        <w:pStyle w:val="Ad"/>
      </w:pPr>
      <w:r>
        <w:t>2002-</w:t>
      </w:r>
      <w:r w:rsidR="006F4BEB" w:rsidRPr="00BD2D7E">
        <w:t>2012 гг. — депутат Харьковского областного совета.</w:t>
      </w:r>
    </w:p>
    <w:p w:rsidR="0096075F" w:rsidRPr="00BD2D7E" w:rsidRDefault="00333F87" w:rsidP="00C05FE7">
      <w:pPr>
        <w:pStyle w:val="Ad30"/>
        <w:pageBreakBefore/>
        <w:spacing w:after="0"/>
      </w:pPr>
      <w:proofErr w:type="spellStart"/>
      <w:r w:rsidRPr="00BD2D7E">
        <w:lastRenderedPageBreak/>
        <w:t>Ровчак</w:t>
      </w:r>
      <w:proofErr w:type="spellEnd"/>
      <w:r w:rsidRPr="00BD2D7E">
        <w:t xml:space="preserve"> Андрей Яковлевич</w:t>
      </w:r>
      <w:r w:rsidR="0096075F" w:rsidRPr="00BD2D7E">
        <w:t xml:space="preserve"> – второе место</w:t>
      </w:r>
    </w:p>
    <w:p w:rsidR="0096075F" w:rsidRPr="00BD2D7E" w:rsidRDefault="00333F87" w:rsidP="00C05FE7">
      <w:pPr>
        <w:pStyle w:val="Ad2"/>
        <w:spacing w:after="0"/>
      </w:pPr>
      <w:r w:rsidRPr="00BD2D7E">
        <w:t>Самовыдвижение</w:t>
      </w:r>
      <w:r w:rsidR="0096075F" w:rsidRPr="00BD2D7E">
        <w:t>.</w:t>
      </w:r>
    </w:p>
    <w:p w:rsidR="0096075F" w:rsidRPr="00BD2D7E" w:rsidRDefault="0096075F" w:rsidP="0096075F">
      <w:pPr>
        <w:pStyle w:val="Ad2"/>
      </w:pPr>
      <w:r w:rsidRPr="00BD2D7E">
        <w:t xml:space="preserve">Получил </w:t>
      </w:r>
      <w:r w:rsidR="00333F87" w:rsidRPr="00BD2D7E">
        <w:t>16,3</w:t>
      </w:r>
      <w:r w:rsidRPr="00BD2D7E">
        <w:t xml:space="preserve"> тыс. голосов (</w:t>
      </w:r>
      <w:r w:rsidR="00333F87" w:rsidRPr="00BD2D7E">
        <w:t>25</w:t>
      </w:r>
      <w:r w:rsidRPr="00BD2D7E">
        <w:t>% явившихся).</w:t>
      </w:r>
    </w:p>
    <w:p w:rsidR="0096075F" w:rsidRPr="00BD2D7E" w:rsidRDefault="0096075F" w:rsidP="007B0187">
      <w:pPr>
        <w:pStyle w:val="Ad2"/>
        <w:spacing w:after="0"/>
        <w:jc w:val="both"/>
      </w:pPr>
      <w:r w:rsidRPr="00BD2D7E">
        <w:rPr>
          <w:b/>
        </w:rPr>
        <w:t>Бизнес-интересы:</w:t>
      </w:r>
      <w:r w:rsidR="00731CA8">
        <w:rPr>
          <w:b/>
        </w:rPr>
        <w:t xml:space="preserve"> </w:t>
      </w:r>
      <w:r w:rsidR="00731CA8">
        <w:t>с</w:t>
      </w:r>
      <w:r w:rsidR="00333F87" w:rsidRPr="00BD2D7E">
        <w:t>ельское хозяйство (председатель сельскохозяйственного кооператива «Восток»</w:t>
      </w:r>
      <w:r w:rsidR="00A5109E">
        <w:t xml:space="preserve"> с</w:t>
      </w:r>
      <w:r w:rsidR="003A0CFE" w:rsidRPr="00BD2D7E">
        <w:t xml:space="preserve"> 1982 г.</w:t>
      </w:r>
      <w:r w:rsidR="00333F87" w:rsidRPr="00BD2D7E">
        <w:t>)</w:t>
      </w:r>
      <w:r w:rsidR="00A5109E">
        <w:t>.</w:t>
      </w:r>
    </w:p>
    <w:p w:rsidR="0096075F" w:rsidRPr="00BD2D7E" w:rsidRDefault="0096075F" w:rsidP="00731CA8">
      <w:pPr>
        <w:pStyle w:val="Ad2"/>
      </w:pPr>
      <w:r w:rsidRPr="00BD2D7E">
        <w:rPr>
          <w:b/>
        </w:rPr>
        <w:t>Связи:</w:t>
      </w:r>
      <w:r w:rsidR="00731CA8">
        <w:rPr>
          <w:b/>
        </w:rPr>
        <w:t xml:space="preserve"> </w:t>
      </w:r>
      <w:r w:rsidR="00731CA8">
        <w:t>н</w:t>
      </w:r>
      <w:r w:rsidR="007529AE" w:rsidRPr="00BD2D7E">
        <w:t xml:space="preserve">е </w:t>
      </w:r>
      <w:r w:rsidR="00A5109E">
        <w:t>выявлены.</w:t>
      </w:r>
    </w:p>
    <w:p w:rsidR="0096075F" w:rsidRPr="00BD2D7E" w:rsidRDefault="0096075F" w:rsidP="00C05FE7">
      <w:pPr>
        <w:pStyle w:val="Ad2"/>
        <w:spacing w:after="0"/>
        <w:rPr>
          <w:b/>
        </w:rPr>
      </w:pPr>
      <w:r w:rsidRPr="00BD2D7E">
        <w:rPr>
          <w:b/>
        </w:rPr>
        <w:t>Примечательные факты:</w:t>
      </w:r>
    </w:p>
    <w:p w:rsidR="0096075F" w:rsidRPr="00BD2D7E" w:rsidRDefault="003A0CFE" w:rsidP="0096075F">
      <w:pPr>
        <w:pStyle w:val="Ad"/>
      </w:pPr>
      <w:r w:rsidRPr="00BD2D7E">
        <w:t>Герой Украины</w:t>
      </w:r>
      <w:r w:rsidR="00A5109E">
        <w:t>;</w:t>
      </w:r>
    </w:p>
    <w:p w:rsidR="002E77AE" w:rsidRPr="00BD2D7E" w:rsidRDefault="00E754C5" w:rsidP="007529AE">
      <w:pPr>
        <w:pStyle w:val="Ad"/>
      </w:pPr>
      <w:r>
        <w:t>д</w:t>
      </w:r>
      <w:r w:rsidR="002E77AE" w:rsidRPr="00BD2D7E">
        <w:t>епутат</w:t>
      </w:r>
      <w:r w:rsidR="00C05FE7">
        <w:t xml:space="preserve"> </w:t>
      </w:r>
      <w:r w:rsidR="002E77AE" w:rsidRPr="00BD2D7E">
        <w:t>Харьковского областного совета VI созыва</w:t>
      </w:r>
      <w:r w:rsidR="00A5109E">
        <w:t>;</w:t>
      </w:r>
    </w:p>
    <w:p w:rsidR="0096075F" w:rsidRPr="00BD2D7E" w:rsidRDefault="00C05FE7" w:rsidP="0096075F">
      <w:pPr>
        <w:pStyle w:val="Ad"/>
      </w:pPr>
      <w:r>
        <w:t>р</w:t>
      </w:r>
      <w:r w:rsidR="007529AE" w:rsidRPr="00BD2D7E">
        <w:t>анее был д</w:t>
      </w:r>
      <w:r w:rsidR="003A0CFE" w:rsidRPr="00BD2D7E">
        <w:t xml:space="preserve">епутатом </w:t>
      </w:r>
      <w:proofErr w:type="spellStart"/>
      <w:r w:rsidR="003A0CFE" w:rsidRPr="00BD2D7E">
        <w:t>Изюмского</w:t>
      </w:r>
      <w:proofErr w:type="spellEnd"/>
      <w:r w:rsidR="003A0CFE" w:rsidRPr="00BD2D7E">
        <w:t xml:space="preserve"> районного совета</w:t>
      </w:r>
      <w:r w:rsidR="0096075F" w:rsidRPr="00BD2D7E">
        <w:t>.</w:t>
      </w:r>
    </w:p>
    <w:p w:rsidR="0096075F" w:rsidRPr="00BD2D7E" w:rsidRDefault="0096075F" w:rsidP="007B0187">
      <w:pPr>
        <w:pStyle w:val="Ad20"/>
        <w:spacing w:after="0"/>
      </w:pPr>
      <w:r w:rsidRPr="00BD2D7E">
        <w:t>Выборы мэров в 2015 г.</w:t>
      </w:r>
    </w:p>
    <w:p w:rsidR="0096075F" w:rsidRPr="00BD2D7E" w:rsidRDefault="005D2D65" w:rsidP="007B0187">
      <w:pPr>
        <w:pStyle w:val="Ad30"/>
        <w:spacing w:before="120" w:after="0"/>
      </w:pPr>
      <w:r w:rsidRPr="00BD2D7E">
        <w:t>Марченко Валерий Витальевич</w:t>
      </w:r>
      <w:r w:rsidR="0096075F" w:rsidRPr="00BD2D7E">
        <w:t xml:space="preserve"> – </w:t>
      </w:r>
      <w:r w:rsidR="007B0187">
        <w:t>г. Изюм</w:t>
      </w:r>
    </w:p>
    <w:p w:rsidR="0096075F" w:rsidRPr="00BD2D7E" w:rsidRDefault="0096075F" w:rsidP="006F7D20">
      <w:pPr>
        <w:pStyle w:val="Ad2"/>
        <w:spacing w:after="0"/>
      </w:pPr>
      <w:r w:rsidRPr="00BD2D7E">
        <w:t xml:space="preserve">Выдвинут </w:t>
      </w:r>
      <w:r w:rsidR="00681DDA" w:rsidRPr="00BD2D7E">
        <w:t>«</w:t>
      </w:r>
      <w:proofErr w:type="spellStart"/>
      <w:r w:rsidR="00681DDA" w:rsidRPr="00BD2D7E">
        <w:t>Нові</w:t>
      </w:r>
      <w:proofErr w:type="spellEnd"/>
      <w:r w:rsidR="00681DDA" w:rsidRPr="00BD2D7E">
        <w:t xml:space="preserve"> </w:t>
      </w:r>
      <w:proofErr w:type="spellStart"/>
      <w:r w:rsidR="00681DDA" w:rsidRPr="00BD2D7E">
        <w:t>обличчя</w:t>
      </w:r>
      <w:proofErr w:type="spellEnd"/>
      <w:r w:rsidR="00681DDA" w:rsidRPr="00BD2D7E">
        <w:t>»</w:t>
      </w:r>
      <w:r w:rsidRPr="00BD2D7E">
        <w:t>.</w:t>
      </w:r>
    </w:p>
    <w:p w:rsidR="0096075F" w:rsidRPr="00BD2D7E" w:rsidRDefault="0096075F" w:rsidP="0096075F">
      <w:pPr>
        <w:pStyle w:val="Ad2"/>
      </w:pPr>
      <w:r w:rsidRPr="00BD2D7E">
        <w:t xml:space="preserve">Получил </w:t>
      </w:r>
      <w:r w:rsidR="00681DDA" w:rsidRPr="00BD2D7E">
        <w:t>4,6</w:t>
      </w:r>
      <w:r w:rsidRPr="00BD2D7E">
        <w:t xml:space="preserve"> тыс. голосов (</w:t>
      </w:r>
      <w:r w:rsidR="00681DDA" w:rsidRPr="00BD2D7E">
        <w:t>32</w:t>
      </w:r>
      <w:r w:rsidRPr="00BD2D7E">
        <w:t>% явившихся).</w:t>
      </w:r>
    </w:p>
    <w:p w:rsidR="0096075F" w:rsidRPr="00BD2D7E" w:rsidRDefault="0096075F" w:rsidP="00731CA8">
      <w:pPr>
        <w:pStyle w:val="Ad2"/>
      </w:pPr>
      <w:r w:rsidRPr="00BD2D7E">
        <w:rPr>
          <w:b/>
        </w:rPr>
        <w:t>Бизнес-интересы:</w:t>
      </w:r>
      <w:r w:rsidR="00731CA8">
        <w:rPr>
          <w:b/>
        </w:rPr>
        <w:t xml:space="preserve"> </w:t>
      </w:r>
      <w:r w:rsidR="00731CA8">
        <w:t>с</w:t>
      </w:r>
      <w:r w:rsidR="008E7A96" w:rsidRPr="00BD2D7E">
        <w:t>ельское хозяйство</w:t>
      </w:r>
      <w:r w:rsidR="00A5109E">
        <w:t>.</w:t>
      </w:r>
    </w:p>
    <w:p w:rsidR="0096075F" w:rsidRPr="00BD2D7E" w:rsidRDefault="0096075F" w:rsidP="008A467A">
      <w:pPr>
        <w:pStyle w:val="Ad2"/>
        <w:jc w:val="both"/>
      </w:pPr>
      <w:r w:rsidRPr="00BD2D7E">
        <w:rPr>
          <w:b/>
        </w:rPr>
        <w:t>Связи:</w:t>
      </w:r>
      <w:r w:rsidR="00731CA8">
        <w:rPr>
          <w:b/>
        </w:rPr>
        <w:t xml:space="preserve"> </w:t>
      </w:r>
      <w:r w:rsidR="00731CA8">
        <w:t>п</w:t>
      </w:r>
      <w:r w:rsidR="00681DDA" w:rsidRPr="00BD2D7E">
        <w:t>артию «</w:t>
      </w:r>
      <w:proofErr w:type="spellStart"/>
      <w:r w:rsidR="00681DDA" w:rsidRPr="00BD2D7E">
        <w:t>Нові</w:t>
      </w:r>
      <w:proofErr w:type="spellEnd"/>
      <w:r w:rsidR="00681DDA" w:rsidRPr="00BD2D7E">
        <w:t xml:space="preserve"> </w:t>
      </w:r>
      <w:proofErr w:type="spellStart"/>
      <w:r w:rsidR="00681DDA" w:rsidRPr="00BD2D7E">
        <w:t>обличчя</w:t>
      </w:r>
      <w:proofErr w:type="spellEnd"/>
      <w:r w:rsidR="00681DDA" w:rsidRPr="00BD2D7E">
        <w:t xml:space="preserve">» возглавляет мэр г. Ирпень – Владимир </w:t>
      </w:r>
      <w:proofErr w:type="spellStart"/>
      <w:r w:rsidR="00681DDA" w:rsidRPr="00BD2D7E">
        <w:t>Карплюк</w:t>
      </w:r>
      <w:proofErr w:type="spellEnd"/>
      <w:r w:rsidR="00681DDA" w:rsidRPr="00BD2D7E">
        <w:t>, а его замом</w:t>
      </w:r>
      <w:r w:rsidR="00FF41D6" w:rsidRPr="00BD2D7E">
        <w:t xml:space="preserve"> (и тестем) </w:t>
      </w:r>
      <w:r w:rsidR="00681DDA" w:rsidRPr="00BD2D7E">
        <w:t>я</w:t>
      </w:r>
      <w:r w:rsidR="00FF41D6" w:rsidRPr="00BD2D7E">
        <w:t>вляется мэр г. Буча – Анатолий Федорук</w:t>
      </w:r>
      <w:r w:rsidR="003D6D4F" w:rsidRPr="00BD2D7E">
        <w:t xml:space="preserve">. </w:t>
      </w:r>
      <w:r w:rsidR="000779A3" w:rsidRPr="00BD2D7E">
        <w:t xml:space="preserve">Неофициальным создателем этой партии </w:t>
      </w:r>
      <w:r w:rsidR="008A467A">
        <w:t>считается</w:t>
      </w:r>
      <w:r w:rsidR="000779A3" w:rsidRPr="00BD2D7E">
        <w:t xml:space="preserve"> экс</w:t>
      </w:r>
      <w:r w:rsidR="00A5109E">
        <w:t>-</w:t>
      </w:r>
      <w:r w:rsidR="000779A3" w:rsidRPr="00BD2D7E">
        <w:t xml:space="preserve">нардеп от ПР Вадим Мельник. </w:t>
      </w:r>
    </w:p>
    <w:p w:rsidR="0096075F" w:rsidRPr="00BD2D7E" w:rsidRDefault="0096075F" w:rsidP="008A467A">
      <w:pPr>
        <w:pStyle w:val="Ad2"/>
        <w:spacing w:after="0"/>
      </w:pPr>
      <w:r w:rsidRPr="00BD2D7E">
        <w:rPr>
          <w:b/>
        </w:rPr>
        <w:t>Примечательные факты:</w:t>
      </w:r>
      <w:r w:rsidR="008A467A">
        <w:rPr>
          <w:b/>
        </w:rPr>
        <w:t xml:space="preserve"> </w:t>
      </w:r>
      <w:r w:rsidR="008A467A" w:rsidRPr="008A467A">
        <w:t>в</w:t>
      </w:r>
      <w:r w:rsidR="008E7A96" w:rsidRPr="00BD2D7E">
        <w:t xml:space="preserve"> свое</w:t>
      </w:r>
      <w:r w:rsidR="00A5109E">
        <w:t>й</w:t>
      </w:r>
      <w:r w:rsidR="008E7A96" w:rsidRPr="00BD2D7E">
        <w:t xml:space="preserve"> декларации Марченко задекларировал 31 автомобиль</w:t>
      </w:r>
      <w:r w:rsidR="00226435" w:rsidRPr="00BD2D7E">
        <w:t xml:space="preserve">, также </w:t>
      </w:r>
      <w:r w:rsidR="00A5109E">
        <w:t xml:space="preserve">он </w:t>
      </w:r>
      <w:r w:rsidR="00226435" w:rsidRPr="00BD2D7E">
        <w:t>является самым богатым градоначальником Харьковской области</w:t>
      </w:r>
      <w:r w:rsidR="00A5109E">
        <w:t>.</w:t>
      </w:r>
    </w:p>
    <w:p w:rsidR="0096075F" w:rsidRPr="00BD2D7E" w:rsidRDefault="00716D47" w:rsidP="008A467A">
      <w:pPr>
        <w:pStyle w:val="Ad30"/>
        <w:spacing w:after="0"/>
      </w:pPr>
      <w:proofErr w:type="spellStart"/>
      <w:r w:rsidRPr="00BD2D7E">
        <w:t>Войтюк</w:t>
      </w:r>
      <w:proofErr w:type="spellEnd"/>
      <w:r w:rsidRPr="00BD2D7E">
        <w:t xml:space="preserve"> Олег Викторович</w:t>
      </w:r>
      <w:r w:rsidR="0096075F" w:rsidRPr="00BD2D7E">
        <w:t xml:space="preserve"> – </w:t>
      </w:r>
      <w:r w:rsidRPr="00BD2D7E">
        <w:t>мэр г. Купянск</w:t>
      </w:r>
    </w:p>
    <w:p w:rsidR="0096075F" w:rsidRPr="00BD2D7E" w:rsidRDefault="0096075F" w:rsidP="008A467A">
      <w:pPr>
        <w:pStyle w:val="Ad2"/>
        <w:spacing w:after="0"/>
      </w:pPr>
      <w:r w:rsidRPr="00BD2D7E">
        <w:t xml:space="preserve">Выдвинут </w:t>
      </w:r>
      <w:r w:rsidR="00716D47" w:rsidRPr="00BD2D7E">
        <w:t>Возрождение</w:t>
      </w:r>
      <w:r w:rsidR="00A5109E">
        <w:t>м</w:t>
      </w:r>
      <w:r w:rsidRPr="00BD2D7E">
        <w:t>.</w:t>
      </w:r>
    </w:p>
    <w:p w:rsidR="0096075F" w:rsidRPr="00BD2D7E" w:rsidRDefault="0096075F" w:rsidP="0096075F">
      <w:pPr>
        <w:pStyle w:val="Ad2"/>
      </w:pPr>
      <w:r w:rsidRPr="00BD2D7E">
        <w:t xml:space="preserve">Получил </w:t>
      </w:r>
      <w:r w:rsidR="00716D47" w:rsidRPr="00BD2D7E">
        <w:t>11,6</w:t>
      </w:r>
      <w:r w:rsidRPr="00BD2D7E">
        <w:t xml:space="preserve"> тыс. голосов (</w:t>
      </w:r>
      <w:r w:rsidR="00716D47" w:rsidRPr="00BD2D7E">
        <w:t>68</w:t>
      </w:r>
      <w:r w:rsidRPr="00BD2D7E">
        <w:t>% явившихся).</w:t>
      </w:r>
    </w:p>
    <w:p w:rsidR="0096075F" w:rsidRPr="00BD2D7E" w:rsidRDefault="0096075F" w:rsidP="00731CA8">
      <w:pPr>
        <w:pStyle w:val="Ad2"/>
      </w:pPr>
      <w:r w:rsidRPr="00BD2D7E">
        <w:rPr>
          <w:b/>
        </w:rPr>
        <w:t>Бизнес-интересы:</w:t>
      </w:r>
      <w:r w:rsidR="00731CA8">
        <w:rPr>
          <w:b/>
        </w:rPr>
        <w:t xml:space="preserve"> </w:t>
      </w:r>
      <w:r w:rsidR="00731CA8">
        <w:t>н</w:t>
      </w:r>
      <w:r w:rsidR="00B8469E" w:rsidRPr="00BD2D7E">
        <w:t xml:space="preserve">е </w:t>
      </w:r>
      <w:r w:rsidR="00A5109E">
        <w:t>выявлены.</w:t>
      </w:r>
    </w:p>
    <w:p w:rsidR="0096075F" w:rsidRPr="00BD2D7E" w:rsidRDefault="0096075F" w:rsidP="00731CA8">
      <w:pPr>
        <w:pStyle w:val="Ad2"/>
      </w:pPr>
      <w:r w:rsidRPr="00BD2D7E">
        <w:rPr>
          <w:b/>
        </w:rPr>
        <w:t>Связи:</w:t>
      </w:r>
      <w:r w:rsidR="00731CA8">
        <w:rPr>
          <w:b/>
        </w:rPr>
        <w:t xml:space="preserve"> </w:t>
      </w:r>
      <w:r w:rsidR="00731CA8" w:rsidRPr="00731CA8">
        <w:t>ч</w:t>
      </w:r>
      <w:r w:rsidR="00224116" w:rsidRPr="00BD2D7E">
        <w:t xml:space="preserve">еловек Виктора </w:t>
      </w:r>
      <w:proofErr w:type="spellStart"/>
      <w:r w:rsidR="00224116" w:rsidRPr="00BD2D7E">
        <w:t>Остапчука</w:t>
      </w:r>
      <w:proofErr w:type="spellEnd"/>
      <w:r w:rsidR="00224116" w:rsidRPr="00BD2D7E">
        <w:t xml:space="preserve"> (</w:t>
      </w:r>
      <w:r w:rsidR="00A5109E">
        <w:t>д</w:t>
      </w:r>
      <w:r w:rsidR="00935851" w:rsidRPr="00BD2D7E">
        <w:t xml:space="preserve">о </w:t>
      </w:r>
      <w:r w:rsidR="00224116" w:rsidRPr="00BD2D7E">
        <w:t>2015 г. всю жизнь проработал на ЮЖД)</w:t>
      </w:r>
      <w:r w:rsidR="00A5109E">
        <w:t>.</w:t>
      </w:r>
    </w:p>
    <w:p w:rsidR="0096075F" w:rsidRPr="00BD2D7E" w:rsidRDefault="0096075F" w:rsidP="008A467A">
      <w:pPr>
        <w:pStyle w:val="Ad2"/>
        <w:spacing w:after="0"/>
      </w:pPr>
      <w:r w:rsidRPr="00BD2D7E">
        <w:rPr>
          <w:b/>
        </w:rPr>
        <w:t>Примечательные факты:</w:t>
      </w:r>
      <w:r w:rsidR="008A467A">
        <w:rPr>
          <w:b/>
        </w:rPr>
        <w:t xml:space="preserve"> у</w:t>
      </w:r>
      <w:r w:rsidR="00224116" w:rsidRPr="00BD2D7E">
        <w:t xml:space="preserve">мер 4 ноября 2017 г. Сейчас </w:t>
      </w:r>
      <w:r w:rsidR="00A5109E">
        <w:t>в</w:t>
      </w:r>
      <w:r w:rsidR="00224116" w:rsidRPr="00BD2D7E">
        <w:t xml:space="preserve"> </w:t>
      </w:r>
      <w:r w:rsidR="00B8469E" w:rsidRPr="00BD2D7E">
        <w:t>К</w:t>
      </w:r>
      <w:r w:rsidR="00224116" w:rsidRPr="00BD2D7E">
        <w:t>упянск</w:t>
      </w:r>
      <w:r w:rsidR="00A5109E">
        <w:t>е</w:t>
      </w:r>
      <w:r w:rsidR="00224116" w:rsidRPr="00BD2D7E">
        <w:t xml:space="preserve"> нет м</w:t>
      </w:r>
      <w:r w:rsidR="00A5109E">
        <w:t>э</w:t>
      </w:r>
      <w:r w:rsidR="00224116" w:rsidRPr="00BD2D7E">
        <w:t>ра</w:t>
      </w:r>
      <w:r w:rsidR="00B8469E" w:rsidRPr="00BD2D7E">
        <w:t>.</w:t>
      </w:r>
    </w:p>
    <w:p w:rsidR="0096075F" w:rsidRPr="00BD2D7E" w:rsidRDefault="0096075F" w:rsidP="007B0187">
      <w:pPr>
        <w:pStyle w:val="Ad20"/>
        <w:pageBreakBefore/>
      </w:pPr>
      <w:r w:rsidRPr="00BD2D7E">
        <w:lastRenderedPageBreak/>
        <w:t>Выборы глав районных советов в 2015 г.</w:t>
      </w:r>
    </w:p>
    <w:p w:rsidR="0096075F" w:rsidRPr="00BD2D7E" w:rsidRDefault="004E04E6" w:rsidP="00BA0323">
      <w:pPr>
        <w:pStyle w:val="Ad30"/>
        <w:spacing w:after="0"/>
      </w:pPr>
      <w:r w:rsidRPr="00BD2D7E">
        <w:t>Клименко Елена Васильевна</w:t>
      </w:r>
      <w:r w:rsidR="00BA0323">
        <w:t xml:space="preserve"> – </w:t>
      </w:r>
      <w:r w:rsidR="00BA0323" w:rsidRPr="00BD2D7E">
        <w:t>Боровск</w:t>
      </w:r>
      <w:r w:rsidR="00BA0323">
        <w:t>ий район</w:t>
      </w:r>
    </w:p>
    <w:p w:rsidR="0096075F" w:rsidRPr="00BD2D7E" w:rsidRDefault="0096075F" w:rsidP="00BA0323">
      <w:pPr>
        <w:pStyle w:val="Ad2"/>
        <w:spacing w:after="0"/>
      </w:pPr>
      <w:r w:rsidRPr="00BD2D7E">
        <w:t>Выдвинут</w:t>
      </w:r>
      <w:r w:rsidR="00A5109E">
        <w:t>а</w:t>
      </w:r>
      <w:r w:rsidRPr="00BD2D7E">
        <w:t xml:space="preserve"> </w:t>
      </w:r>
      <w:r w:rsidR="003D3538" w:rsidRPr="00BD2D7E">
        <w:t>БПП</w:t>
      </w:r>
      <w:r w:rsidRPr="00BD2D7E">
        <w:t>.</w:t>
      </w:r>
    </w:p>
    <w:p w:rsidR="0096075F" w:rsidRPr="00BD2D7E" w:rsidRDefault="0096075F" w:rsidP="00BA0323">
      <w:pPr>
        <w:pStyle w:val="Ad2"/>
        <w:spacing w:after="0"/>
      </w:pPr>
      <w:r w:rsidRPr="00BD2D7E">
        <w:rPr>
          <w:b/>
        </w:rPr>
        <w:t>Бизнес-интересы:</w:t>
      </w:r>
      <w:r w:rsidR="00500155">
        <w:rPr>
          <w:b/>
        </w:rPr>
        <w:t xml:space="preserve"> </w:t>
      </w:r>
      <w:r w:rsidR="00500155">
        <w:t>н</w:t>
      </w:r>
      <w:r w:rsidR="003D5555" w:rsidRPr="00BD2D7E">
        <w:t xml:space="preserve">е </w:t>
      </w:r>
      <w:r w:rsidR="00A5109E">
        <w:t>выявлены.</w:t>
      </w:r>
    </w:p>
    <w:p w:rsidR="0096075F" w:rsidRPr="00BD2D7E" w:rsidRDefault="0096075F" w:rsidP="00BA0323">
      <w:pPr>
        <w:pStyle w:val="Ad2"/>
        <w:spacing w:after="0"/>
        <w:jc w:val="both"/>
      </w:pPr>
      <w:r w:rsidRPr="00BD2D7E">
        <w:rPr>
          <w:b/>
        </w:rPr>
        <w:t>Связи:</w:t>
      </w:r>
      <w:r w:rsidR="00500155">
        <w:rPr>
          <w:b/>
        </w:rPr>
        <w:t xml:space="preserve"> </w:t>
      </w:r>
      <w:r w:rsidR="00EB633C">
        <w:t xml:space="preserve">весь БПП </w:t>
      </w:r>
      <w:r w:rsidR="00D87A36" w:rsidRPr="00BD2D7E">
        <w:t xml:space="preserve">в Харьковской области </w:t>
      </w:r>
      <w:r w:rsidR="00EB633C">
        <w:t xml:space="preserve">курирует </w:t>
      </w:r>
      <w:r w:rsidR="00D87A36" w:rsidRPr="00BD2D7E">
        <w:t>глава АП и экс</w:t>
      </w:r>
      <w:r w:rsidR="00A5109E">
        <w:t>-</w:t>
      </w:r>
      <w:r w:rsidR="00D87A36" w:rsidRPr="00BD2D7E">
        <w:t>глава Харьковской ОГА Игорь Райнин</w:t>
      </w:r>
      <w:r w:rsidR="00A5109E">
        <w:t>.</w:t>
      </w:r>
    </w:p>
    <w:p w:rsidR="0096075F" w:rsidRPr="00BD2D7E" w:rsidRDefault="0096075F" w:rsidP="00BA0323">
      <w:pPr>
        <w:pStyle w:val="Ad2"/>
        <w:spacing w:after="0"/>
      </w:pPr>
      <w:r w:rsidRPr="00BD2D7E">
        <w:rPr>
          <w:b/>
        </w:rPr>
        <w:t>Примечательные факты:</w:t>
      </w:r>
      <w:r w:rsidR="00BA0323">
        <w:rPr>
          <w:b/>
        </w:rPr>
        <w:t xml:space="preserve"> </w:t>
      </w:r>
      <w:r w:rsidR="00BA0323" w:rsidRPr="00BA0323">
        <w:t>д</w:t>
      </w:r>
      <w:r w:rsidR="00D85A0B" w:rsidRPr="00BD2D7E">
        <w:t xml:space="preserve">о </w:t>
      </w:r>
      <w:r w:rsidR="002545E3" w:rsidRPr="00BD2D7E">
        <w:t>2015</w:t>
      </w:r>
      <w:r w:rsidR="00D85A0B" w:rsidRPr="00BD2D7E">
        <w:t xml:space="preserve"> г.</w:t>
      </w:r>
      <w:r w:rsidR="002545E3" w:rsidRPr="00BD2D7E">
        <w:t xml:space="preserve"> </w:t>
      </w:r>
      <w:r w:rsidR="00A5109E" w:rsidRPr="00B20D8F">
        <w:rPr>
          <w:lang w:eastAsia="ru-RU"/>
        </w:rPr>
        <w:t xml:space="preserve">– </w:t>
      </w:r>
      <w:r w:rsidR="002545E3" w:rsidRPr="00BD2D7E">
        <w:t>директор Боровского р</w:t>
      </w:r>
      <w:r w:rsidR="003D5555" w:rsidRPr="00BD2D7E">
        <w:t>айон</w:t>
      </w:r>
      <w:r w:rsidR="002545E3" w:rsidRPr="00BD2D7E">
        <w:t>ного центра занятости.</w:t>
      </w:r>
    </w:p>
    <w:p w:rsidR="00D4052D" w:rsidRPr="00BD2D7E" w:rsidRDefault="00D4052D" w:rsidP="00D4052D">
      <w:pPr>
        <w:pStyle w:val="Ad30"/>
        <w:spacing w:after="0"/>
      </w:pPr>
      <w:proofErr w:type="spellStart"/>
      <w:r w:rsidRPr="00BD2D7E">
        <w:t>Кившар</w:t>
      </w:r>
      <w:proofErr w:type="spellEnd"/>
      <w:r w:rsidRPr="00BD2D7E">
        <w:t xml:space="preserve"> Геннадий Владимирович</w:t>
      </w:r>
      <w:r>
        <w:t xml:space="preserve"> –</w:t>
      </w:r>
      <w:r w:rsidRPr="00BA0323">
        <w:t xml:space="preserve"> </w:t>
      </w:r>
      <w:proofErr w:type="spellStart"/>
      <w:r w:rsidRPr="00BD2D7E">
        <w:t>Купянск</w:t>
      </w:r>
      <w:r>
        <w:t>ий</w:t>
      </w:r>
      <w:proofErr w:type="spellEnd"/>
      <w:r>
        <w:t xml:space="preserve"> район</w:t>
      </w:r>
    </w:p>
    <w:p w:rsidR="00D4052D" w:rsidRPr="00BD2D7E" w:rsidRDefault="00D4052D" w:rsidP="00D4052D">
      <w:pPr>
        <w:pStyle w:val="Ad2"/>
        <w:spacing w:after="0"/>
      </w:pPr>
      <w:r w:rsidRPr="00BD2D7E">
        <w:t>Выдвинут БПП</w:t>
      </w:r>
      <w:r>
        <w:t>.</w:t>
      </w:r>
    </w:p>
    <w:p w:rsidR="00D4052D" w:rsidRPr="00BD2D7E" w:rsidRDefault="00D4052D" w:rsidP="00D4052D">
      <w:pPr>
        <w:pStyle w:val="Ad2"/>
      </w:pPr>
      <w:r w:rsidRPr="00BD2D7E">
        <w:rPr>
          <w:b/>
        </w:rPr>
        <w:t>Бизнес-интересы:</w:t>
      </w:r>
      <w:r>
        <w:rPr>
          <w:b/>
        </w:rPr>
        <w:t xml:space="preserve"> </w:t>
      </w:r>
      <w:r>
        <w:t>н</w:t>
      </w:r>
      <w:r w:rsidRPr="00BD2D7E">
        <w:t xml:space="preserve">е </w:t>
      </w:r>
      <w:r>
        <w:t>выявлены.</w:t>
      </w:r>
    </w:p>
    <w:p w:rsidR="00D4052D" w:rsidRPr="00EB633C" w:rsidRDefault="00D4052D" w:rsidP="00D4052D">
      <w:pPr>
        <w:pStyle w:val="Ad2"/>
      </w:pPr>
      <w:r w:rsidRPr="00BD2D7E">
        <w:rPr>
          <w:b/>
        </w:rPr>
        <w:t>Связи:</w:t>
      </w:r>
      <w:r>
        <w:rPr>
          <w:b/>
        </w:rPr>
        <w:t xml:space="preserve"> </w:t>
      </w:r>
      <w:r w:rsidRPr="00EB633C">
        <w:t xml:space="preserve">считается связанным как с </w:t>
      </w:r>
      <w:proofErr w:type="spellStart"/>
      <w:r w:rsidRPr="00EB633C">
        <w:t>Добкиным</w:t>
      </w:r>
      <w:proofErr w:type="spellEnd"/>
      <w:r w:rsidRPr="00EB633C">
        <w:t xml:space="preserve">, так и с </w:t>
      </w:r>
      <w:proofErr w:type="spellStart"/>
      <w:r w:rsidRPr="00EB633C">
        <w:t>Остапчуком</w:t>
      </w:r>
      <w:proofErr w:type="spellEnd"/>
      <w:r w:rsidRPr="00EB633C">
        <w:t xml:space="preserve">. При этом, </w:t>
      </w:r>
      <w:proofErr w:type="gramStart"/>
      <w:r w:rsidRPr="00EB633C">
        <w:t>весь  БПП</w:t>
      </w:r>
      <w:proofErr w:type="gramEnd"/>
      <w:r w:rsidRPr="00EB633C">
        <w:t xml:space="preserve"> в области курирует </w:t>
      </w:r>
      <w:r w:rsidRPr="00BD2D7E">
        <w:t>глава АП и экс</w:t>
      </w:r>
      <w:r>
        <w:t>-</w:t>
      </w:r>
      <w:r w:rsidRPr="00BD2D7E">
        <w:t>глава Харьковской ОГА Игорь Райнин</w:t>
      </w:r>
      <w:r>
        <w:t>.</w:t>
      </w:r>
    </w:p>
    <w:p w:rsidR="00D4052D" w:rsidRPr="00BD2D7E" w:rsidRDefault="00D4052D" w:rsidP="00D4052D">
      <w:pPr>
        <w:pStyle w:val="Ad2"/>
        <w:spacing w:after="0"/>
        <w:rPr>
          <w:b/>
        </w:rPr>
      </w:pPr>
      <w:r w:rsidRPr="00BD2D7E">
        <w:rPr>
          <w:b/>
        </w:rPr>
        <w:t>Примечательные факты:</w:t>
      </w:r>
    </w:p>
    <w:p w:rsidR="00D4052D" w:rsidRPr="00BD2D7E" w:rsidRDefault="00D4052D" w:rsidP="00D4052D">
      <w:pPr>
        <w:pStyle w:val="Ad"/>
      </w:pPr>
      <w:r w:rsidRPr="00BD2D7E">
        <w:t xml:space="preserve">2010-2014 гг. </w:t>
      </w:r>
      <w:r w:rsidRPr="00B20D8F">
        <w:rPr>
          <w:lang w:eastAsia="ru-RU"/>
        </w:rPr>
        <w:t xml:space="preserve">– </w:t>
      </w:r>
      <w:r w:rsidRPr="00BD2D7E">
        <w:t xml:space="preserve">председатель </w:t>
      </w:r>
      <w:proofErr w:type="spellStart"/>
      <w:r w:rsidRPr="00BD2D7E">
        <w:t>Купянской</w:t>
      </w:r>
      <w:proofErr w:type="spellEnd"/>
      <w:r w:rsidRPr="00BD2D7E">
        <w:t xml:space="preserve"> РГА</w:t>
      </w:r>
      <w:r>
        <w:t>;</w:t>
      </w:r>
    </w:p>
    <w:p w:rsidR="00D4052D" w:rsidRPr="00BD2D7E" w:rsidRDefault="00D4052D" w:rsidP="00D4052D">
      <w:pPr>
        <w:pStyle w:val="Ad"/>
      </w:pPr>
      <w:r w:rsidRPr="00BD2D7E">
        <w:t xml:space="preserve">В 2010 </w:t>
      </w:r>
      <w:r>
        <w:t>г. избирался в облсовет от ПР;</w:t>
      </w:r>
    </w:p>
    <w:p w:rsidR="00D4052D" w:rsidRPr="00BD2D7E" w:rsidRDefault="00D4052D" w:rsidP="00D4052D">
      <w:pPr>
        <w:pStyle w:val="Ad"/>
      </w:pPr>
      <w:r w:rsidRPr="00BD2D7E">
        <w:t xml:space="preserve">2006 - 2010 гг. </w:t>
      </w:r>
      <w:r w:rsidRPr="00B20D8F">
        <w:rPr>
          <w:lang w:eastAsia="ru-RU"/>
        </w:rPr>
        <w:t xml:space="preserve">– </w:t>
      </w:r>
      <w:r w:rsidRPr="00BD2D7E">
        <w:t xml:space="preserve">председатель </w:t>
      </w:r>
      <w:proofErr w:type="spellStart"/>
      <w:r w:rsidRPr="00BD2D7E">
        <w:t>Купянского</w:t>
      </w:r>
      <w:proofErr w:type="spellEnd"/>
      <w:r w:rsidRPr="00BD2D7E">
        <w:t xml:space="preserve"> районного совета;</w:t>
      </w:r>
    </w:p>
    <w:p w:rsidR="00D4052D" w:rsidRPr="00BD2D7E" w:rsidRDefault="00D4052D" w:rsidP="00D4052D">
      <w:pPr>
        <w:pStyle w:val="Ad"/>
      </w:pPr>
      <w:r w:rsidRPr="00BD2D7E">
        <w:t xml:space="preserve">2005 – 2006 гг. </w:t>
      </w:r>
      <w:r w:rsidRPr="00B20D8F">
        <w:rPr>
          <w:lang w:eastAsia="ru-RU"/>
        </w:rPr>
        <w:t xml:space="preserve">– </w:t>
      </w:r>
      <w:r w:rsidRPr="00BD2D7E">
        <w:t xml:space="preserve">заместитель </w:t>
      </w:r>
      <w:proofErr w:type="spellStart"/>
      <w:r w:rsidRPr="00BD2D7E">
        <w:t>Купянского</w:t>
      </w:r>
      <w:proofErr w:type="spellEnd"/>
      <w:r w:rsidRPr="00BD2D7E">
        <w:t xml:space="preserve"> городского головы;</w:t>
      </w:r>
    </w:p>
    <w:p w:rsidR="00D4052D" w:rsidRPr="00BD2D7E" w:rsidRDefault="00D4052D" w:rsidP="00D4052D">
      <w:pPr>
        <w:pStyle w:val="Ad"/>
      </w:pPr>
      <w:r w:rsidRPr="00BD2D7E">
        <w:t xml:space="preserve">2001 - 2005 гг. </w:t>
      </w:r>
      <w:r w:rsidRPr="00B20D8F">
        <w:rPr>
          <w:lang w:eastAsia="ru-RU"/>
        </w:rPr>
        <w:t xml:space="preserve">– </w:t>
      </w:r>
      <w:r w:rsidRPr="00BD2D7E">
        <w:t xml:space="preserve">первый заместитель председателя </w:t>
      </w:r>
      <w:proofErr w:type="spellStart"/>
      <w:r w:rsidRPr="00BD2D7E">
        <w:t>Купянской</w:t>
      </w:r>
      <w:proofErr w:type="spellEnd"/>
      <w:r w:rsidRPr="00BD2D7E">
        <w:t xml:space="preserve"> РГА</w:t>
      </w:r>
      <w:r>
        <w:t>;</w:t>
      </w:r>
    </w:p>
    <w:p w:rsidR="00D4052D" w:rsidRPr="00BD2D7E" w:rsidRDefault="00D4052D" w:rsidP="00D4052D">
      <w:pPr>
        <w:pStyle w:val="Ad"/>
      </w:pPr>
      <w:r w:rsidRPr="00BD2D7E">
        <w:t xml:space="preserve">1999 - 2001гг. </w:t>
      </w:r>
      <w:r w:rsidRPr="00B20D8F">
        <w:rPr>
          <w:lang w:eastAsia="ru-RU"/>
        </w:rPr>
        <w:t xml:space="preserve">– </w:t>
      </w:r>
      <w:r w:rsidRPr="00BD2D7E">
        <w:t xml:space="preserve">директор </w:t>
      </w:r>
      <w:proofErr w:type="spellStart"/>
      <w:r w:rsidRPr="00BD2D7E">
        <w:t>Купянского</w:t>
      </w:r>
      <w:proofErr w:type="spellEnd"/>
      <w:r w:rsidRPr="00BD2D7E">
        <w:t xml:space="preserve"> силикатного завода.</w:t>
      </w:r>
    </w:p>
    <w:p w:rsidR="009A75F2" w:rsidRPr="00BD2D7E" w:rsidRDefault="009A75F2" w:rsidP="00BA0323">
      <w:pPr>
        <w:pStyle w:val="Ad30"/>
        <w:spacing w:after="0"/>
      </w:pPr>
      <w:proofErr w:type="spellStart"/>
      <w:r w:rsidRPr="00BD2D7E">
        <w:t>Дуванский</w:t>
      </w:r>
      <w:proofErr w:type="spellEnd"/>
      <w:r w:rsidRPr="00BD2D7E">
        <w:t xml:space="preserve"> Сергей Владимирович</w:t>
      </w:r>
      <w:r w:rsidR="00BA0323">
        <w:t xml:space="preserve"> – </w:t>
      </w:r>
      <w:proofErr w:type="spellStart"/>
      <w:r w:rsidR="00BA0323" w:rsidRPr="00BD2D7E">
        <w:t>Изюмск</w:t>
      </w:r>
      <w:r w:rsidR="00BA0323">
        <w:t>ий</w:t>
      </w:r>
      <w:proofErr w:type="spellEnd"/>
      <w:r w:rsidR="00BA0323">
        <w:t xml:space="preserve"> район</w:t>
      </w:r>
    </w:p>
    <w:p w:rsidR="009A75F2" w:rsidRPr="00BD2D7E" w:rsidRDefault="00500155" w:rsidP="00BA0323">
      <w:pPr>
        <w:pStyle w:val="Ad2"/>
        <w:spacing w:after="0"/>
      </w:pPr>
      <w:r>
        <w:t xml:space="preserve">Выдвинут </w:t>
      </w:r>
      <w:r w:rsidR="00BA0323">
        <w:t>партией «</w:t>
      </w:r>
      <w:r w:rsidR="009A75F2" w:rsidRPr="00BD2D7E">
        <w:t>Наш</w:t>
      </w:r>
      <w:r w:rsidR="00BA0323">
        <w:t xml:space="preserve"> край».</w:t>
      </w:r>
    </w:p>
    <w:p w:rsidR="009A75F2" w:rsidRPr="00BD2D7E" w:rsidRDefault="009A75F2" w:rsidP="00BA0323">
      <w:pPr>
        <w:pStyle w:val="Ad2"/>
        <w:spacing w:after="0"/>
      </w:pPr>
      <w:r w:rsidRPr="00BD2D7E">
        <w:rPr>
          <w:b/>
        </w:rPr>
        <w:t>Бизнес-интересы:</w:t>
      </w:r>
      <w:r w:rsidR="00500155">
        <w:rPr>
          <w:b/>
        </w:rPr>
        <w:t xml:space="preserve"> </w:t>
      </w:r>
      <w:r w:rsidR="00500155">
        <w:t>с</w:t>
      </w:r>
      <w:r w:rsidR="00082A4A" w:rsidRPr="00BD2D7E">
        <w:t>ельское хозяйство (</w:t>
      </w:r>
      <w:r w:rsidR="00A5109E">
        <w:t>О</w:t>
      </w:r>
      <w:r w:rsidR="00082A4A" w:rsidRPr="00BD2D7E">
        <w:rPr>
          <w:rStyle w:val="block3"/>
          <w:i w:val="0"/>
          <w:iCs w:val="0"/>
          <w:color w:val="auto"/>
        </w:rPr>
        <w:t>О</w:t>
      </w:r>
      <w:r w:rsidR="00A5109E">
        <w:rPr>
          <w:rStyle w:val="block3"/>
          <w:i w:val="0"/>
          <w:iCs w:val="0"/>
          <w:color w:val="auto"/>
        </w:rPr>
        <w:t>О</w:t>
      </w:r>
      <w:r w:rsidR="00082A4A" w:rsidRPr="00BD2D7E">
        <w:rPr>
          <w:rStyle w:val="block3"/>
          <w:i w:val="0"/>
          <w:iCs w:val="0"/>
          <w:color w:val="auto"/>
        </w:rPr>
        <w:t xml:space="preserve"> </w:t>
      </w:r>
      <w:r w:rsidR="00A5109E">
        <w:rPr>
          <w:rStyle w:val="block3"/>
          <w:i w:val="0"/>
          <w:iCs w:val="0"/>
          <w:color w:val="auto"/>
        </w:rPr>
        <w:t>«Агрофи</w:t>
      </w:r>
      <w:r w:rsidR="00082A4A" w:rsidRPr="00BD2D7E">
        <w:rPr>
          <w:rStyle w:val="block3"/>
          <w:i w:val="0"/>
          <w:iCs w:val="0"/>
          <w:color w:val="auto"/>
        </w:rPr>
        <w:t>рма ЮГ-</w:t>
      </w:r>
      <w:r w:rsidR="00A5109E">
        <w:rPr>
          <w:rStyle w:val="block3"/>
          <w:i w:val="0"/>
          <w:iCs w:val="0"/>
          <w:color w:val="auto"/>
        </w:rPr>
        <w:t>М»</w:t>
      </w:r>
      <w:r w:rsidR="00082A4A" w:rsidRPr="00BD2D7E">
        <w:t>)</w:t>
      </w:r>
      <w:r w:rsidR="00A5109E">
        <w:t>.</w:t>
      </w:r>
    </w:p>
    <w:p w:rsidR="009A75F2" w:rsidRPr="00BD2D7E" w:rsidRDefault="009A75F2" w:rsidP="00BA0323">
      <w:pPr>
        <w:pStyle w:val="Ad2"/>
        <w:spacing w:after="0"/>
      </w:pPr>
      <w:r w:rsidRPr="00BD2D7E">
        <w:rPr>
          <w:b/>
        </w:rPr>
        <w:t>Связи:</w:t>
      </w:r>
      <w:r w:rsidR="00500155">
        <w:rPr>
          <w:b/>
        </w:rPr>
        <w:t xml:space="preserve"> </w:t>
      </w:r>
      <w:r w:rsidR="00500155">
        <w:t>х</w:t>
      </w:r>
      <w:r w:rsidR="00082A4A" w:rsidRPr="00BD2D7E">
        <w:t>арьковскую организацию «Наш край» контролирует Александр Фельдман</w:t>
      </w:r>
      <w:r w:rsidR="00A5109E">
        <w:t>.</w:t>
      </w:r>
    </w:p>
    <w:p w:rsidR="009A75F2" w:rsidRPr="00BD2D7E" w:rsidRDefault="009A75F2" w:rsidP="00EB633C">
      <w:pPr>
        <w:pStyle w:val="Ad2"/>
        <w:spacing w:after="120"/>
        <w:rPr>
          <w:b/>
        </w:rPr>
      </w:pPr>
      <w:r w:rsidRPr="00BD2D7E">
        <w:rPr>
          <w:b/>
        </w:rPr>
        <w:t>Примечательные факты:</w:t>
      </w:r>
    </w:p>
    <w:p w:rsidR="00DA1508" w:rsidRPr="00BD2D7E" w:rsidRDefault="00BA0323" w:rsidP="00DA1508">
      <w:pPr>
        <w:pStyle w:val="Ad"/>
      </w:pPr>
      <w:r>
        <w:t>с</w:t>
      </w:r>
      <w:r w:rsidR="00A5109E">
        <w:t xml:space="preserve"> 2010 г. </w:t>
      </w:r>
      <w:r w:rsidR="00A5109E" w:rsidRPr="00B20D8F">
        <w:rPr>
          <w:lang w:eastAsia="ru-RU"/>
        </w:rPr>
        <w:t xml:space="preserve">– </w:t>
      </w:r>
      <w:r w:rsidR="00A5109E">
        <w:rPr>
          <w:lang w:eastAsia="ru-RU"/>
        </w:rPr>
        <w:t>п</w:t>
      </w:r>
      <w:r w:rsidR="006D5E78" w:rsidRPr="00BD2D7E">
        <w:t>редседател</w:t>
      </w:r>
      <w:r w:rsidR="00A5109E">
        <w:t xml:space="preserve">ь </w:t>
      </w:r>
      <w:proofErr w:type="spellStart"/>
      <w:r w:rsidR="00A5109E">
        <w:t>Изюмского</w:t>
      </w:r>
      <w:proofErr w:type="spellEnd"/>
      <w:r w:rsidR="00A5109E">
        <w:t xml:space="preserve"> райсовета </w:t>
      </w:r>
      <w:r w:rsidR="006D5E78" w:rsidRPr="00BD2D7E">
        <w:t>(ранее от ПР);</w:t>
      </w:r>
    </w:p>
    <w:p w:rsidR="00DA1508" w:rsidRPr="00BD2D7E" w:rsidRDefault="00BA0323" w:rsidP="00DA1508">
      <w:pPr>
        <w:pStyle w:val="Ad"/>
        <w:rPr>
          <w:rStyle w:val="notranslate"/>
        </w:rPr>
      </w:pPr>
      <w:r>
        <w:rPr>
          <w:rStyle w:val="notranslate"/>
        </w:rPr>
        <w:t>д</w:t>
      </w:r>
      <w:r w:rsidR="00467124" w:rsidRPr="00BD2D7E">
        <w:rPr>
          <w:rStyle w:val="notranslate"/>
        </w:rPr>
        <w:t xml:space="preserve">о 2010 г. </w:t>
      </w:r>
      <w:r w:rsidR="00A5109E" w:rsidRPr="00B20D8F">
        <w:rPr>
          <w:lang w:eastAsia="ru-RU"/>
        </w:rPr>
        <w:t xml:space="preserve">– </w:t>
      </w:r>
      <w:r w:rsidR="00467124" w:rsidRPr="00BD2D7E">
        <w:rPr>
          <w:rStyle w:val="notranslate"/>
        </w:rPr>
        <w:t xml:space="preserve">1-й заместитель председателя </w:t>
      </w:r>
      <w:proofErr w:type="spellStart"/>
      <w:r w:rsidR="00467124" w:rsidRPr="00BD2D7E">
        <w:rPr>
          <w:rStyle w:val="notranslate"/>
        </w:rPr>
        <w:t>Изюмской</w:t>
      </w:r>
      <w:proofErr w:type="spellEnd"/>
      <w:r w:rsidR="00467124" w:rsidRPr="00BD2D7E">
        <w:rPr>
          <w:rStyle w:val="notranslate"/>
        </w:rPr>
        <w:t xml:space="preserve"> РГА;</w:t>
      </w:r>
    </w:p>
    <w:p w:rsidR="00DA1508" w:rsidRPr="00BD2D7E" w:rsidRDefault="00467124" w:rsidP="00DA1508">
      <w:pPr>
        <w:pStyle w:val="Ad"/>
      </w:pPr>
      <w:r w:rsidRPr="00BD2D7E">
        <w:rPr>
          <w:rStyle w:val="notranslate"/>
        </w:rPr>
        <w:t>2002-2010</w:t>
      </w:r>
      <w:r w:rsidR="00A5109E">
        <w:rPr>
          <w:rStyle w:val="notranslate"/>
        </w:rPr>
        <w:t xml:space="preserve"> гг.</w:t>
      </w:r>
      <w:r w:rsidRPr="00BD2D7E">
        <w:rPr>
          <w:rStyle w:val="notranslate"/>
        </w:rPr>
        <w:t xml:space="preserve"> </w:t>
      </w:r>
      <w:r w:rsidR="00A5109E" w:rsidRPr="00B20D8F">
        <w:rPr>
          <w:lang w:eastAsia="ru-RU"/>
        </w:rPr>
        <w:t xml:space="preserve">– </w:t>
      </w:r>
      <w:r w:rsidRPr="00BD2D7E">
        <w:rPr>
          <w:rStyle w:val="notranslate"/>
        </w:rPr>
        <w:t>Каменский сельский голова.</w:t>
      </w:r>
      <w:r w:rsidRPr="00BD2D7E">
        <w:t xml:space="preserve"> </w:t>
      </w:r>
    </w:p>
    <w:p w:rsidR="009A75F2" w:rsidRPr="00BD2D7E" w:rsidRDefault="00A5109E" w:rsidP="00DA1508">
      <w:pPr>
        <w:pStyle w:val="Ad"/>
        <w:rPr>
          <w:rStyle w:val="google-src-text1"/>
          <w:vanish w:val="0"/>
          <w:specVanish w:val="0"/>
        </w:rPr>
      </w:pPr>
      <w:r>
        <w:rPr>
          <w:rStyle w:val="google-src-text1"/>
          <w:vanish w:val="0"/>
        </w:rPr>
        <w:t xml:space="preserve">1998-2002 гг. </w:t>
      </w:r>
      <w:r w:rsidRPr="00B20D8F">
        <w:rPr>
          <w:lang w:eastAsia="ru-RU"/>
        </w:rPr>
        <w:t xml:space="preserve">– </w:t>
      </w:r>
      <w:r>
        <w:rPr>
          <w:rStyle w:val="google-src-text1"/>
          <w:vanish w:val="0"/>
        </w:rPr>
        <w:t>голова КСП «</w:t>
      </w:r>
      <w:r w:rsidR="00F24F23" w:rsidRPr="00BD2D7E">
        <w:rPr>
          <w:rStyle w:val="google-src-text1"/>
          <w:vanish w:val="0"/>
        </w:rPr>
        <w:t>Зоря</w:t>
      </w:r>
      <w:r>
        <w:rPr>
          <w:rStyle w:val="google-src-text1"/>
          <w:vanish w:val="0"/>
        </w:rPr>
        <w:t>»</w:t>
      </w:r>
      <w:r w:rsidR="00467124" w:rsidRPr="00BD2D7E">
        <w:rPr>
          <w:rStyle w:val="google-src-text1"/>
          <w:vanish w:val="0"/>
        </w:rPr>
        <w:t>.</w:t>
      </w:r>
    </w:p>
    <w:p w:rsidR="0096075F" w:rsidRPr="00BD2D7E" w:rsidRDefault="0096075F" w:rsidP="009538DD">
      <w:pPr>
        <w:pStyle w:val="1"/>
      </w:pPr>
      <w:bookmarkStart w:id="19" w:name="_Toc529802408"/>
      <w:r w:rsidRPr="00BD2D7E">
        <w:lastRenderedPageBreak/>
        <w:t>ОКРУГ №178</w:t>
      </w:r>
      <w:bookmarkEnd w:id="19"/>
    </w:p>
    <w:p w:rsidR="0096075F" w:rsidRPr="00BD2D7E" w:rsidRDefault="0096075F" w:rsidP="0087555E">
      <w:pPr>
        <w:pStyle w:val="Ad20"/>
      </w:pPr>
      <w:r w:rsidRPr="00BD2D7E">
        <w:t>Информация об округе</w:t>
      </w:r>
    </w:p>
    <w:p w:rsidR="0096075F" w:rsidRPr="00BD2D7E" w:rsidRDefault="0096075F" w:rsidP="0087555E">
      <w:pPr>
        <w:pStyle w:val="Ad2"/>
        <w:spacing w:after="0"/>
      </w:pPr>
      <w:r w:rsidRPr="00BD2D7E">
        <w:t>Количество</w:t>
      </w:r>
      <w:r w:rsidR="00A5109E">
        <w:t xml:space="preserve"> избирателей в округе в 2014 г.</w:t>
      </w:r>
      <w:r w:rsidRPr="00BD2D7E">
        <w:t xml:space="preserve"> </w:t>
      </w:r>
      <w:r w:rsidR="00A5109E" w:rsidRPr="00B20D8F">
        <w:rPr>
          <w:lang w:eastAsia="ru-RU"/>
        </w:rPr>
        <w:t xml:space="preserve">– </w:t>
      </w:r>
      <w:r w:rsidR="00855C0D" w:rsidRPr="00BD2D7E">
        <w:t>142,5</w:t>
      </w:r>
      <w:r w:rsidRPr="00BD2D7E">
        <w:t xml:space="preserve"> тыс. чел.</w:t>
      </w:r>
    </w:p>
    <w:p w:rsidR="0096075F" w:rsidRPr="00BD2D7E" w:rsidRDefault="0096075F" w:rsidP="0087555E">
      <w:pPr>
        <w:pStyle w:val="Ad2"/>
        <w:spacing w:after="0"/>
      </w:pPr>
      <w:r w:rsidRPr="00BD2D7E">
        <w:t xml:space="preserve">Явка на парламентские выборы в 2014 г. </w:t>
      </w:r>
      <w:r w:rsidR="00A5109E" w:rsidRPr="00B20D8F">
        <w:rPr>
          <w:lang w:eastAsia="ru-RU"/>
        </w:rPr>
        <w:t xml:space="preserve">– </w:t>
      </w:r>
      <w:r w:rsidR="006031CD" w:rsidRPr="00BD2D7E">
        <w:t>43</w:t>
      </w:r>
      <w:r w:rsidRPr="00BD2D7E">
        <w:t>% (</w:t>
      </w:r>
      <w:r w:rsidR="006031CD" w:rsidRPr="00BD2D7E">
        <w:t>60,8</w:t>
      </w:r>
      <w:r w:rsidRPr="00BD2D7E">
        <w:t xml:space="preserve"> тыс. чел.).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К округу относятся: </w:t>
      </w:r>
    </w:p>
    <w:p w:rsidR="009F65DF" w:rsidRDefault="009F65DF" w:rsidP="00F155CE">
      <w:pPr>
        <w:pStyle w:val="Ad"/>
      </w:pPr>
      <w:r>
        <w:t>г.</w:t>
      </w:r>
      <w:r w:rsidR="00F155CE" w:rsidRPr="00BD2D7E">
        <w:t xml:space="preserve"> Первомайский</w:t>
      </w:r>
      <w:r>
        <w:t>;</w:t>
      </w:r>
    </w:p>
    <w:p w:rsidR="009F65DF" w:rsidRDefault="00F155CE" w:rsidP="00F155CE">
      <w:pPr>
        <w:pStyle w:val="Ad"/>
      </w:pPr>
      <w:proofErr w:type="spellStart"/>
      <w:r w:rsidRPr="00BD2D7E">
        <w:t>Балаклейский</w:t>
      </w:r>
      <w:proofErr w:type="spellEnd"/>
      <w:r w:rsidR="009F65DF">
        <w:t xml:space="preserve"> район;</w:t>
      </w:r>
    </w:p>
    <w:p w:rsidR="009F65DF" w:rsidRDefault="00F155CE" w:rsidP="00F155CE">
      <w:pPr>
        <w:pStyle w:val="Ad"/>
      </w:pPr>
      <w:proofErr w:type="spellStart"/>
      <w:r w:rsidRPr="00BD2D7E">
        <w:t>Барв</w:t>
      </w:r>
      <w:r w:rsidR="00866582" w:rsidRPr="00BD2D7E">
        <w:t>и</w:t>
      </w:r>
      <w:r w:rsidRPr="00BD2D7E">
        <w:t>нковский</w:t>
      </w:r>
      <w:proofErr w:type="spellEnd"/>
      <w:r w:rsidR="009F65DF">
        <w:t xml:space="preserve"> район;</w:t>
      </w:r>
    </w:p>
    <w:p w:rsidR="009F65DF" w:rsidRDefault="00F155CE" w:rsidP="00F155CE">
      <w:pPr>
        <w:pStyle w:val="Ad"/>
      </w:pPr>
      <w:proofErr w:type="spellStart"/>
      <w:r w:rsidRPr="00BD2D7E">
        <w:t>Близнюковский</w:t>
      </w:r>
      <w:proofErr w:type="spellEnd"/>
      <w:r w:rsidR="009F65DF">
        <w:t xml:space="preserve"> район;</w:t>
      </w:r>
    </w:p>
    <w:p w:rsidR="0096075F" w:rsidRPr="00BD2D7E" w:rsidRDefault="009F65DF" w:rsidP="00F155CE">
      <w:pPr>
        <w:pStyle w:val="Ad"/>
      </w:pPr>
      <w:r>
        <w:t>Первомайский район</w:t>
      </w:r>
      <w:r w:rsidR="0096075F" w:rsidRPr="00BD2D7E">
        <w:t>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Участков в округе </w:t>
      </w:r>
      <w:r w:rsidR="00A5109E" w:rsidRPr="00B20D8F">
        <w:rPr>
          <w:lang w:eastAsia="ru-RU"/>
        </w:rPr>
        <w:t xml:space="preserve">– </w:t>
      </w:r>
      <w:r w:rsidR="00F155CE" w:rsidRPr="00BD2D7E">
        <w:t>161</w:t>
      </w:r>
      <w:r w:rsidRPr="00BD2D7E">
        <w:t>, в т.ч.:</w:t>
      </w:r>
    </w:p>
    <w:p w:rsidR="0096075F" w:rsidRPr="00BD2D7E" w:rsidRDefault="0096075F" w:rsidP="0096075F">
      <w:pPr>
        <w:pStyle w:val="Ad"/>
      </w:pPr>
      <w:r w:rsidRPr="00BD2D7E">
        <w:t xml:space="preserve">больших </w:t>
      </w:r>
      <w:r w:rsidR="00A5109E" w:rsidRPr="00B20D8F">
        <w:rPr>
          <w:lang w:eastAsia="ru-RU"/>
        </w:rPr>
        <w:t xml:space="preserve">– </w:t>
      </w:r>
      <w:r w:rsidR="00F155CE" w:rsidRPr="00BD2D7E">
        <w:t>31</w:t>
      </w:r>
      <w:r w:rsidRPr="00BD2D7E">
        <w:t>;</w:t>
      </w:r>
    </w:p>
    <w:p w:rsidR="0096075F" w:rsidRPr="00BD2D7E" w:rsidRDefault="0096075F" w:rsidP="0096075F">
      <w:pPr>
        <w:pStyle w:val="Ad"/>
      </w:pPr>
      <w:r w:rsidRPr="00BD2D7E">
        <w:t xml:space="preserve">средних </w:t>
      </w:r>
      <w:r w:rsidR="00A5109E" w:rsidRPr="00B20D8F">
        <w:rPr>
          <w:lang w:eastAsia="ru-RU"/>
        </w:rPr>
        <w:t xml:space="preserve">– </w:t>
      </w:r>
      <w:r w:rsidR="00F155CE" w:rsidRPr="00BD2D7E">
        <w:t>64</w:t>
      </w:r>
      <w:r w:rsidRPr="00BD2D7E">
        <w:t>;</w:t>
      </w:r>
    </w:p>
    <w:p w:rsidR="0096075F" w:rsidRPr="00BD2D7E" w:rsidRDefault="0096075F" w:rsidP="0096075F">
      <w:pPr>
        <w:pStyle w:val="Ad"/>
      </w:pPr>
      <w:r w:rsidRPr="00BD2D7E">
        <w:t xml:space="preserve">малых </w:t>
      </w:r>
      <w:r w:rsidR="00A5109E" w:rsidRPr="00B20D8F">
        <w:rPr>
          <w:lang w:eastAsia="ru-RU"/>
        </w:rPr>
        <w:t xml:space="preserve">– </w:t>
      </w:r>
      <w:r w:rsidR="00F155CE" w:rsidRPr="00BD2D7E">
        <w:t>66</w:t>
      </w:r>
      <w:r w:rsidRPr="00BD2D7E">
        <w:t>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В 2012 г. от округа в парламент был избран </w:t>
      </w:r>
      <w:r w:rsidR="003914A6" w:rsidRPr="00BD2D7E">
        <w:t xml:space="preserve">Дмитрий </w:t>
      </w:r>
      <w:proofErr w:type="spellStart"/>
      <w:r w:rsidR="003914A6" w:rsidRPr="00BD2D7E">
        <w:t>Добкин</w:t>
      </w:r>
      <w:proofErr w:type="spellEnd"/>
      <w:r w:rsidRPr="00BD2D7E">
        <w:t xml:space="preserve"> (</w:t>
      </w:r>
      <w:r w:rsidR="0087555E">
        <w:t>ПР</w:t>
      </w:r>
      <w:r w:rsidRPr="00BD2D7E">
        <w:t>).</w:t>
      </w:r>
    </w:p>
    <w:p w:rsidR="0096075F" w:rsidRPr="00BD2D7E" w:rsidRDefault="0096075F" w:rsidP="0087555E">
      <w:pPr>
        <w:pStyle w:val="Ad20"/>
      </w:pPr>
      <w:r w:rsidRPr="00BD2D7E">
        <w:t>Выборы в парламент в 2014 г.</w:t>
      </w:r>
    </w:p>
    <w:p w:rsidR="0096075F" w:rsidRPr="00BD2D7E" w:rsidRDefault="003914A6" w:rsidP="005172FF">
      <w:pPr>
        <w:pStyle w:val="Ad30"/>
        <w:spacing w:after="120"/>
      </w:pPr>
      <w:proofErr w:type="spellStart"/>
      <w:r w:rsidRPr="00BD2D7E">
        <w:t>Добкин</w:t>
      </w:r>
      <w:proofErr w:type="spellEnd"/>
      <w:r w:rsidRPr="00BD2D7E">
        <w:t xml:space="preserve"> Дмитрий Маркович</w:t>
      </w:r>
      <w:r w:rsidR="0096075F" w:rsidRPr="00BD2D7E">
        <w:t xml:space="preserve"> – победитель</w:t>
      </w:r>
    </w:p>
    <w:p w:rsidR="0096075F" w:rsidRPr="00BD2D7E" w:rsidRDefault="003914A6" w:rsidP="00316A9E">
      <w:pPr>
        <w:pStyle w:val="Ad2"/>
        <w:spacing w:after="0"/>
      </w:pPr>
      <w:r w:rsidRPr="00BD2D7E">
        <w:t>Самовыдвижен</w:t>
      </w:r>
      <w:r w:rsidR="00A5109E">
        <w:t>ие</w:t>
      </w:r>
      <w:r w:rsidR="0096075F" w:rsidRPr="00BD2D7E">
        <w:t>.</w:t>
      </w:r>
    </w:p>
    <w:p w:rsidR="0096075F" w:rsidRPr="00BD2D7E" w:rsidRDefault="0096075F" w:rsidP="00316A9E">
      <w:pPr>
        <w:pStyle w:val="Ad2"/>
        <w:spacing w:after="0"/>
      </w:pPr>
      <w:r w:rsidRPr="00BD2D7E">
        <w:t xml:space="preserve">Получил </w:t>
      </w:r>
      <w:r w:rsidR="00D546A0" w:rsidRPr="00BD2D7E">
        <w:t>20,1</w:t>
      </w:r>
      <w:r w:rsidRPr="00BD2D7E">
        <w:t xml:space="preserve"> тыс. голосов (</w:t>
      </w:r>
      <w:r w:rsidR="00D546A0" w:rsidRPr="00BD2D7E">
        <w:t>33</w:t>
      </w:r>
      <w:r w:rsidRPr="00BD2D7E">
        <w:t>% явившихся).</w:t>
      </w:r>
    </w:p>
    <w:p w:rsidR="0096075F" w:rsidRPr="00BD2D7E" w:rsidRDefault="0096075F" w:rsidP="0096075F">
      <w:pPr>
        <w:pStyle w:val="Ad2"/>
      </w:pPr>
      <w:r w:rsidRPr="00BD2D7E">
        <w:t xml:space="preserve">Фракция по состоянию на </w:t>
      </w:r>
      <w:r w:rsidR="00D546A0" w:rsidRPr="00BD2D7E">
        <w:t>30</w:t>
      </w:r>
      <w:r w:rsidRPr="00BD2D7E">
        <w:t>.</w:t>
      </w:r>
      <w:r w:rsidR="00D546A0" w:rsidRPr="00BD2D7E">
        <w:t>10</w:t>
      </w:r>
      <w:r w:rsidRPr="00BD2D7E">
        <w:t>.</w:t>
      </w:r>
      <w:r w:rsidR="00D546A0" w:rsidRPr="00BD2D7E">
        <w:t>2018</w:t>
      </w:r>
      <w:r w:rsidRPr="00BD2D7E">
        <w:t xml:space="preserve"> г. – </w:t>
      </w:r>
      <w:r w:rsidR="00316A9E">
        <w:t>ОБ</w:t>
      </w:r>
      <w:r w:rsidRPr="00BD2D7E">
        <w:t>.</w:t>
      </w:r>
    </w:p>
    <w:p w:rsidR="0096075F" w:rsidRPr="00BD2D7E" w:rsidRDefault="0096075F" w:rsidP="00500155">
      <w:pPr>
        <w:pStyle w:val="Ad2"/>
        <w:spacing w:after="0"/>
        <w:rPr>
          <w:b/>
        </w:rPr>
      </w:pPr>
      <w:r w:rsidRPr="00BD2D7E">
        <w:rPr>
          <w:b/>
        </w:rPr>
        <w:t>Бизнес-интересы:</w:t>
      </w:r>
    </w:p>
    <w:p w:rsidR="0096075F" w:rsidRPr="00BD2D7E" w:rsidRDefault="005172FF" w:rsidP="003A0B13">
      <w:pPr>
        <w:pStyle w:val="Ad"/>
      </w:pPr>
      <w:r>
        <w:t>м</w:t>
      </w:r>
      <w:r w:rsidR="00423B99" w:rsidRPr="00BD2D7E">
        <w:t>ясопродукты (</w:t>
      </w:r>
      <w:r w:rsidR="00810445" w:rsidRPr="00BD2D7E">
        <w:t>Новоград-Волынская птицефабрика</w:t>
      </w:r>
      <w:r w:rsidR="00423B99" w:rsidRPr="00BD2D7E">
        <w:t>)</w:t>
      </w:r>
      <w:r w:rsidR="0096075F" w:rsidRPr="00BD2D7E">
        <w:t>;</w:t>
      </w:r>
    </w:p>
    <w:p w:rsidR="0096075F" w:rsidRPr="00BD2D7E" w:rsidRDefault="005172FF" w:rsidP="003A0B13">
      <w:pPr>
        <w:pStyle w:val="Ad"/>
      </w:pPr>
      <w:r>
        <w:t>п</w:t>
      </w:r>
      <w:r w:rsidR="00810445" w:rsidRPr="00BD2D7E">
        <w:t>роизводство сахара и масла</w:t>
      </w:r>
      <w:r w:rsidR="00A5109E">
        <w:t>;</w:t>
      </w:r>
    </w:p>
    <w:p w:rsidR="0030296F" w:rsidRPr="00BD2D7E" w:rsidRDefault="005172FF" w:rsidP="003A0B13">
      <w:pPr>
        <w:pStyle w:val="Ad"/>
      </w:pPr>
      <w:r>
        <w:t>н</w:t>
      </w:r>
      <w:r w:rsidR="0030296F" w:rsidRPr="00BD2D7E">
        <w:t>ефтепродукты (ООО «</w:t>
      </w:r>
      <w:proofErr w:type="spellStart"/>
      <w:r w:rsidR="0030296F" w:rsidRPr="00BD2D7E">
        <w:t>Ист</w:t>
      </w:r>
      <w:proofErr w:type="spellEnd"/>
      <w:r w:rsidR="0030296F" w:rsidRPr="00BD2D7E">
        <w:t xml:space="preserve"> О</w:t>
      </w:r>
      <w:r w:rsidR="00DF59DD">
        <w:t>й</w:t>
      </w:r>
      <w:r w:rsidR="0030296F" w:rsidRPr="00BD2D7E">
        <w:t>л Групп»)</w:t>
      </w:r>
      <w:r w:rsidR="00A5109E">
        <w:t>;</w:t>
      </w:r>
    </w:p>
    <w:p w:rsidR="00D02D83" w:rsidRPr="00BD2D7E" w:rsidRDefault="005172FF" w:rsidP="00907F87">
      <w:pPr>
        <w:pStyle w:val="Ad"/>
      </w:pPr>
      <w:r>
        <w:t>н</w:t>
      </w:r>
      <w:r w:rsidR="00D02D83" w:rsidRPr="00BD2D7E">
        <w:t>едвижимость («Дачный кооператив Вереск</w:t>
      </w:r>
      <w:r w:rsidR="00A5109E">
        <w:t>», ЖСК «Кипарис» и ЖСК «Триумф»</w:t>
      </w:r>
      <w:r w:rsidR="00D02D83" w:rsidRPr="00BD2D7E">
        <w:t>)</w:t>
      </w:r>
      <w:r w:rsidR="00A5109E">
        <w:t>.</w:t>
      </w:r>
    </w:p>
    <w:p w:rsidR="0096075F" w:rsidRPr="00BD2D7E" w:rsidRDefault="0096075F" w:rsidP="00500155">
      <w:pPr>
        <w:pStyle w:val="Ad2"/>
        <w:spacing w:before="240"/>
      </w:pPr>
      <w:r w:rsidRPr="00BD2D7E">
        <w:rPr>
          <w:b/>
        </w:rPr>
        <w:t>Связи:</w:t>
      </w:r>
      <w:r w:rsidR="00500155">
        <w:rPr>
          <w:b/>
        </w:rPr>
        <w:t xml:space="preserve"> </w:t>
      </w:r>
      <w:r w:rsidR="0084451E" w:rsidRPr="00BD2D7E">
        <w:t>брат Михаил</w:t>
      </w:r>
      <w:r w:rsidR="005172FF">
        <w:t>а</w:t>
      </w:r>
      <w:r w:rsidR="0084451E" w:rsidRPr="00BD2D7E">
        <w:t xml:space="preserve"> </w:t>
      </w:r>
      <w:proofErr w:type="spellStart"/>
      <w:r w:rsidR="0084451E" w:rsidRPr="00BD2D7E">
        <w:t>Добкин</w:t>
      </w:r>
      <w:r w:rsidR="005172FF">
        <w:t>а</w:t>
      </w:r>
      <w:proofErr w:type="spellEnd"/>
      <w:r w:rsidR="00A5109E">
        <w:t>.</w:t>
      </w:r>
    </w:p>
    <w:p w:rsidR="0096075F" w:rsidRPr="00BD2D7E" w:rsidRDefault="0096075F" w:rsidP="00500155">
      <w:pPr>
        <w:pStyle w:val="Ad2"/>
        <w:spacing w:after="0"/>
        <w:rPr>
          <w:b/>
        </w:rPr>
      </w:pPr>
      <w:r w:rsidRPr="00BD2D7E">
        <w:rPr>
          <w:b/>
        </w:rPr>
        <w:t>Примечательные факты:</w:t>
      </w:r>
    </w:p>
    <w:p w:rsidR="0096075F" w:rsidRPr="00BD2D7E" w:rsidRDefault="005172FF" w:rsidP="0096075F">
      <w:pPr>
        <w:pStyle w:val="Ad"/>
      </w:pPr>
      <w:r>
        <w:t xml:space="preserve">в </w:t>
      </w:r>
      <w:r w:rsidR="0084451E" w:rsidRPr="00BD2D7E">
        <w:t>2012 г. избирался по этому округу в ВР от Партии регионов (набрал 66%)</w:t>
      </w:r>
      <w:r w:rsidR="0096075F" w:rsidRPr="00BD2D7E">
        <w:t>;</w:t>
      </w:r>
    </w:p>
    <w:p w:rsidR="0096075F" w:rsidRPr="00BD2D7E" w:rsidRDefault="005172FF" w:rsidP="0096075F">
      <w:pPr>
        <w:pStyle w:val="Ad"/>
      </w:pPr>
      <w:r>
        <w:t>д</w:t>
      </w:r>
      <w:r w:rsidR="00A56E86" w:rsidRPr="00BD2D7E">
        <w:t>епутат Харьковского облсовета V и VI созывов</w:t>
      </w:r>
      <w:r w:rsidR="0096075F" w:rsidRPr="00BD2D7E">
        <w:t>.</w:t>
      </w:r>
    </w:p>
    <w:p w:rsidR="0096075F" w:rsidRPr="00BD2D7E" w:rsidRDefault="00A9180C" w:rsidP="005172FF">
      <w:pPr>
        <w:pStyle w:val="Ad30"/>
        <w:spacing w:before="120" w:after="0"/>
      </w:pPr>
      <w:r w:rsidRPr="00BD2D7E">
        <w:lastRenderedPageBreak/>
        <w:t>Дема Валерий Иванович</w:t>
      </w:r>
      <w:r w:rsidR="0096075F" w:rsidRPr="00BD2D7E">
        <w:t xml:space="preserve"> – второе место</w:t>
      </w:r>
    </w:p>
    <w:p w:rsidR="0096075F" w:rsidRPr="00BD2D7E" w:rsidRDefault="0096075F" w:rsidP="005172FF">
      <w:pPr>
        <w:pStyle w:val="Ad2"/>
        <w:spacing w:after="0"/>
      </w:pPr>
      <w:r w:rsidRPr="00BD2D7E">
        <w:t xml:space="preserve">Выдвинут </w:t>
      </w:r>
      <w:r w:rsidR="00A9180C" w:rsidRPr="00BD2D7E">
        <w:t>БПП</w:t>
      </w:r>
      <w:r w:rsidRPr="00BD2D7E">
        <w:t>.</w:t>
      </w:r>
    </w:p>
    <w:p w:rsidR="0096075F" w:rsidRPr="00BD2D7E" w:rsidRDefault="0096075F" w:rsidP="005172FF">
      <w:pPr>
        <w:pStyle w:val="Ad2"/>
        <w:spacing w:after="120"/>
      </w:pPr>
      <w:r w:rsidRPr="00BD2D7E">
        <w:t xml:space="preserve">Получил </w:t>
      </w:r>
      <w:r w:rsidR="00A9180C" w:rsidRPr="00BD2D7E">
        <w:t>16,6</w:t>
      </w:r>
      <w:r w:rsidRPr="00BD2D7E">
        <w:t xml:space="preserve"> тыс. голосов (</w:t>
      </w:r>
      <w:r w:rsidR="00A9180C" w:rsidRPr="00BD2D7E">
        <w:t>27</w:t>
      </w:r>
      <w:r w:rsidRPr="00BD2D7E">
        <w:t>% явившихся).</w:t>
      </w:r>
    </w:p>
    <w:p w:rsidR="0096075F" w:rsidRPr="00BD2D7E" w:rsidRDefault="0096075F" w:rsidP="005172FF">
      <w:pPr>
        <w:pStyle w:val="Ad2"/>
        <w:spacing w:after="120"/>
      </w:pPr>
      <w:r w:rsidRPr="00BD2D7E">
        <w:rPr>
          <w:b/>
        </w:rPr>
        <w:t>Бизнес-интересы:</w:t>
      </w:r>
      <w:r w:rsidR="00500155">
        <w:rPr>
          <w:b/>
        </w:rPr>
        <w:t xml:space="preserve"> </w:t>
      </w:r>
      <w:r w:rsidR="00500155">
        <w:t>и</w:t>
      </w:r>
      <w:r w:rsidR="00A03DB7" w:rsidRPr="00BD2D7E">
        <w:t>нвестиции</w:t>
      </w:r>
      <w:r w:rsidR="00A5109E">
        <w:t>.</w:t>
      </w:r>
    </w:p>
    <w:p w:rsidR="004E04E6" w:rsidRPr="00BD2D7E" w:rsidRDefault="0096075F" w:rsidP="005172FF">
      <w:pPr>
        <w:pStyle w:val="Ad2"/>
        <w:spacing w:after="120"/>
      </w:pPr>
      <w:r w:rsidRPr="00BD2D7E">
        <w:rPr>
          <w:b/>
        </w:rPr>
        <w:t>Связи:</w:t>
      </w:r>
      <w:r w:rsidR="00500155">
        <w:rPr>
          <w:b/>
        </w:rPr>
        <w:t xml:space="preserve"> </w:t>
      </w:r>
      <w:r w:rsidR="004E04E6" w:rsidRPr="00BD2D7E">
        <w:t xml:space="preserve">в Харьковской области </w:t>
      </w:r>
      <w:r w:rsidR="005172FF">
        <w:t xml:space="preserve">БПП </w:t>
      </w:r>
      <w:r w:rsidR="00EB633C">
        <w:t xml:space="preserve">курирует </w:t>
      </w:r>
      <w:r w:rsidR="004E04E6" w:rsidRPr="00BD2D7E">
        <w:t>глава АП Игорь Райнин</w:t>
      </w:r>
      <w:r w:rsidR="00A5109E">
        <w:t>.</w:t>
      </w:r>
    </w:p>
    <w:p w:rsidR="0096075F" w:rsidRPr="00BD2D7E" w:rsidRDefault="0096075F" w:rsidP="00500155">
      <w:pPr>
        <w:pStyle w:val="Ad2"/>
        <w:spacing w:after="0"/>
        <w:rPr>
          <w:b/>
        </w:rPr>
      </w:pPr>
      <w:r w:rsidRPr="00BD2D7E">
        <w:rPr>
          <w:b/>
        </w:rPr>
        <w:t>Примечательные факты:</w:t>
      </w:r>
    </w:p>
    <w:p w:rsidR="0096075F" w:rsidRPr="00BD2D7E" w:rsidRDefault="005172FF" w:rsidP="0096075F">
      <w:pPr>
        <w:pStyle w:val="Ad"/>
      </w:pPr>
      <w:r>
        <w:t>г</w:t>
      </w:r>
      <w:r w:rsidR="00A03DB7" w:rsidRPr="00BD2D7E">
        <w:t>лава благотворительного фонда социального развития Харьковской области</w:t>
      </w:r>
      <w:r w:rsidR="0096075F" w:rsidRPr="00BD2D7E">
        <w:t>;</w:t>
      </w:r>
    </w:p>
    <w:p w:rsidR="0096075F" w:rsidRPr="00BD2D7E" w:rsidRDefault="005172FF" w:rsidP="005172FF">
      <w:pPr>
        <w:pStyle w:val="Ad"/>
        <w:jc w:val="both"/>
      </w:pPr>
      <w:r>
        <w:t>н</w:t>
      </w:r>
      <w:r w:rsidR="002560A6" w:rsidRPr="00BD2D7E">
        <w:t>а местных выборах 2015 г</w:t>
      </w:r>
      <w:r w:rsidR="00A5109E">
        <w:t>.</w:t>
      </w:r>
      <w:r w:rsidR="002560A6" w:rsidRPr="00BD2D7E">
        <w:t xml:space="preserve"> в Харькове Дема поддерж</w:t>
      </w:r>
      <w:r>
        <w:t xml:space="preserve">ал </w:t>
      </w:r>
      <w:r w:rsidR="002560A6" w:rsidRPr="00BD2D7E">
        <w:t>«Волонтерскую партию Украины», одним из основателей которой он является.</w:t>
      </w:r>
    </w:p>
    <w:p w:rsidR="005E507D" w:rsidRPr="00BD2D7E" w:rsidRDefault="005E507D" w:rsidP="005172FF">
      <w:pPr>
        <w:pStyle w:val="Ad30"/>
        <w:spacing w:before="120" w:after="0"/>
      </w:pPr>
      <w:proofErr w:type="spellStart"/>
      <w:r w:rsidRPr="00BD2D7E">
        <w:t>Русецкий</w:t>
      </w:r>
      <w:proofErr w:type="spellEnd"/>
      <w:r w:rsidRPr="00BD2D7E">
        <w:t xml:space="preserve"> Анатолий Анатольевич – третье место</w:t>
      </w:r>
    </w:p>
    <w:p w:rsidR="005E507D" w:rsidRPr="00BD2D7E" w:rsidRDefault="005E507D" w:rsidP="005172FF">
      <w:pPr>
        <w:pStyle w:val="Ad2"/>
        <w:spacing w:after="0"/>
      </w:pPr>
      <w:r w:rsidRPr="00BD2D7E">
        <w:t>Самовыдвижение.</w:t>
      </w:r>
    </w:p>
    <w:p w:rsidR="005E507D" w:rsidRPr="00BD2D7E" w:rsidRDefault="005E507D" w:rsidP="005E507D">
      <w:pPr>
        <w:pStyle w:val="Ad2"/>
      </w:pPr>
      <w:r w:rsidRPr="00BD2D7E">
        <w:t>Получил 1</w:t>
      </w:r>
      <w:r w:rsidR="00CB5C81" w:rsidRPr="00BD2D7E">
        <w:t>1</w:t>
      </w:r>
      <w:r w:rsidRPr="00BD2D7E">
        <w:t>,6 тыс. голосов (</w:t>
      </w:r>
      <w:r w:rsidR="00CB5C81" w:rsidRPr="00BD2D7E">
        <w:t>19</w:t>
      </w:r>
      <w:r w:rsidRPr="00BD2D7E">
        <w:t>% явившихся).</w:t>
      </w:r>
    </w:p>
    <w:p w:rsidR="005E507D" w:rsidRPr="00BD2D7E" w:rsidRDefault="005E507D" w:rsidP="00DE406E">
      <w:pPr>
        <w:pStyle w:val="Ad2"/>
        <w:spacing w:after="120"/>
      </w:pPr>
      <w:r w:rsidRPr="00BD2D7E">
        <w:rPr>
          <w:b/>
        </w:rPr>
        <w:t>Бизнес-интересы:</w:t>
      </w:r>
      <w:r w:rsidR="00500155">
        <w:rPr>
          <w:b/>
        </w:rPr>
        <w:t xml:space="preserve"> </w:t>
      </w:r>
      <w:r w:rsidR="00500155">
        <w:t>ю</w:t>
      </w:r>
      <w:r w:rsidR="00CB5C81" w:rsidRPr="00BD2D7E">
        <w:t>риспруденция</w:t>
      </w:r>
      <w:r w:rsidRPr="00BD2D7E">
        <w:t xml:space="preserve"> (</w:t>
      </w:r>
      <w:r w:rsidR="00CB5C81" w:rsidRPr="00BD2D7E">
        <w:t>ООО «Юридическая компания «ФАС-ЮСТ»</w:t>
      </w:r>
      <w:r w:rsidR="004D7706">
        <w:t>).</w:t>
      </w:r>
    </w:p>
    <w:p w:rsidR="005E507D" w:rsidRPr="00BD2D7E" w:rsidRDefault="005E507D" w:rsidP="005172FF">
      <w:pPr>
        <w:pStyle w:val="Ad2"/>
        <w:spacing w:before="120" w:after="0"/>
        <w:rPr>
          <w:b/>
        </w:rPr>
      </w:pPr>
      <w:r w:rsidRPr="00BD2D7E">
        <w:rPr>
          <w:b/>
        </w:rPr>
        <w:t>Связи:</w:t>
      </w:r>
    </w:p>
    <w:p w:rsidR="005E507D" w:rsidRPr="00BD2D7E" w:rsidRDefault="005172FF" w:rsidP="005E507D">
      <w:pPr>
        <w:pStyle w:val="Ad"/>
      </w:pPr>
      <w:r>
        <w:t xml:space="preserve">в </w:t>
      </w:r>
      <w:r w:rsidR="00A12BED" w:rsidRPr="00BD2D7E">
        <w:t>2012</w:t>
      </w:r>
      <w:r w:rsidR="002D7882">
        <w:t>-</w:t>
      </w:r>
      <w:r w:rsidR="00A12BED" w:rsidRPr="00BD2D7E">
        <w:t xml:space="preserve">2014 </w:t>
      </w:r>
      <w:r w:rsidR="002D7882">
        <w:t xml:space="preserve">гг. </w:t>
      </w:r>
      <w:r w:rsidR="002D7882" w:rsidRPr="00B20D8F">
        <w:rPr>
          <w:lang w:eastAsia="ru-RU"/>
        </w:rPr>
        <w:t xml:space="preserve">– </w:t>
      </w:r>
      <w:r w:rsidR="00A12BED" w:rsidRPr="00BD2D7E">
        <w:t xml:space="preserve">помощник народного депутата от ПР Дмитрия </w:t>
      </w:r>
      <w:proofErr w:type="spellStart"/>
      <w:r w:rsidR="00A12BED" w:rsidRPr="00BD2D7E">
        <w:t>Шенцева</w:t>
      </w:r>
      <w:proofErr w:type="spellEnd"/>
      <w:r w:rsidR="00A12BED" w:rsidRPr="00BD2D7E">
        <w:t>.</w:t>
      </w:r>
    </w:p>
    <w:p w:rsidR="00A12BED" w:rsidRPr="00BD2D7E" w:rsidRDefault="005172FF" w:rsidP="005E507D">
      <w:pPr>
        <w:pStyle w:val="Ad"/>
      </w:pPr>
      <w:r>
        <w:t>с</w:t>
      </w:r>
      <w:r w:rsidR="00A12BED" w:rsidRPr="00BD2D7E">
        <w:t xml:space="preserve"> 2014 г. </w:t>
      </w:r>
      <w:r w:rsidR="002D7882" w:rsidRPr="00B20D8F">
        <w:rPr>
          <w:lang w:eastAsia="ru-RU"/>
        </w:rPr>
        <w:t xml:space="preserve">– </w:t>
      </w:r>
      <w:r w:rsidR="00A12BED" w:rsidRPr="00BD2D7E">
        <w:t xml:space="preserve">помощник народного депутата от Народного фронта </w:t>
      </w:r>
      <w:r w:rsidR="00DE41E4" w:rsidRPr="00BD2D7E">
        <w:t>–</w:t>
      </w:r>
      <w:r w:rsidR="00A12BED" w:rsidRPr="00BD2D7E">
        <w:t xml:space="preserve"> </w:t>
      </w:r>
      <w:r w:rsidR="00DE41E4" w:rsidRPr="00BD2D7E">
        <w:t xml:space="preserve">Игоря </w:t>
      </w:r>
      <w:proofErr w:type="spellStart"/>
      <w:r w:rsidR="00DE41E4" w:rsidRPr="00BD2D7E">
        <w:t>Котвицкого</w:t>
      </w:r>
      <w:proofErr w:type="spellEnd"/>
      <w:r>
        <w:t>.</w:t>
      </w:r>
    </w:p>
    <w:p w:rsidR="00CB5C81" w:rsidRPr="00BD2D7E" w:rsidRDefault="005E507D" w:rsidP="005172FF">
      <w:pPr>
        <w:pStyle w:val="Ad2"/>
        <w:spacing w:before="120" w:after="0"/>
      </w:pPr>
      <w:r w:rsidRPr="00BD2D7E">
        <w:rPr>
          <w:b/>
        </w:rPr>
        <w:t>Примечательные факты:</w:t>
      </w:r>
      <w:r w:rsidR="005172FF">
        <w:rPr>
          <w:b/>
        </w:rPr>
        <w:t xml:space="preserve"> </w:t>
      </w:r>
      <w:r w:rsidR="005172FF">
        <w:t>в</w:t>
      </w:r>
      <w:r w:rsidR="00CB5C81" w:rsidRPr="00BD2D7E">
        <w:t xml:space="preserve"> октябре 2015 г</w:t>
      </w:r>
      <w:r w:rsidR="002D7882">
        <w:t>.</w:t>
      </w:r>
      <w:r w:rsidR="00CB5C81" w:rsidRPr="00BD2D7E">
        <w:t xml:space="preserve"> избран депутатом Харьковского областного совета VII созыва, округ №47.</w:t>
      </w:r>
    </w:p>
    <w:p w:rsidR="0096075F" w:rsidRPr="00BD2D7E" w:rsidRDefault="0096075F" w:rsidP="00DE406E">
      <w:pPr>
        <w:pStyle w:val="Ad20"/>
        <w:spacing w:before="120" w:after="0"/>
      </w:pPr>
      <w:r w:rsidRPr="00BD2D7E">
        <w:t>Выборы мэров в 2015 г.</w:t>
      </w:r>
    </w:p>
    <w:p w:rsidR="005172FF" w:rsidRPr="00D62722" w:rsidRDefault="005172FF" w:rsidP="00DE406E">
      <w:pPr>
        <w:pStyle w:val="Ad30"/>
        <w:spacing w:before="0" w:after="0"/>
      </w:pPr>
      <w:r w:rsidRPr="00BD2D7E">
        <w:t>Бакшеев Николай Николаевич –</w:t>
      </w:r>
      <w:r>
        <w:t xml:space="preserve"> </w:t>
      </w:r>
      <w:r w:rsidRPr="00BD2D7E">
        <w:t>г. Первомайск</w:t>
      </w:r>
      <w:proofErr w:type="spellStart"/>
      <w:r>
        <w:rPr>
          <w:lang w:val="uk-UA"/>
        </w:rPr>
        <w:t>ий</w:t>
      </w:r>
      <w:proofErr w:type="spellEnd"/>
    </w:p>
    <w:p w:rsidR="005172FF" w:rsidRPr="00BD2D7E" w:rsidRDefault="005172FF" w:rsidP="00DE406E">
      <w:pPr>
        <w:pStyle w:val="Ad2"/>
        <w:spacing w:after="0"/>
      </w:pPr>
      <w:r w:rsidRPr="00BD2D7E">
        <w:t xml:space="preserve">Выдвинут </w:t>
      </w:r>
      <w:r w:rsidR="00DE406E">
        <w:t>Батькивщиной</w:t>
      </w:r>
      <w:r w:rsidRPr="00BD2D7E">
        <w:t>.</w:t>
      </w:r>
    </w:p>
    <w:p w:rsidR="005172FF" w:rsidRPr="00BD2D7E" w:rsidRDefault="005172FF" w:rsidP="00DE406E">
      <w:pPr>
        <w:pStyle w:val="Ad2"/>
        <w:spacing w:after="0"/>
      </w:pPr>
      <w:r w:rsidRPr="00BD2D7E">
        <w:t>Получил 6,5 тыс. голосов (61% явившихся).</w:t>
      </w:r>
    </w:p>
    <w:p w:rsidR="005172FF" w:rsidRPr="00BD2D7E" w:rsidRDefault="005172FF" w:rsidP="00DE406E">
      <w:pPr>
        <w:pStyle w:val="Ad2"/>
        <w:spacing w:after="0"/>
      </w:pPr>
      <w:r w:rsidRPr="00BD2D7E">
        <w:rPr>
          <w:b/>
        </w:rPr>
        <w:t>Бизнес-интересы:</w:t>
      </w:r>
      <w:r>
        <w:rPr>
          <w:b/>
        </w:rPr>
        <w:t xml:space="preserve"> </w:t>
      </w:r>
      <w:r>
        <w:t>с</w:t>
      </w:r>
      <w:r w:rsidRPr="00BD2D7E">
        <w:t>ельское х</w:t>
      </w:r>
      <w:r>
        <w:t>озяйство (</w:t>
      </w:r>
      <w:r w:rsidRPr="00BD2D7E">
        <w:t xml:space="preserve">ООО </w:t>
      </w:r>
      <w:r>
        <w:t>«</w:t>
      </w:r>
      <w:proofErr w:type="spellStart"/>
      <w:r w:rsidRPr="00BD2D7E">
        <w:t>Ржавчик</w:t>
      </w:r>
      <w:proofErr w:type="spellEnd"/>
      <w:r>
        <w:t>»</w:t>
      </w:r>
      <w:r w:rsidRPr="00BD2D7E">
        <w:t>)</w:t>
      </w:r>
      <w:r>
        <w:t>.</w:t>
      </w:r>
    </w:p>
    <w:p w:rsidR="005172FF" w:rsidRPr="00DE406E" w:rsidRDefault="005172FF" w:rsidP="00DE406E">
      <w:pPr>
        <w:pStyle w:val="Ad2"/>
        <w:spacing w:after="0"/>
      </w:pPr>
      <w:r w:rsidRPr="00BD2D7E">
        <w:rPr>
          <w:b/>
        </w:rPr>
        <w:t>Связи:</w:t>
      </w:r>
      <w:r>
        <w:rPr>
          <w:b/>
        </w:rPr>
        <w:t xml:space="preserve"> </w:t>
      </w:r>
      <w:r w:rsidR="00DE406E" w:rsidRPr="00DE406E">
        <w:t xml:space="preserve">ничего существенного </w:t>
      </w:r>
      <w:r w:rsidRPr="00DE406E">
        <w:t>не выявлен</w:t>
      </w:r>
      <w:r w:rsidR="00DE406E" w:rsidRPr="00DE406E">
        <w:t>о</w:t>
      </w:r>
      <w:r w:rsidRPr="00DE406E">
        <w:t>.</w:t>
      </w:r>
    </w:p>
    <w:p w:rsidR="005172FF" w:rsidRPr="00BD2D7E" w:rsidRDefault="005172FF" w:rsidP="00DE406E">
      <w:pPr>
        <w:pStyle w:val="Ad2"/>
        <w:spacing w:after="0"/>
      </w:pPr>
      <w:r w:rsidRPr="00BD2D7E">
        <w:rPr>
          <w:b/>
        </w:rPr>
        <w:t>Примечательные факты:</w:t>
      </w:r>
      <w:r w:rsidR="00DE406E">
        <w:rPr>
          <w:b/>
        </w:rPr>
        <w:t xml:space="preserve"> </w:t>
      </w:r>
      <w:r w:rsidRPr="00BD2D7E">
        <w:t>2010</w:t>
      </w:r>
      <w:r>
        <w:t>-</w:t>
      </w:r>
      <w:r w:rsidRPr="00BD2D7E">
        <w:t>2015 г</w:t>
      </w:r>
      <w:r>
        <w:t>г</w:t>
      </w:r>
      <w:r w:rsidRPr="00BD2D7E">
        <w:t>.</w:t>
      </w:r>
      <w:r w:rsidRPr="002D7882">
        <w:rPr>
          <w:lang w:eastAsia="ru-RU"/>
        </w:rPr>
        <w:t xml:space="preserve"> </w:t>
      </w:r>
      <w:r w:rsidRPr="00B20D8F">
        <w:rPr>
          <w:lang w:eastAsia="ru-RU"/>
        </w:rPr>
        <w:t xml:space="preserve">– </w:t>
      </w:r>
      <w:r w:rsidRPr="00BD2D7E">
        <w:t>депутат Харьковского облсовета от Батькивщины.</w:t>
      </w:r>
    </w:p>
    <w:p w:rsidR="005172FF" w:rsidRPr="00BD2D7E" w:rsidRDefault="005172FF" w:rsidP="00DE406E">
      <w:pPr>
        <w:pStyle w:val="Ad30"/>
        <w:spacing w:before="120" w:after="0"/>
      </w:pPr>
      <w:r w:rsidRPr="00BD2D7E">
        <w:t>Столбовой Иван Михайлович –</w:t>
      </w:r>
      <w:r>
        <w:t xml:space="preserve"> </w:t>
      </w:r>
      <w:r w:rsidRPr="00BD2D7E">
        <w:t>г. Балаклея</w:t>
      </w:r>
    </w:p>
    <w:p w:rsidR="005172FF" w:rsidRPr="00BD2D7E" w:rsidRDefault="005172FF" w:rsidP="00DE406E">
      <w:pPr>
        <w:pStyle w:val="Ad2"/>
        <w:spacing w:after="0"/>
      </w:pPr>
      <w:r w:rsidRPr="00BD2D7E">
        <w:t>Самовыдвижение.</w:t>
      </w:r>
    </w:p>
    <w:p w:rsidR="005172FF" w:rsidRPr="00BD2D7E" w:rsidRDefault="005172FF" w:rsidP="00DE406E">
      <w:pPr>
        <w:pStyle w:val="Ad2"/>
        <w:spacing w:after="0"/>
      </w:pPr>
      <w:r w:rsidRPr="00BD2D7E">
        <w:t>Получил 3,5 тыс. голосов (53% явившихся).</w:t>
      </w:r>
    </w:p>
    <w:p w:rsidR="005172FF" w:rsidRPr="00BD2D7E" w:rsidRDefault="005172FF" w:rsidP="00DE406E">
      <w:pPr>
        <w:pStyle w:val="Ad2"/>
        <w:spacing w:after="0"/>
      </w:pPr>
      <w:r w:rsidRPr="00BD2D7E">
        <w:rPr>
          <w:b/>
        </w:rPr>
        <w:t>Бизнес-интересы:</w:t>
      </w:r>
      <w:r>
        <w:rPr>
          <w:b/>
        </w:rPr>
        <w:t xml:space="preserve"> </w:t>
      </w:r>
      <w:r>
        <w:t>р</w:t>
      </w:r>
      <w:r w:rsidRPr="00BD2D7E">
        <w:t xml:space="preserve">озничная торговля алкоголем и табачными изделиями в </w:t>
      </w:r>
      <w:r w:rsidR="00DE406E">
        <w:t xml:space="preserve">г. </w:t>
      </w:r>
      <w:r w:rsidRPr="00BD2D7E">
        <w:t>Балакле</w:t>
      </w:r>
      <w:r w:rsidR="00DE406E">
        <w:t>я</w:t>
      </w:r>
      <w:r>
        <w:t>.</w:t>
      </w:r>
    </w:p>
    <w:p w:rsidR="00DE406E" w:rsidRPr="00DE406E" w:rsidRDefault="005172FF" w:rsidP="00DE406E">
      <w:pPr>
        <w:pStyle w:val="Ad2"/>
        <w:spacing w:after="0"/>
      </w:pPr>
      <w:r w:rsidRPr="00BD2D7E">
        <w:rPr>
          <w:b/>
        </w:rPr>
        <w:t>Связи:</w:t>
      </w:r>
      <w:r>
        <w:rPr>
          <w:b/>
        </w:rPr>
        <w:t xml:space="preserve"> </w:t>
      </w:r>
      <w:r w:rsidR="00DE406E" w:rsidRPr="00DE406E">
        <w:t>ничего существенного не выявлено.</w:t>
      </w:r>
    </w:p>
    <w:p w:rsidR="005172FF" w:rsidRPr="00BD2D7E" w:rsidRDefault="005172FF" w:rsidP="00DE406E">
      <w:pPr>
        <w:pStyle w:val="Ad2"/>
        <w:spacing w:after="0"/>
        <w:rPr>
          <w:b/>
        </w:rPr>
      </w:pPr>
      <w:r w:rsidRPr="00BD2D7E">
        <w:rPr>
          <w:b/>
        </w:rPr>
        <w:t>Примечательные факты:</w:t>
      </w:r>
    </w:p>
    <w:p w:rsidR="005172FF" w:rsidRPr="00BD2D7E" w:rsidRDefault="005172FF" w:rsidP="005172FF">
      <w:pPr>
        <w:pStyle w:val="Ad"/>
      </w:pPr>
      <w:r w:rsidRPr="00BD2D7E">
        <w:t>2010</w:t>
      </w:r>
      <w:r>
        <w:t>-</w:t>
      </w:r>
      <w:r w:rsidRPr="00BD2D7E">
        <w:t>2015 г</w:t>
      </w:r>
      <w:r>
        <w:t>г</w:t>
      </w:r>
      <w:r w:rsidRPr="00BD2D7E">
        <w:t xml:space="preserve">. </w:t>
      </w:r>
      <w:r w:rsidRPr="00B20D8F">
        <w:rPr>
          <w:lang w:eastAsia="ru-RU"/>
        </w:rPr>
        <w:t xml:space="preserve">– </w:t>
      </w:r>
      <w:r w:rsidRPr="00BD2D7E">
        <w:t>депутат Харьковского облсовета от ПР;</w:t>
      </w:r>
    </w:p>
    <w:p w:rsidR="005172FF" w:rsidRPr="00BD2D7E" w:rsidRDefault="005172FF" w:rsidP="005172FF">
      <w:pPr>
        <w:pStyle w:val="Ad"/>
      </w:pPr>
      <w:r>
        <w:t>2006</w:t>
      </w:r>
      <w:r w:rsidRPr="00BD2D7E">
        <w:t>-2010 г</w:t>
      </w:r>
      <w:r>
        <w:t>г</w:t>
      </w:r>
      <w:r w:rsidRPr="00BD2D7E">
        <w:t xml:space="preserve">. </w:t>
      </w:r>
      <w:r w:rsidRPr="00B20D8F">
        <w:rPr>
          <w:lang w:eastAsia="ru-RU"/>
        </w:rPr>
        <w:t xml:space="preserve">– </w:t>
      </w:r>
      <w:r w:rsidRPr="00BD2D7E">
        <w:t>председатель Балаклейского райсовета;</w:t>
      </w:r>
    </w:p>
    <w:p w:rsidR="005172FF" w:rsidRPr="00BD2D7E" w:rsidRDefault="005172FF" w:rsidP="005172FF">
      <w:pPr>
        <w:pStyle w:val="Ad"/>
      </w:pPr>
      <w:r w:rsidRPr="00BD2D7E">
        <w:t>2003-2005 г</w:t>
      </w:r>
      <w:r>
        <w:t>г.</w:t>
      </w:r>
      <w:r w:rsidRPr="00BD2D7E">
        <w:t xml:space="preserve"> </w:t>
      </w:r>
      <w:r w:rsidRPr="00B20D8F">
        <w:rPr>
          <w:lang w:eastAsia="ru-RU"/>
        </w:rPr>
        <w:t xml:space="preserve">– </w:t>
      </w:r>
      <w:r w:rsidRPr="00BD2D7E">
        <w:t xml:space="preserve">председатель </w:t>
      </w:r>
      <w:proofErr w:type="spellStart"/>
      <w:r w:rsidRPr="00BD2D7E">
        <w:t>Балаклейской</w:t>
      </w:r>
      <w:proofErr w:type="spellEnd"/>
      <w:r w:rsidRPr="00BD2D7E">
        <w:t xml:space="preserve"> РГА;</w:t>
      </w:r>
    </w:p>
    <w:p w:rsidR="005172FF" w:rsidRPr="00BD2D7E" w:rsidRDefault="005172FF" w:rsidP="00DE406E">
      <w:pPr>
        <w:pStyle w:val="Ad30"/>
        <w:spacing w:before="120" w:after="0"/>
      </w:pPr>
      <w:proofErr w:type="spellStart"/>
      <w:r w:rsidRPr="00BD2D7E">
        <w:lastRenderedPageBreak/>
        <w:t>Бало</w:t>
      </w:r>
      <w:proofErr w:type="spellEnd"/>
      <w:r w:rsidRPr="00BD2D7E">
        <w:t xml:space="preserve"> Александр Алексеевич –</w:t>
      </w:r>
      <w:r>
        <w:t xml:space="preserve"> </w:t>
      </w:r>
      <w:r w:rsidRPr="00BD2D7E">
        <w:t xml:space="preserve">г. </w:t>
      </w:r>
      <w:proofErr w:type="spellStart"/>
      <w:r w:rsidRPr="00BD2D7E">
        <w:t>Барвинково</w:t>
      </w:r>
      <w:proofErr w:type="spellEnd"/>
    </w:p>
    <w:p w:rsidR="005172FF" w:rsidRPr="00BD2D7E" w:rsidRDefault="005172FF" w:rsidP="00DE406E">
      <w:pPr>
        <w:pStyle w:val="Ad2"/>
        <w:spacing w:after="0"/>
      </w:pPr>
      <w:r w:rsidRPr="00BD2D7E">
        <w:t>Самовыдвижение.</w:t>
      </w:r>
    </w:p>
    <w:p w:rsidR="005172FF" w:rsidRPr="00BD2D7E" w:rsidRDefault="005172FF" w:rsidP="00DE406E">
      <w:pPr>
        <w:pStyle w:val="Ad2"/>
        <w:spacing w:after="0"/>
      </w:pPr>
      <w:r w:rsidRPr="00BD2D7E">
        <w:t>Получил 2,3 тыс. голосов (71% явившихся).</w:t>
      </w:r>
    </w:p>
    <w:p w:rsidR="005172FF" w:rsidRPr="00BD2D7E" w:rsidRDefault="005172FF" w:rsidP="00DE406E">
      <w:pPr>
        <w:pStyle w:val="Ad2"/>
        <w:spacing w:after="0"/>
      </w:pPr>
      <w:r w:rsidRPr="00BD2D7E">
        <w:rPr>
          <w:b/>
        </w:rPr>
        <w:t>Бизнес-интересы:</w:t>
      </w:r>
      <w:r>
        <w:rPr>
          <w:b/>
        </w:rPr>
        <w:t xml:space="preserve"> </w:t>
      </w:r>
      <w:r>
        <w:t>стройматериалы (О</w:t>
      </w:r>
      <w:r w:rsidRPr="00BD2D7E">
        <w:t>О</w:t>
      </w:r>
      <w:r>
        <w:t>О</w:t>
      </w:r>
      <w:r w:rsidRPr="00BD2D7E">
        <w:t xml:space="preserve"> </w:t>
      </w:r>
      <w:r>
        <w:t>«</w:t>
      </w:r>
      <w:r w:rsidRPr="00BD2D7E">
        <w:t>Союз-рег</w:t>
      </w:r>
      <w:r>
        <w:t>и</w:t>
      </w:r>
      <w:r w:rsidRPr="00BD2D7E">
        <w:t>он</w:t>
      </w:r>
      <w:r>
        <w:t>»</w:t>
      </w:r>
      <w:r w:rsidRPr="00BD2D7E">
        <w:t>)</w:t>
      </w:r>
      <w:r>
        <w:t>.</w:t>
      </w:r>
    </w:p>
    <w:p w:rsidR="005172FF" w:rsidRPr="00BD2D7E" w:rsidRDefault="005172FF" w:rsidP="00DE406E">
      <w:pPr>
        <w:pStyle w:val="Ad30"/>
        <w:spacing w:before="120" w:after="0"/>
      </w:pPr>
      <w:r w:rsidRPr="00BD2D7E">
        <w:t>Брюханов Александр Николаевич –</w:t>
      </w:r>
      <w:r>
        <w:t xml:space="preserve"> </w:t>
      </w:r>
      <w:r w:rsidRPr="00BD2D7E">
        <w:t>г. Южный</w:t>
      </w:r>
    </w:p>
    <w:p w:rsidR="005172FF" w:rsidRPr="00BD2D7E" w:rsidRDefault="005172FF" w:rsidP="00DE406E">
      <w:pPr>
        <w:pStyle w:val="Ad2"/>
        <w:spacing w:after="0"/>
      </w:pPr>
      <w:r w:rsidRPr="00BD2D7E">
        <w:t>Самовыдвижение.</w:t>
      </w:r>
    </w:p>
    <w:p w:rsidR="005172FF" w:rsidRPr="00BD2D7E" w:rsidRDefault="005172FF" w:rsidP="00DE406E">
      <w:pPr>
        <w:pStyle w:val="Ad2"/>
        <w:spacing w:after="0"/>
      </w:pPr>
      <w:r w:rsidRPr="00BD2D7E">
        <w:t>Получил 1,3 тыс. голосов (49% явившихся).</w:t>
      </w:r>
    </w:p>
    <w:p w:rsidR="005172FF" w:rsidRPr="00BD2D7E" w:rsidRDefault="005172FF" w:rsidP="00DE406E">
      <w:pPr>
        <w:pStyle w:val="Ad2"/>
        <w:spacing w:after="0"/>
      </w:pPr>
      <w:r w:rsidRPr="00BD2D7E">
        <w:rPr>
          <w:b/>
        </w:rPr>
        <w:t>Бизнес-интересы:</w:t>
      </w:r>
      <w:r>
        <w:rPr>
          <w:b/>
        </w:rPr>
        <w:t xml:space="preserve"> </w:t>
      </w:r>
      <w:r w:rsidR="00DE406E">
        <w:t>производство стройматериалов</w:t>
      </w:r>
      <w:r w:rsidRPr="00BD2D7E">
        <w:t xml:space="preserve"> (</w:t>
      </w:r>
      <w:r>
        <w:t>б</w:t>
      </w:r>
      <w:r w:rsidRPr="00BD2D7E">
        <w:t xml:space="preserve">ыл директором Харьковского </w:t>
      </w:r>
      <w:r w:rsidR="00DE406E">
        <w:t>ЖБК</w:t>
      </w:r>
      <w:r w:rsidRPr="00BD2D7E">
        <w:t>)</w:t>
      </w:r>
      <w:r>
        <w:t>.</w:t>
      </w:r>
    </w:p>
    <w:p w:rsidR="005172FF" w:rsidRPr="00DE406E" w:rsidRDefault="00DE406E" w:rsidP="00DE406E">
      <w:pPr>
        <w:pStyle w:val="Ad2"/>
        <w:spacing w:after="0"/>
        <w:rPr>
          <w:b/>
        </w:rPr>
      </w:pPr>
      <w:r>
        <w:rPr>
          <w:b/>
        </w:rPr>
        <w:t xml:space="preserve">Примечательные факты: </w:t>
      </w:r>
      <w:r>
        <w:t>м</w:t>
      </w:r>
      <w:r w:rsidR="005172FF" w:rsidRPr="00BD2D7E">
        <w:t>эр г. Южный с 2002 г</w:t>
      </w:r>
      <w:r w:rsidR="005172FF">
        <w:t>.</w:t>
      </w:r>
      <w:r w:rsidR="005172FF" w:rsidRPr="00BD2D7E">
        <w:t xml:space="preserve">, был членом </w:t>
      </w:r>
      <w:r>
        <w:t>ПР</w:t>
      </w:r>
      <w:r w:rsidR="005172FF">
        <w:t>.</w:t>
      </w:r>
    </w:p>
    <w:p w:rsidR="0096075F" w:rsidRPr="00BD2D7E" w:rsidRDefault="0096075F" w:rsidP="00DE406E">
      <w:pPr>
        <w:pStyle w:val="Ad20"/>
        <w:spacing w:before="120" w:after="0"/>
      </w:pPr>
      <w:r w:rsidRPr="00BD2D7E">
        <w:t>Выборы глав районных советов в 2015 г.</w:t>
      </w:r>
    </w:p>
    <w:p w:rsidR="00DE406E" w:rsidRPr="00BD2D7E" w:rsidRDefault="00DE406E" w:rsidP="002A4FF9">
      <w:pPr>
        <w:pStyle w:val="Ad30"/>
        <w:spacing w:before="0" w:after="0"/>
      </w:pPr>
      <w:proofErr w:type="spellStart"/>
      <w:r w:rsidRPr="00BD2D7E">
        <w:t>Щолок</w:t>
      </w:r>
      <w:proofErr w:type="spellEnd"/>
      <w:r w:rsidRPr="00BD2D7E">
        <w:t xml:space="preserve"> Валентина Степановна</w:t>
      </w:r>
      <w:r>
        <w:t xml:space="preserve"> –</w:t>
      </w:r>
      <w:r w:rsidRPr="00BD2D7E">
        <w:t xml:space="preserve"> </w:t>
      </w:r>
      <w:proofErr w:type="spellStart"/>
      <w:r w:rsidRPr="00BD2D7E">
        <w:t>Барвенковск</w:t>
      </w:r>
      <w:r>
        <w:t>ий</w:t>
      </w:r>
      <w:proofErr w:type="spellEnd"/>
      <w:r>
        <w:t xml:space="preserve"> район</w:t>
      </w:r>
    </w:p>
    <w:p w:rsidR="00DE406E" w:rsidRPr="00BD2D7E" w:rsidRDefault="00DE406E" w:rsidP="002A4FF9">
      <w:pPr>
        <w:pStyle w:val="Ad2"/>
        <w:spacing w:after="0"/>
      </w:pPr>
      <w:r w:rsidRPr="00BD2D7E">
        <w:t>Выдвинута БПП</w:t>
      </w:r>
      <w:r>
        <w:t>.</w:t>
      </w:r>
    </w:p>
    <w:p w:rsidR="00DE406E" w:rsidRPr="00BD2D7E" w:rsidRDefault="00DE406E" w:rsidP="002A4FF9">
      <w:pPr>
        <w:pStyle w:val="Ad2"/>
        <w:spacing w:after="0"/>
      </w:pPr>
      <w:r w:rsidRPr="00BD2D7E">
        <w:rPr>
          <w:b/>
        </w:rPr>
        <w:t>Бизнес-интересы:</w:t>
      </w:r>
      <w:r>
        <w:rPr>
          <w:b/>
        </w:rPr>
        <w:t xml:space="preserve"> </w:t>
      </w:r>
      <w:r w:rsidR="002A4FF9">
        <w:t>владеет землей сельскохозяйственного назначения</w:t>
      </w:r>
      <w:r>
        <w:t>.</w:t>
      </w:r>
    </w:p>
    <w:p w:rsidR="00DE406E" w:rsidRPr="00BD2D7E" w:rsidRDefault="00DE406E" w:rsidP="00DE406E">
      <w:pPr>
        <w:pStyle w:val="Ad2"/>
      </w:pPr>
      <w:r w:rsidRPr="00BD2D7E">
        <w:rPr>
          <w:b/>
        </w:rPr>
        <w:t>Связи:</w:t>
      </w:r>
      <w:r>
        <w:rPr>
          <w:b/>
        </w:rPr>
        <w:t xml:space="preserve"> </w:t>
      </w:r>
      <w:r>
        <w:t xml:space="preserve">БПП </w:t>
      </w:r>
      <w:r w:rsidRPr="00BD2D7E">
        <w:t xml:space="preserve">в Харьковской области </w:t>
      </w:r>
      <w:r>
        <w:t xml:space="preserve">курирует </w:t>
      </w:r>
      <w:r w:rsidRPr="00BD2D7E">
        <w:t>глава АП Игорь Райнин.</w:t>
      </w:r>
    </w:p>
    <w:p w:rsidR="00DE406E" w:rsidRPr="00BD2D7E" w:rsidRDefault="00DE406E" w:rsidP="00DE406E">
      <w:pPr>
        <w:pStyle w:val="Ad2"/>
        <w:spacing w:after="0"/>
        <w:rPr>
          <w:b/>
        </w:rPr>
      </w:pPr>
      <w:r w:rsidRPr="00BD2D7E">
        <w:rPr>
          <w:b/>
        </w:rPr>
        <w:t>Примечательные факты:</w:t>
      </w:r>
    </w:p>
    <w:p w:rsidR="00DE406E" w:rsidRPr="00BD2D7E" w:rsidRDefault="002A4FF9" w:rsidP="00DE406E">
      <w:pPr>
        <w:pStyle w:val="Ad"/>
      </w:pPr>
      <w:r>
        <w:t>с</w:t>
      </w:r>
      <w:r w:rsidR="00DE406E">
        <w:t xml:space="preserve"> 2010 г. </w:t>
      </w:r>
      <w:r w:rsidR="00DE406E" w:rsidRPr="00B20D8F">
        <w:rPr>
          <w:lang w:eastAsia="ru-RU"/>
        </w:rPr>
        <w:t xml:space="preserve">– </w:t>
      </w:r>
      <w:r w:rsidR="00DE406E">
        <w:rPr>
          <w:lang w:eastAsia="ru-RU"/>
        </w:rPr>
        <w:t>г</w:t>
      </w:r>
      <w:r w:rsidR="00DE406E" w:rsidRPr="00BD2D7E">
        <w:t>лава райсовета (в первый раз избиралась от ПР)</w:t>
      </w:r>
      <w:r w:rsidR="00DE406E">
        <w:t>;</w:t>
      </w:r>
    </w:p>
    <w:p w:rsidR="00DE406E" w:rsidRPr="00BD2D7E" w:rsidRDefault="002A4FF9" w:rsidP="00DE406E">
      <w:pPr>
        <w:pStyle w:val="Ad"/>
      </w:pPr>
      <w:r>
        <w:t xml:space="preserve">в </w:t>
      </w:r>
      <w:r w:rsidR="00DE406E" w:rsidRPr="00BD2D7E">
        <w:t>2001</w:t>
      </w:r>
      <w:r w:rsidR="00DE406E">
        <w:t>-</w:t>
      </w:r>
      <w:r w:rsidR="00DE406E" w:rsidRPr="00BD2D7E">
        <w:t xml:space="preserve">2010 гг. </w:t>
      </w:r>
      <w:r w:rsidR="00DE406E" w:rsidRPr="00B20D8F">
        <w:rPr>
          <w:lang w:eastAsia="ru-RU"/>
        </w:rPr>
        <w:t xml:space="preserve">– </w:t>
      </w:r>
      <w:r w:rsidR="00DE406E" w:rsidRPr="00BD2D7E">
        <w:t xml:space="preserve">заместитель главы </w:t>
      </w:r>
      <w:proofErr w:type="spellStart"/>
      <w:r w:rsidR="00DE406E" w:rsidRPr="00BD2D7E">
        <w:t>Барвенковского</w:t>
      </w:r>
      <w:proofErr w:type="spellEnd"/>
      <w:r w:rsidR="00DE406E" w:rsidRPr="00BD2D7E">
        <w:t xml:space="preserve"> райсовета.</w:t>
      </w:r>
    </w:p>
    <w:p w:rsidR="00DE406E" w:rsidRPr="00BD2D7E" w:rsidRDefault="002A4FF9" w:rsidP="00DE406E">
      <w:pPr>
        <w:pStyle w:val="Ad"/>
      </w:pPr>
      <w:r>
        <w:t>д</w:t>
      </w:r>
      <w:r w:rsidR="00DE406E" w:rsidRPr="00BD2D7E">
        <w:t>о 2001 г.</w:t>
      </w:r>
      <w:r w:rsidR="00DE406E" w:rsidRPr="00DA0618">
        <w:rPr>
          <w:lang w:eastAsia="ru-RU"/>
        </w:rPr>
        <w:t xml:space="preserve"> </w:t>
      </w:r>
      <w:r w:rsidR="00DE406E" w:rsidRPr="00B20D8F">
        <w:rPr>
          <w:lang w:eastAsia="ru-RU"/>
        </w:rPr>
        <w:t xml:space="preserve">– </w:t>
      </w:r>
      <w:r w:rsidR="00DE406E" w:rsidRPr="00BD2D7E">
        <w:t xml:space="preserve"> глава </w:t>
      </w:r>
      <w:proofErr w:type="spellStart"/>
      <w:r w:rsidR="00DE406E" w:rsidRPr="00BD2D7E">
        <w:t>Барвенковского</w:t>
      </w:r>
      <w:proofErr w:type="spellEnd"/>
      <w:r w:rsidR="00DE406E" w:rsidRPr="00BD2D7E">
        <w:t xml:space="preserve"> КРУ.</w:t>
      </w:r>
    </w:p>
    <w:p w:rsidR="00DE406E" w:rsidRPr="00BD2D7E" w:rsidRDefault="00DE406E" w:rsidP="002A4FF9">
      <w:pPr>
        <w:pStyle w:val="Ad30"/>
        <w:spacing w:before="120" w:after="0"/>
      </w:pPr>
      <w:r w:rsidRPr="00BD2D7E">
        <w:t>Татаренко Владимир Николаевич</w:t>
      </w:r>
      <w:r>
        <w:t xml:space="preserve"> –</w:t>
      </w:r>
      <w:r w:rsidRPr="00BD2D7E">
        <w:t xml:space="preserve"> Первомайск</w:t>
      </w:r>
      <w:r>
        <w:t>ий район</w:t>
      </w:r>
    </w:p>
    <w:p w:rsidR="00DE406E" w:rsidRPr="00BD2D7E" w:rsidRDefault="00DE406E" w:rsidP="002A4FF9">
      <w:pPr>
        <w:pStyle w:val="Ad2"/>
        <w:spacing w:after="0"/>
      </w:pPr>
      <w:r w:rsidRPr="00BD2D7E">
        <w:t>Выдвинут БПП.</w:t>
      </w:r>
    </w:p>
    <w:p w:rsidR="00DE406E" w:rsidRPr="00BD2D7E" w:rsidRDefault="00DE406E" w:rsidP="002A4FF9">
      <w:pPr>
        <w:pStyle w:val="Ad2"/>
        <w:spacing w:after="0"/>
        <w:jc w:val="both"/>
      </w:pPr>
      <w:r w:rsidRPr="00BD2D7E">
        <w:rPr>
          <w:b/>
        </w:rPr>
        <w:t>Бизнес-интересы:</w:t>
      </w:r>
      <w:r>
        <w:rPr>
          <w:b/>
        </w:rPr>
        <w:t xml:space="preserve"> </w:t>
      </w:r>
      <w:r>
        <w:t>с</w:t>
      </w:r>
      <w:r w:rsidRPr="00BD2D7E">
        <w:t>ельское хозяйство (</w:t>
      </w:r>
      <w:r w:rsidRPr="00BD2D7E">
        <w:rPr>
          <w:rStyle w:val="shorttext"/>
        </w:rPr>
        <w:t xml:space="preserve">Фермерское хозяйство </w:t>
      </w:r>
      <w:r>
        <w:rPr>
          <w:rStyle w:val="shorttext"/>
        </w:rPr>
        <w:t>«</w:t>
      </w:r>
      <w:proofErr w:type="spellStart"/>
      <w:r w:rsidRPr="00BD2D7E">
        <w:rPr>
          <w:rStyle w:val="shorttext"/>
        </w:rPr>
        <w:t>Татаренкова</w:t>
      </w:r>
      <w:proofErr w:type="spellEnd"/>
      <w:r w:rsidRPr="00BD2D7E">
        <w:rPr>
          <w:rStyle w:val="shorttext"/>
        </w:rPr>
        <w:t xml:space="preserve"> Н.Д.</w:t>
      </w:r>
      <w:r>
        <w:rPr>
          <w:rStyle w:val="shorttext"/>
        </w:rPr>
        <w:t>»</w:t>
      </w:r>
      <w:r w:rsidRPr="00BD2D7E">
        <w:rPr>
          <w:rStyle w:val="shorttext"/>
        </w:rPr>
        <w:t xml:space="preserve"> </w:t>
      </w:r>
      <w:r w:rsidRPr="00BD2D7E">
        <w:t>120 </w:t>
      </w:r>
      <w:r>
        <w:t xml:space="preserve">тыс. </w:t>
      </w:r>
      <w:r w:rsidRPr="00BD2D7E">
        <w:t xml:space="preserve">кв. м. земли, ФХ </w:t>
      </w:r>
      <w:r>
        <w:t>«Киевская Русь»</w:t>
      </w:r>
      <w:r w:rsidRPr="00BD2D7E">
        <w:t>)</w:t>
      </w:r>
      <w:r>
        <w:t>.</w:t>
      </w:r>
    </w:p>
    <w:p w:rsidR="00DE406E" w:rsidRPr="00BD2D7E" w:rsidRDefault="00DE406E" w:rsidP="00DE406E">
      <w:pPr>
        <w:pStyle w:val="Ad2"/>
      </w:pPr>
      <w:r w:rsidRPr="00BD2D7E">
        <w:rPr>
          <w:b/>
        </w:rPr>
        <w:t>Связи:</w:t>
      </w:r>
      <w:r>
        <w:rPr>
          <w:b/>
        </w:rPr>
        <w:t xml:space="preserve"> </w:t>
      </w:r>
      <w:r>
        <w:t xml:space="preserve">БПП </w:t>
      </w:r>
      <w:r w:rsidRPr="00BD2D7E">
        <w:t xml:space="preserve">в Харьковской области </w:t>
      </w:r>
      <w:r>
        <w:t xml:space="preserve">курирует </w:t>
      </w:r>
      <w:r w:rsidRPr="00BD2D7E">
        <w:t>глава АП Игорь Райнин.</w:t>
      </w:r>
    </w:p>
    <w:p w:rsidR="0096075F" w:rsidRPr="00BD2D7E" w:rsidRDefault="00B570D8" w:rsidP="002A4FF9">
      <w:pPr>
        <w:pStyle w:val="Ad30"/>
        <w:spacing w:before="120" w:after="0"/>
      </w:pPr>
      <w:r w:rsidRPr="00BD2D7E">
        <w:t>Литвинов Александр Николаевич</w:t>
      </w:r>
      <w:r w:rsidR="00DE406E">
        <w:t xml:space="preserve"> –</w:t>
      </w:r>
      <w:r w:rsidR="00DE406E" w:rsidRPr="00BD2D7E">
        <w:t xml:space="preserve"> </w:t>
      </w:r>
      <w:proofErr w:type="spellStart"/>
      <w:r w:rsidR="00DE406E" w:rsidRPr="00BD2D7E">
        <w:t>Балаклейск</w:t>
      </w:r>
      <w:r w:rsidR="00DE406E">
        <w:t>ий</w:t>
      </w:r>
      <w:proofErr w:type="spellEnd"/>
      <w:r w:rsidR="00DE406E">
        <w:t xml:space="preserve"> район</w:t>
      </w:r>
    </w:p>
    <w:p w:rsidR="0096075F" w:rsidRPr="00BD2D7E" w:rsidRDefault="0096075F" w:rsidP="002A4FF9">
      <w:pPr>
        <w:pStyle w:val="Ad2"/>
        <w:spacing w:after="0"/>
      </w:pPr>
      <w:r w:rsidRPr="00BD2D7E">
        <w:t xml:space="preserve">Выдвинут </w:t>
      </w:r>
      <w:r w:rsidR="00DE406E">
        <w:t>«</w:t>
      </w:r>
      <w:r w:rsidR="00DA0618">
        <w:t>Волонтерской</w:t>
      </w:r>
      <w:r w:rsidR="00A36BC0" w:rsidRPr="00BD2D7E">
        <w:t xml:space="preserve"> парти</w:t>
      </w:r>
      <w:r w:rsidR="00DA0618">
        <w:t>ей</w:t>
      </w:r>
      <w:r w:rsidR="00A36BC0" w:rsidRPr="00BD2D7E">
        <w:t xml:space="preserve"> Украины</w:t>
      </w:r>
      <w:r w:rsidR="00DE406E">
        <w:t>»</w:t>
      </w:r>
      <w:r w:rsidRPr="00BD2D7E">
        <w:t>.</w:t>
      </w:r>
    </w:p>
    <w:p w:rsidR="0096075F" w:rsidRPr="00BD2D7E" w:rsidRDefault="0096075F" w:rsidP="002A4FF9">
      <w:pPr>
        <w:pStyle w:val="Ad2"/>
        <w:spacing w:after="0"/>
      </w:pPr>
      <w:r w:rsidRPr="00BD2D7E">
        <w:rPr>
          <w:b/>
        </w:rPr>
        <w:t>Бизнес-интересы:</w:t>
      </w:r>
      <w:r w:rsidR="003C0FE0">
        <w:rPr>
          <w:b/>
        </w:rPr>
        <w:t xml:space="preserve"> </w:t>
      </w:r>
      <w:r w:rsidR="003C0FE0">
        <w:t>н</w:t>
      </w:r>
      <w:r w:rsidR="00436643" w:rsidRPr="00BD2D7E">
        <w:t xml:space="preserve">е </w:t>
      </w:r>
      <w:r w:rsidR="00DA0618">
        <w:t>выявлены.</w:t>
      </w:r>
    </w:p>
    <w:p w:rsidR="0096075F" w:rsidRPr="00BD2D7E" w:rsidRDefault="0096075F" w:rsidP="00174300">
      <w:pPr>
        <w:pStyle w:val="Ad2"/>
        <w:spacing w:after="0"/>
      </w:pPr>
      <w:r w:rsidRPr="00BD2D7E">
        <w:rPr>
          <w:b/>
        </w:rPr>
        <w:t>Связи:</w:t>
      </w:r>
      <w:r w:rsidR="003C0FE0">
        <w:rPr>
          <w:b/>
        </w:rPr>
        <w:t xml:space="preserve"> </w:t>
      </w:r>
      <w:r w:rsidR="00DE406E">
        <w:rPr>
          <w:b/>
        </w:rPr>
        <w:t>«</w:t>
      </w:r>
      <w:r w:rsidR="00721E65" w:rsidRPr="00BD2D7E">
        <w:t>Волонтерская партия Украины</w:t>
      </w:r>
      <w:r w:rsidR="00DE406E">
        <w:t>»</w:t>
      </w:r>
      <w:r w:rsidR="00721E65" w:rsidRPr="00BD2D7E">
        <w:t xml:space="preserve"> </w:t>
      </w:r>
      <w:r w:rsidR="00DA0618" w:rsidRPr="00B20D8F">
        <w:rPr>
          <w:lang w:eastAsia="ru-RU"/>
        </w:rPr>
        <w:t xml:space="preserve">– </w:t>
      </w:r>
      <w:r w:rsidR="00721E65" w:rsidRPr="00BD2D7E">
        <w:t>проект Валерия Демы</w:t>
      </w:r>
      <w:r w:rsidR="00DA0618">
        <w:t>.</w:t>
      </w:r>
    </w:p>
    <w:p w:rsidR="0096075F" w:rsidRPr="00BD2D7E" w:rsidRDefault="0096075F" w:rsidP="003C0FE0">
      <w:pPr>
        <w:pStyle w:val="Ad2"/>
        <w:spacing w:after="0"/>
        <w:rPr>
          <w:b/>
        </w:rPr>
      </w:pPr>
      <w:r w:rsidRPr="00BD2D7E">
        <w:rPr>
          <w:b/>
        </w:rPr>
        <w:t>Примечательные факты:</w:t>
      </w:r>
    </w:p>
    <w:p w:rsidR="002042E2" w:rsidRPr="00BD2D7E" w:rsidRDefault="00DA0618" w:rsidP="00B66A88">
      <w:pPr>
        <w:pStyle w:val="Ad"/>
      </w:pPr>
      <w:r>
        <w:t>2010-</w:t>
      </w:r>
      <w:r w:rsidR="002042E2" w:rsidRPr="00BD2D7E">
        <w:t>2015 г</w:t>
      </w:r>
      <w:r>
        <w:t>г.</w:t>
      </w:r>
      <w:r w:rsidR="002042E2" w:rsidRPr="00BD2D7E">
        <w:t xml:space="preserve"> </w:t>
      </w:r>
      <w:r w:rsidRPr="00B20D8F">
        <w:rPr>
          <w:lang w:eastAsia="ru-RU"/>
        </w:rPr>
        <w:t>–</w:t>
      </w:r>
      <w:r>
        <w:rPr>
          <w:lang w:eastAsia="ru-RU"/>
        </w:rPr>
        <w:t xml:space="preserve"> </w:t>
      </w:r>
      <w:r w:rsidR="002042E2" w:rsidRPr="00BD2D7E">
        <w:t>мэр</w:t>
      </w:r>
      <w:r w:rsidR="00436643" w:rsidRPr="00BD2D7E">
        <w:t xml:space="preserve"> </w:t>
      </w:r>
      <w:r w:rsidR="00174300">
        <w:t xml:space="preserve">г. </w:t>
      </w:r>
      <w:r>
        <w:t>Балакле</w:t>
      </w:r>
      <w:r w:rsidR="00174300">
        <w:t>я (</w:t>
      </w:r>
      <w:r w:rsidR="00436643" w:rsidRPr="00BD2D7E">
        <w:t>ПР)</w:t>
      </w:r>
      <w:r>
        <w:t>.</w:t>
      </w:r>
    </w:p>
    <w:p w:rsidR="0096075F" w:rsidRPr="00BD2D7E" w:rsidRDefault="00DA0618" w:rsidP="00B66A88">
      <w:pPr>
        <w:pStyle w:val="Ad"/>
      </w:pPr>
      <w:r>
        <w:t>2007-</w:t>
      </w:r>
      <w:r w:rsidR="002042E2" w:rsidRPr="00BD2D7E">
        <w:t>2010 г</w:t>
      </w:r>
      <w:r>
        <w:t>г.</w:t>
      </w:r>
      <w:r w:rsidR="002042E2" w:rsidRPr="00BD2D7E">
        <w:t xml:space="preserve"> </w:t>
      </w:r>
      <w:r w:rsidRPr="00B20D8F">
        <w:rPr>
          <w:lang w:eastAsia="ru-RU"/>
        </w:rPr>
        <w:t xml:space="preserve">– </w:t>
      </w:r>
      <w:r w:rsidR="002042E2" w:rsidRPr="00BD2D7E">
        <w:t xml:space="preserve">первый заместитель председателя </w:t>
      </w:r>
      <w:proofErr w:type="spellStart"/>
      <w:r w:rsidR="002042E2" w:rsidRPr="00BD2D7E">
        <w:t>Балаклейской</w:t>
      </w:r>
      <w:proofErr w:type="spellEnd"/>
      <w:r w:rsidR="002042E2" w:rsidRPr="00BD2D7E">
        <w:t xml:space="preserve"> РГА</w:t>
      </w:r>
      <w:r>
        <w:t>.</w:t>
      </w:r>
    </w:p>
    <w:p w:rsidR="00DE406E" w:rsidRPr="00BD2D7E" w:rsidRDefault="00DE406E" w:rsidP="002A4FF9">
      <w:pPr>
        <w:pStyle w:val="Ad30"/>
        <w:spacing w:before="120" w:after="0"/>
      </w:pPr>
      <w:r>
        <w:t xml:space="preserve"> </w:t>
      </w:r>
      <w:proofErr w:type="spellStart"/>
      <w:r w:rsidRPr="00BD2D7E">
        <w:t>Бреус</w:t>
      </w:r>
      <w:proofErr w:type="spellEnd"/>
      <w:r w:rsidRPr="00BD2D7E">
        <w:t xml:space="preserve"> Владимир Викторович</w:t>
      </w:r>
      <w:r w:rsidRPr="00DE406E">
        <w:t xml:space="preserve"> </w:t>
      </w:r>
      <w:r>
        <w:t>–</w:t>
      </w:r>
      <w:r w:rsidRPr="00BD2D7E">
        <w:t xml:space="preserve"> </w:t>
      </w:r>
      <w:proofErr w:type="spellStart"/>
      <w:r w:rsidRPr="00BD2D7E">
        <w:t>Близнюковск</w:t>
      </w:r>
      <w:r>
        <w:t>ий</w:t>
      </w:r>
      <w:proofErr w:type="spellEnd"/>
      <w:r>
        <w:t xml:space="preserve"> район</w:t>
      </w:r>
    </w:p>
    <w:p w:rsidR="00DE406E" w:rsidRPr="00BD2D7E" w:rsidRDefault="00DE406E" w:rsidP="00174300">
      <w:pPr>
        <w:pStyle w:val="Ad2"/>
        <w:spacing w:after="0"/>
      </w:pPr>
      <w:r>
        <w:t xml:space="preserve">Выдвинут «Волонтерской партией </w:t>
      </w:r>
      <w:r w:rsidRPr="00BD2D7E">
        <w:t>Украины</w:t>
      </w:r>
      <w:r>
        <w:t>»</w:t>
      </w:r>
      <w:r w:rsidRPr="00BD2D7E">
        <w:t>.</w:t>
      </w:r>
    </w:p>
    <w:p w:rsidR="00DE406E" w:rsidRPr="00BD2D7E" w:rsidRDefault="00DE406E" w:rsidP="00174300">
      <w:pPr>
        <w:pStyle w:val="Ad2"/>
        <w:spacing w:after="0"/>
      </w:pPr>
      <w:r w:rsidRPr="00BD2D7E">
        <w:rPr>
          <w:b/>
        </w:rPr>
        <w:t>Бизнес-интересы:</w:t>
      </w:r>
      <w:r>
        <w:rPr>
          <w:b/>
        </w:rPr>
        <w:t xml:space="preserve"> </w:t>
      </w:r>
      <w:r>
        <w:t>с</w:t>
      </w:r>
      <w:r w:rsidRPr="00BD2D7E">
        <w:t>ельское хозяйство (100 </w:t>
      </w:r>
      <w:r>
        <w:t>тыс.</w:t>
      </w:r>
      <w:r w:rsidRPr="00BD2D7E">
        <w:t xml:space="preserve"> кв. м. земли)</w:t>
      </w:r>
      <w:r>
        <w:t>.</w:t>
      </w:r>
    </w:p>
    <w:p w:rsidR="00DE406E" w:rsidRPr="00BD2D7E" w:rsidRDefault="00DE406E" w:rsidP="00174300">
      <w:pPr>
        <w:pStyle w:val="Ad2"/>
        <w:spacing w:after="0"/>
      </w:pPr>
      <w:r w:rsidRPr="00BD2D7E">
        <w:rPr>
          <w:b/>
        </w:rPr>
        <w:t>Связи:</w:t>
      </w:r>
      <w:r>
        <w:rPr>
          <w:b/>
        </w:rPr>
        <w:t xml:space="preserve"> «</w:t>
      </w:r>
      <w:r w:rsidRPr="00BD2D7E">
        <w:t>Волонтерская партия Украины</w:t>
      </w:r>
      <w:r>
        <w:t>»</w:t>
      </w:r>
      <w:r w:rsidRPr="00BD2D7E">
        <w:t xml:space="preserve"> </w:t>
      </w:r>
      <w:r w:rsidRPr="00B20D8F">
        <w:rPr>
          <w:lang w:eastAsia="ru-RU"/>
        </w:rPr>
        <w:t xml:space="preserve">– </w:t>
      </w:r>
      <w:r w:rsidRPr="00BD2D7E">
        <w:t>проект Валерия Демы</w:t>
      </w:r>
      <w:r>
        <w:t>.</w:t>
      </w:r>
    </w:p>
    <w:p w:rsidR="00DE406E" w:rsidRPr="00174300" w:rsidRDefault="00DE406E" w:rsidP="00174300">
      <w:pPr>
        <w:pStyle w:val="Ad2"/>
        <w:spacing w:after="0"/>
        <w:rPr>
          <w:rStyle w:val="shorttext"/>
          <w:b/>
        </w:rPr>
      </w:pPr>
      <w:r w:rsidRPr="00BD2D7E">
        <w:rPr>
          <w:b/>
        </w:rPr>
        <w:t>Примечательные факты:</w:t>
      </w:r>
      <w:r w:rsidR="00174300">
        <w:rPr>
          <w:b/>
        </w:rPr>
        <w:t xml:space="preserve"> </w:t>
      </w:r>
      <w:r w:rsidR="00174300">
        <w:rPr>
          <w:rStyle w:val="shorttext"/>
        </w:rPr>
        <w:t>с</w:t>
      </w:r>
      <w:r>
        <w:rPr>
          <w:rStyle w:val="shorttext"/>
        </w:rPr>
        <w:t xml:space="preserve"> 2010 г. </w:t>
      </w:r>
      <w:r w:rsidRPr="00B20D8F">
        <w:rPr>
          <w:lang w:eastAsia="ru-RU"/>
        </w:rPr>
        <w:t xml:space="preserve">– </w:t>
      </w:r>
      <w:r>
        <w:rPr>
          <w:lang w:eastAsia="ru-RU"/>
        </w:rPr>
        <w:t>п</w:t>
      </w:r>
      <w:r w:rsidRPr="00BD2D7E">
        <w:rPr>
          <w:rStyle w:val="shorttext"/>
        </w:rPr>
        <w:t xml:space="preserve">редседатель </w:t>
      </w:r>
      <w:proofErr w:type="spellStart"/>
      <w:r w:rsidRPr="00BD2D7E">
        <w:rPr>
          <w:rStyle w:val="shorttext"/>
        </w:rPr>
        <w:t>Близнюко</w:t>
      </w:r>
      <w:r w:rsidR="00174300">
        <w:rPr>
          <w:rStyle w:val="shorttext"/>
        </w:rPr>
        <w:t>вского</w:t>
      </w:r>
      <w:proofErr w:type="spellEnd"/>
      <w:r w:rsidR="00174300">
        <w:rPr>
          <w:rStyle w:val="shorttext"/>
        </w:rPr>
        <w:t xml:space="preserve"> районного совета.</w:t>
      </w:r>
    </w:p>
    <w:p w:rsidR="0096075F" w:rsidRPr="00BD2D7E" w:rsidRDefault="0096075F" w:rsidP="009538DD">
      <w:pPr>
        <w:pStyle w:val="1"/>
      </w:pPr>
      <w:bookmarkStart w:id="20" w:name="_Toc529802409"/>
      <w:r w:rsidRPr="00BD2D7E">
        <w:lastRenderedPageBreak/>
        <w:t>ОКРУГ №179</w:t>
      </w:r>
      <w:bookmarkEnd w:id="20"/>
    </w:p>
    <w:p w:rsidR="0096075F" w:rsidRPr="00BD2D7E" w:rsidRDefault="0096075F" w:rsidP="0087555E">
      <w:pPr>
        <w:pStyle w:val="Ad20"/>
      </w:pPr>
      <w:r w:rsidRPr="00BD2D7E">
        <w:t>Информация об округе</w:t>
      </w:r>
    </w:p>
    <w:p w:rsidR="0096075F" w:rsidRPr="00BD2D7E" w:rsidRDefault="0096075F" w:rsidP="0087555E">
      <w:pPr>
        <w:pStyle w:val="Ad2"/>
        <w:spacing w:after="0"/>
      </w:pPr>
      <w:r w:rsidRPr="00BD2D7E">
        <w:t>Количество</w:t>
      </w:r>
      <w:r w:rsidR="00DA0618">
        <w:t xml:space="preserve"> избирателей в округе в 2014 г.</w:t>
      </w:r>
      <w:r w:rsidRPr="00BD2D7E">
        <w:t xml:space="preserve"> </w:t>
      </w:r>
      <w:r w:rsidR="00DA0618" w:rsidRPr="00B20D8F">
        <w:rPr>
          <w:lang w:eastAsia="ru-RU"/>
        </w:rPr>
        <w:t xml:space="preserve">– </w:t>
      </w:r>
      <w:r w:rsidR="00600DB0" w:rsidRPr="00BD2D7E">
        <w:t>156,9</w:t>
      </w:r>
      <w:r w:rsidRPr="00BD2D7E">
        <w:t xml:space="preserve"> тыс. чел.</w:t>
      </w:r>
    </w:p>
    <w:p w:rsidR="0096075F" w:rsidRPr="00BD2D7E" w:rsidRDefault="0096075F" w:rsidP="0087555E">
      <w:pPr>
        <w:pStyle w:val="Ad2"/>
        <w:spacing w:after="0"/>
      </w:pPr>
      <w:r w:rsidRPr="00BD2D7E">
        <w:t xml:space="preserve">Явка на парламентские выборы в 2014 г. </w:t>
      </w:r>
      <w:r w:rsidR="00DA0618" w:rsidRPr="00B20D8F">
        <w:rPr>
          <w:lang w:eastAsia="ru-RU"/>
        </w:rPr>
        <w:t xml:space="preserve">– </w:t>
      </w:r>
      <w:r w:rsidR="00600DB0" w:rsidRPr="00BD2D7E">
        <w:t>42</w:t>
      </w:r>
      <w:r w:rsidRPr="00BD2D7E">
        <w:t>% (</w:t>
      </w:r>
      <w:r w:rsidR="00600DB0" w:rsidRPr="00BD2D7E">
        <w:t>65,6</w:t>
      </w:r>
      <w:r w:rsidRPr="00BD2D7E">
        <w:t>тыс. чел.).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К округу относятся: </w:t>
      </w:r>
    </w:p>
    <w:p w:rsidR="009F65DF" w:rsidRDefault="009F65DF" w:rsidP="00882222">
      <w:pPr>
        <w:pStyle w:val="Ad"/>
      </w:pPr>
      <w:r>
        <w:t>г.</w:t>
      </w:r>
      <w:r w:rsidR="00600DB0" w:rsidRPr="00BD2D7E">
        <w:t xml:space="preserve"> Лозовая</w:t>
      </w:r>
      <w:r>
        <w:t>;</w:t>
      </w:r>
    </w:p>
    <w:p w:rsidR="009F65DF" w:rsidRDefault="00600DB0" w:rsidP="00882222">
      <w:pPr>
        <w:pStyle w:val="Ad"/>
      </w:pPr>
      <w:proofErr w:type="spellStart"/>
      <w:r w:rsidRPr="00BD2D7E">
        <w:t>Зачепиловский</w:t>
      </w:r>
      <w:proofErr w:type="spellEnd"/>
      <w:r w:rsidR="009F65DF">
        <w:t xml:space="preserve"> район;</w:t>
      </w:r>
    </w:p>
    <w:p w:rsidR="009F65DF" w:rsidRDefault="00600DB0" w:rsidP="00882222">
      <w:pPr>
        <w:pStyle w:val="Ad"/>
      </w:pPr>
      <w:proofErr w:type="spellStart"/>
      <w:r w:rsidRPr="00BD2D7E">
        <w:t>Кегичевский</w:t>
      </w:r>
      <w:proofErr w:type="spellEnd"/>
      <w:r w:rsidR="009F65DF">
        <w:t xml:space="preserve"> район;</w:t>
      </w:r>
    </w:p>
    <w:p w:rsidR="009F65DF" w:rsidRDefault="00600DB0" w:rsidP="00882222">
      <w:pPr>
        <w:pStyle w:val="Ad"/>
      </w:pPr>
      <w:proofErr w:type="spellStart"/>
      <w:r w:rsidRPr="00BD2D7E">
        <w:t>Красноградский</w:t>
      </w:r>
      <w:proofErr w:type="spellEnd"/>
      <w:r w:rsidR="009F65DF">
        <w:t xml:space="preserve"> район;</w:t>
      </w:r>
    </w:p>
    <w:p w:rsidR="009F65DF" w:rsidRDefault="00600DB0" w:rsidP="00882222">
      <w:pPr>
        <w:pStyle w:val="Ad"/>
      </w:pPr>
      <w:r w:rsidRPr="00BD2D7E">
        <w:t>Лозовской</w:t>
      </w:r>
      <w:r w:rsidR="009F65DF">
        <w:t xml:space="preserve"> район;</w:t>
      </w:r>
    </w:p>
    <w:p w:rsidR="0096075F" w:rsidRPr="00BD2D7E" w:rsidRDefault="009F65DF" w:rsidP="00882222">
      <w:pPr>
        <w:pStyle w:val="Ad"/>
      </w:pPr>
      <w:proofErr w:type="spellStart"/>
      <w:r>
        <w:t>Сахновщинский</w:t>
      </w:r>
      <w:proofErr w:type="spellEnd"/>
      <w:r>
        <w:t xml:space="preserve"> район</w:t>
      </w:r>
      <w:r w:rsidR="0096075F" w:rsidRPr="00BD2D7E">
        <w:t>.</w:t>
      </w:r>
    </w:p>
    <w:p w:rsidR="0096075F" w:rsidRPr="00BD2D7E" w:rsidRDefault="00DA0618" w:rsidP="0087555E">
      <w:pPr>
        <w:pStyle w:val="Ad2"/>
        <w:spacing w:before="120" w:after="120"/>
      </w:pPr>
      <w:r>
        <w:t xml:space="preserve">Участков в округе </w:t>
      </w:r>
      <w:r w:rsidRPr="00B20D8F">
        <w:rPr>
          <w:lang w:eastAsia="ru-RU"/>
        </w:rPr>
        <w:t xml:space="preserve">– </w:t>
      </w:r>
      <w:r w:rsidR="00882222" w:rsidRPr="00BD2D7E">
        <w:t>189</w:t>
      </w:r>
      <w:r w:rsidR="0096075F" w:rsidRPr="00BD2D7E">
        <w:t>, в т.ч.:</w:t>
      </w:r>
    </w:p>
    <w:p w:rsidR="0096075F" w:rsidRPr="00BD2D7E" w:rsidRDefault="00DA0618" w:rsidP="0096075F">
      <w:pPr>
        <w:pStyle w:val="Ad"/>
      </w:pPr>
      <w:r>
        <w:t>больших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882222" w:rsidRPr="00BD2D7E">
        <w:t>34</w:t>
      </w:r>
      <w:r w:rsidR="0096075F" w:rsidRPr="00BD2D7E">
        <w:t>;</w:t>
      </w:r>
    </w:p>
    <w:p w:rsidR="0096075F" w:rsidRPr="00BD2D7E" w:rsidRDefault="00DA0618" w:rsidP="0096075F">
      <w:pPr>
        <w:pStyle w:val="Ad"/>
      </w:pPr>
      <w:r>
        <w:t>средних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882222" w:rsidRPr="00BD2D7E">
        <w:t>82</w:t>
      </w:r>
      <w:r w:rsidR="0096075F" w:rsidRPr="00BD2D7E">
        <w:t>;</w:t>
      </w:r>
    </w:p>
    <w:p w:rsidR="0096075F" w:rsidRPr="00BD2D7E" w:rsidRDefault="00DA0618" w:rsidP="0096075F">
      <w:pPr>
        <w:pStyle w:val="Ad"/>
      </w:pPr>
      <w:r>
        <w:t>малых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882222" w:rsidRPr="00BD2D7E">
        <w:t>73</w:t>
      </w:r>
      <w:r w:rsidR="0096075F" w:rsidRPr="00BD2D7E">
        <w:t>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В 2012 г. от округа в парламент был избран </w:t>
      </w:r>
      <w:r w:rsidR="00E66B18" w:rsidRPr="00BD2D7E">
        <w:t xml:space="preserve">Анатолий </w:t>
      </w:r>
      <w:proofErr w:type="spellStart"/>
      <w:r w:rsidR="00E66B18" w:rsidRPr="00BD2D7E">
        <w:t>Гиршфельд</w:t>
      </w:r>
      <w:proofErr w:type="spellEnd"/>
      <w:r w:rsidRPr="00BD2D7E">
        <w:t xml:space="preserve"> (</w:t>
      </w:r>
      <w:r w:rsidR="0087555E">
        <w:t>ПР</w:t>
      </w:r>
      <w:r w:rsidRPr="00BD2D7E">
        <w:t>).</w:t>
      </w:r>
    </w:p>
    <w:p w:rsidR="0096075F" w:rsidRPr="00BD2D7E" w:rsidRDefault="0096075F" w:rsidP="0087555E">
      <w:pPr>
        <w:pStyle w:val="Ad20"/>
      </w:pPr>
      <w:r w:rsidRPr="00BD2D7E">
        <w:t>Выборы в парламент в 2014 г.</w:t>
      </w:r>
    </w:p>
    <w:p w:rsidR="0096075F" w:rsidRPr="00BD2D7E" w:rsidRDefault="00E66B18" w:rsidP="0096075F">
      <w:pPr>
        <w:pStyle w:val="Ad30"/>
      </w:pPr>
      <w:proofErr w:type="spellStart"/>
      <w:r w:rsidRPr="00BD2D7E">
        <w:t>Гиршфельд</w:t>
      </w:r>
      <w:proofErr w:type="spellEnd"/>
      <w:r w:rsidRPr="00BD2D7E">
        <w:t xml:space="preserve"> Анатолий </w:t>
      </w:r>
      <w:proofErr w:type="spellStart"/>
      <w:r w:rsidRPr="00BD2D7E">
        <w:t>Мусиевич</w:t>
      </w:r>
      <w:proofErr w:type="spellEnd"/>
      <w:r w:rsidR="0096075F" w:rsidRPr="00BD2D7E">
        <w:t xml:space="preserve"> – победитель</w:t>
      </w:r>
    </w:p>
    <w:p w:rsidR="0096075F" w:rsidRPr="00BD2D7E" w:rsidRDefault="00E66B18" w:rsidP="00316A9E">
      <w:pPr>
        <w:pStyle w:val="Ad2"/>
        <w:spacing w:after="0"/>
      </w:pPr>
      <w:r w:rsidRPr="00BD2D7E">
        <w:t>Самовыдвижение</w:t>
      </w:r>
      <w:r w:rsidR="0096075F" w:rsidRPr="00BD2D7E">
        <w:t>.</w:t>
      </w:r>
    </w:p>
    <w:p w:rsidR="0096075F" w:rsidRPr="00BD2D7E" w:rsidRDefault="0096075F" w:rsidP="00316A9E">
      <w:pPr>
        <w:pStyle w:val="Ad2"/>
        <w:spacing w:after="0"/>
      </w:pPr>
      <w:r w:rsidRPr="00BD2D7E">
        <w:t xml:space="preserve">Получил </w:t>
      </w:r>
      <w:r w:rsidR="00E66B18" w:rsidRPr="00BD2D7E">
        <w:t>15,9</w:t>
      </w:r>
      <w:r w:rsidRPr="00BD2D7E">
        <w:t xml:space="preserve"> тыс. голосов (</w:t>
      </w:r>
      <w:r w:rsidR="00E66B18" w:rsidRPr="00BD2D7E">
        <w:t>24</w:t>
      </w:r>
      <w:r w:rsidRPr="00BD2D7E">
        <w:t>% явившихся).</w:t>
      </w:r>
    </w:p>
    <w:p w:rsidR="0096075F" w:rsidRPr="00BD2D7E" w:rsidRDefault="0096075F" w:rsidP="0096075F">
      <w:pPr>
        <w:pStyle w:val="Ad2"/>
      </w:pPr>
      <w:r w:rsidRPr="00BD2D7E">
        <w:t xml:space="preserve">Фракция по состоянию на </w:t>
      </w:r>
      <w:r w:rsidR="00E66B18" w:rsidRPr="00BD2D7E">
        <w:t>30</w:t>
      </w:r>
      <w:r w:rsidRPr="00BD2D7E">
        <w:t>.</w:t>
      </w:r>
      <w:r w:rsidR="00E66B18" w:rsidRPr="00BD2D7E">
        <w:t>10</w:t>
      </w:r>
      <w:r w:rsidRPr="00BD2D7E">
        <w:t>.</w:t>
      </w:r>
      <w:r w:rsidR="00E66B18" w:rsidRPr="00BD2D7E">
        <w:t>201</w:t>
      </w:r>
      <w:r w:rsidR="00DC3F12" w:rsidRPr="00BD2D7E">
        <w:t>8</w:t>
      </w:r>
      <w:r w:rsidRPr="00BD2D7E">
        <w:t xml:space="preserve"> г. – </w:t>
      </w:r>
      <w:r w:rsidR="00316A9E">
        <w:t>«</w:t>
      </w:r>
      <w:r w:rsidR="00DC3F12" w:rsidRPr="00BD2D7E">
        <w:t>Воля народа</w:t>
      </w:r>
      <w:r w:rsidR="00316A9E">
        <w:t>»</w:t>
      </w:r>
      <w:r w:rsidRPr="00BD2D7E">
        <w:t>.</w:t>
      </w:r>
    </w:p>
    <w:p w:rsidR="0096075F" w:rsidRPr="00BD2D7E" w:rsidRDefault="0096075F" w:rsidP="003C0FE0">
      <w:pPr>
        <w:pStyle w:val="Ad2"/>
        <w:jc w:val="both"/>
      </w:pPr>
      <w:r w:rsidRPr="00BD2D7E">
        <w:rPr>
          <w:b/>
        </w:rPr>
        <w:t>Бизнес-интересы:</w:t>
      </w:r>
      <w:r w:rsidR="003C0FE0">
        <w:rPr>
          <w:b/>
        </w:rPr>
        <w:t xml:space="preserve"> </w:t>
      </w:r>
      <w:r w:rsidR="0033267C">
        <w:t>и</w:t>
      </w:r>
      <w:r w:rsidR="00D84D45" w:rsidRPr="00BD2D7E">
        <w:t>ндустриальна</w:t>
      </w:r>
      <w:r w:rsidR="0033267C">
        <w:t>я</w:t>
      </w:r>
      <w:r w:rsidR="00D84D45" w:rsidRPr="00BD2D7E">
        <w:t xml:space="preserve"> группа УПЭК (Харьковский подшипниковый завод, Оскольский подшипниковый завод, Лозовской кузнечно-механический завод, Украинская литейная компания, Харьковский электротехнический завод «</w:t>
      </w:r>
      <w:proofErr w:type="spellStart"/>
      <w:r w:rsidR="00D84D45" w:rsidRPr="00BD2D7E">
        <w:t>Укрэлектромаш</w:t>
      </w:r>
      <w:proofErr w:type="spellEnd"/>
      <w:r w:rsidR="00D84D45" w:rsidRPr="00BD2D7E">
        <w:t>», Харьковский станкостроительный завод)</w:t>
      </w:r>
      <w:r w:rsidR="00DA0618">
        <w:t>.</w:t>
      </w:r>
    </w:p>
    <w:p w:rsidR="0096075F" w:rsidRPr="00BD2D7E" w:rsidRDefault="0096075F" w:rsidP="0033267C">
      <w:pPr>
        <w:pStyle w:val="Ad2"/>
        <w:spacing w:before="120" w:after="0"/>
        <w:jc w:val="both"/>
        <w:rPr>
          <w:b/>
        </w:rPr>
      </w:pPr>
      <w:r w:rsidRPr="00BD2D7E">
        <w:rPr>
          <w:b/>
        </w:rPr>
        <w:t>Связи:</w:t>
      </w:r>
    </w:p>
    <w:p w:rsidR="0096075F" w:rsidRDefault="00F50530" w:rsidP="003C0FE0">
      <w:pPr>
        <w:pStyle w:val="Ad"/>
        <w:jc w:val="both"/>
      </w:pPr>
      <w:r w:rsidRPr="00BD2D7E">
        <w:t>имеет тесные бизнес</w:t>
      </w:r>
      <w:r w:rsidR="00DA0618">
        <w:t>-</w:t>
      </w:r>
      <w:r w:rsidRPr="00BD2D7E">
        <w:t>связи с другим харько</w:t>
      </w:r>
      <w:r w:rsidR="00DA0618">
        <w:t xml:space="preserve">вским депутатом – Дмитрием </w:t>
      </w:r>
      <w:proofErr w:type="spellStart"/>
      <w:r w:rsidR="00DA0618">
        <w:t>Свята</w:t>
      </w:r>
      <w:r w:rsidRPr="00BD2D7E">
        <w:t>шем</w:t>
      </w:r>
      <w:proofErr w:type="spellEnd"/>
      <w:r w:rsidR="0096075F" w:rsidRPr="00BD2D7E">
        <w:t>.</w:t>
      </w:r>
      <w:r w:rsidRPr="00BD2D7E">
        <w:t xml:space="preserve"> </w:t>
      </w:r>
      <w:r w:rsidR="00DA0618">
        <w:t>Н</w:t>
      </w:r>
      <w:r w:rsidRPr="00BD2D7E">
        <w:t xml:space="preserve">а заводах </w:t>
      </w:r>
      <w:proofErr w:type="spellStart"/>
      <w:r w:rsidRPr="00BD2D7E">
        <w:t>Гиршфельда</w:t>
      </w:r>
      <w:proofErr w:type="spellEnd"/>
      <w:r w:rsidRPr="00BD2D7E">
        <w:t xml:space="preserve"> производятся запчасти</w:t>
      </w:r>
      <w:r w:rsidR="00DA0618">
        <w:t xml:space="preserve"> для автомобилей концерна «АИС»;</w:t>
      </w:r>
    </w:p>
    <w:p w:rsidR="000D74D8" w:rsidRPr="00BD2D7E" w:rsidRDefault="00D17A94" w:rsidP="003C0FE0">
      <w:pPr>
        <w:pStyle w:val="Ad"/>
        <w:jc w:val="both"/>
      </w:pPr>
      <w:r>
        <w:t>Группу «Воля народа» в Харькове курирует Александр Фельдман.</w:t>
      </w:r>
    </w:p>
    <w:p w:rsidR="0096075F" w:rsidRPr="00F60C06" w:rsidRDefault="0096075F" w:rsidP="00F60C06">
      <w:pPr>
        <w:pStyle w:val="Ad2"/>
        <w:spacing w:before="240" w:after="0"/>
        <w:rPr>
          <w:b/>
        </w:rPr>
      </w:pPr>
      <w:r w:rsidRPr="00BD2D7E">
        <w:rPr>
          <w:b/>
        </w:rPr>
        <w:t>Примечательные факты:</w:t>
      </w:r>
      <w:r w:rsidR="00F60C06">
        <w:rPr>
          <w:b/>
        </w:rPr>
        <w:t xml:space="preserve"> </w:t>
      </w:r>
      <w:r w:rsidR="00F60C06">
        <w:t>н</w:t>
      </w:r>
      <w:r w:rsidR="0006552B" w:rsidRPr="00BD2D7E">
        <w:t>ародный депутат Украины IV, VII и VII созывов</w:t>
      </w:r>
      <w:r w:rsidR="00F60C06">
        <w:t>.</w:t>
      </w:r>
    </w:p>
    <w:p w:rsidR="0096075F" w:rsidRPr="00BD2D7E" w:rsidRDefault="00DF7446" w:rsidP="00F60C06">
      <w:pPr>
        <w:pStyle w:val="Ad30"/>
        <w:pageBreakBefore/>
        <w:spacing w:after="0"/>
      </w:pPr>
      <w:proofErr w:type="spellStart"/>
      <w:r w:rsidRPr="00BD2D7E">
        <w:lastRenderedPageBreak/>
        <w:t>Грицак</w:t>
      </w:r>
      <w:proofErr w:type="spellEnd"/>
      <w:r w:rsidRPr="00BD2D7E">
        <w:t xml:space="preserve"> Василий Николаевич</w:t>
      </w:r>
      <w:r w:rsidR="0096075F" w:rsidRPr="00BD2D7E">
        <w:t xml:space="preserve"> – второе место</w:t>
      </w:r>
    </w:p>
    <w:p w:rsidR="0096075F" w:rsidRPr="00BD2D7E" w:rsidRDefault="00DF7446" w:rsidP="00F60C06">
      <w:pPr>
        <w:pStyle w:val="Ad2"/>
        <w:spacing w:after="0"/>
      </w:pPr>
      <w:r w:rsidRPr="00BD2D7E">
        <w:t>Самовыдвижение</w:t>
      </w:r>
      <w:r w:rsidR="0096075F" w:rsidRPr="00BD2D7E">
        <w:t>.</w:t>
      </w:r>
    </w:p>
    <w:p w:rsidR="0096075F" w:rsidRPr="00BD2D7E" w:rsidRDefault="0096075F" w:rsidP="0096075F">
      <w:pPr>
        <w:pStyle w:val="Ad2"/>
      </w:pPr>
      <w:r w:rsidRPr="00BD2D7E">
        <w:t xml:space="preserve">Получил </w:t>
      </w:r>
      <w:r w:rsidR="00DF7446" w:rsidRPr="00BD2D7E">
        <w:t>12</w:t>
      </w:r>
      <w:r w:rsidRPr="00BD2D7E">
        <w:t xml:space="preserve"> тыс. голосов (</w:t>
      </w:r>
      <w:r w:rsidR="000549DD" w:rsidRPr="00BD2D7E">
        <w:t>18</w:t>
      </w:r>
      <w:r w:rsidRPr="00BD2D7E">
        <w:t>% явившихся).</w:t>
      </w:r>
    </w:p>
    <w:p w:rsidR="00BF5B2C" w:rsidRPr="00BF5B2C" w:rsidRDefault="0096075F" w:rsidP="00BF5B2C">
      <w:pPr>
        <w:pStyle w:val="Ad2"/>
        <w:spacing w:after="120"/>
        <w:jc w:val="both"/>
      </w:pPr>
      <w:r w:rsidRPr="00BD2D7E">
        <w:rPr>
          <w:b/>
        </w:rPr>
        <w:t>Бизнес-интересы:</w:t>
      </w:r>
      <w:r w:rsidR="003C0FE0">
        <w:rPr>
          <w:b/>
        </w:rPr>
        <w:t xml:space="preserve"> </w:t>
      </w:r>
      <w:r w:rsidR="00BF5B2C" w:rsidRPr="00BF5B2C">
        <w:t>журналисты «</w:t>
      </w:r>
      <w:proofErr w:type="spellStart"/>
      <w:r w:rsidR="00BF5B2C" w:rsidRPr="00BF5B2C">
        <w:t>Наші</w:t>
      </w:r>
      <w:proofErr w:type="spellEnd"/>
      <w:r w:rsidR="00BF5B2C" w:rsidRPr="00BF5B2C">
        <w:t xml:space="preserve"> </w:t>
      </w:r>
      <w:proofErr w:type="spellStart"/>
      <w:r w:rsidR="00BF5B2C" w:rsidRPr="00BF5B2C">
        <w:t>гроші</w:t>
      </w:r>
      <w:proofErr w:type="spellEnd"/>
      <w:r w:rsidR="00BF5B2C" w:rsidRPr="00BF5B2C">
        <w:t xml:space="preserve">» связывают Василия </w:t>
      </w:r>
      <w:proofErr w:type="spellStart"/>
      <w:r w:rsidR="00BF5B2C" w:rsidRPr="00BF5B2C">
        <w:t>Грицака</w:t>
      </w:r>
      <w:proofErr w:type="spellEnd"/>
      <w:r w:rsidR="00BF5B2C" w:rsidRPr="00BF5B2C">
        <w:t xml:space="preserve"> с концерном «ЕДАПС» (монополист в области производства идентификационных документов, систем доступа и систем защиты информации). В настоящее время концерн </w:t>
      </w:r>
      <w:r w:rsidR="000A5C48" w:rsidRPr="00BF5B2C">
        <w:t>«ЕДАПС»</w:t>
      </w:r>
      <w:r w:rsidR="000A5C48">
        <w:t xml:space="preserve"> </w:t>
      </w:r>
      <w:r w:rsidR="00BF5B2C" w:rsidRPr="00BF5B2C">
        <w:t>контролиру</w:t>
      </w:r>
      <w:r w:rsidR="00BF5B2C">
        <w:t>ет депутат ВРУ Юрий Деревянко.</w:t>
      </w:r>
    </w:p>
    <w:p w:rsidR="009C116C" w:rsidRPr="00BF5B2C" w:rsidRDefault="00BF5B2C" w:rsidP="00BF5B2C">
      <w:pPr>
        <w:pStyle w:val="Ad2"/>
        <w:spacing w:after="120"/>
        <w:jc w:val="both"/>
        <w:rPr>
          <w:b/>
        </w:rPr>
      </w:pPr>
      <w:r>
        <w:rPr>
          <w:b/>
        </w:rPr>
        <w:t xml:space="preserve">Связи: </w:t>
      </w:r>
      <w:r w:rsidR="00F60C06">
        <w:t>г</w:t>
      </w:r>
      <w:r w:rsidR="009C116C" w:rsidRPr="00BD2D7E">
        <w:t xml:space="preserve">лава СБУ </w:t>
      </w:r>
      <w:proofErr w:type="spellStart"/>
      <w:r w:rsidR="009C116C" w:rsidRPr="00BD2D7E">
        <w:t>Грицак</w:t>
      </w:r>
      <w:proofErr w:type="spellEnd"/>
      <w:r w:rsidR="009C116C" w:rsidRPr="00BD2D7E">
        <w:t xml:space="preserve"> Васили</w:t>
      </w:r>
      <w:r w:rsidR="00DA0618">
        <w:rPr>
          <w:lang w:val="uk-UA"/>
        </w:rPr>
        <w:t>й</w:t>
      </w:r>
      <w:r w:rsidR="009C116C" w:rsidRPr="00BD2D7E">
        <w:t xml:space="preserve"> Сергеевич</w:t>
      </w:r>
      <w:r w:rsidR="00D47C1F" w:rsidRPr="00BD2D7E">
        <w:t xml:space="preserve"> НЕ является его родственником.</w:t>
      </w:r>
    </w:p>
    <w:p w:rsidR="0096075F" w:rsidRPr="00BD2D7E" w:rsidRDefault="0096075F" w:rsidP="00BF5B2C">
      <w:pPr>
        <w:pStyle w:val="Ad2"/>
        <w:spacing w:before="120" w:after="0"/>
        <w:rPr>
          <w:b/>
        </w:rPr>
      </w:pPr>
      <w:r w:rsidRPr="00BD2D7E">
        <w:rPr>
          <w:b/>
        </w:rPr>
        <w:t>Примечательные факты:</w:t>
      </w:r>
    </w:p>
    <w:p w:rsidR="0096075F" w:rsidRPr="00BD2D7E" w:rsidRDefault="00F60C06" w:rsidP="0096075F">
      <w:pPr>
        <w:pStyle w:val="Ad"/>
      </w:pPr>
      <w:r>
        <w:t>н</w:t>
      </w:r>
      <w:r w:rsidR="000549DD" w:rsidRPr="00BD2D7E">
        <w:t>ародный депутат Украины V созыва и VI созывов</w:t>
      </w:r>
      <w:r w:rsidR="0096075F" w:rsidRPr="00BD2D7E">
        <w:t>;</w:t>
      </w:r>
    </w:p>
    <w:p w:rsidR="0096075F" w:rsidRPr="00BD2D7E" w:rsidRDefault="00F60C06" w:rsidP="00BF5B2C">
      <w:pPr>
        <w:pStyle w:val="Ad"/>
        <w:jc w:val="both"/>
      </w:pPr>
      <w:r>
        <w:t>г</w:t>
      </w:r>
      <w:r w:rsidR="000549DD" w:rsidRPr="00BD2D7E">
        <w:t>енерал-лейтенант милиции, экс-заместитель председателя Государственной миграционной службы Украины</w:t>
      </w:r>
      <w:r w:rsidR="0096075F" w:rsidRPr="00BD2D7E">
        <w:t>.</w:t>
      </w:r>
    </w:p>
    <w:p w:rsidR="0096075F" w:rsidRPr="00BD2D7E" w:rsidRDefault="0096075F" w:rsidP="0033267C">
      <w:pPr>
        <w:pStyle w:val="Ad20"/>
        <w:spacing w:after="0"/>
      </w:pPr>
      <w:r w:rsidRPr="00BD2D7E">
        <w:t>Выборы мэров в 2015 г.</w:t>
      </w:r>
    </w:p>
    <w:p w:rsidR="00BF5B2C" w:rsidRPr="00BD2D7E" w:rsidRDefault="00BF5B2C" w:rsidP="0033267C">
      <w:pPr>
        <w:pStyle w:val="Ad30"/>
        <w:spacing w:before="0" w:after="0"/>
      </w:pPr>
      <w:r w:rsidRPr="00BD2D7E">
        <w:t>Зеленский Сергей Владимирович –</w:t>
      </w:r>
      <w:r>
        <w:t xml:space="preserve"> </w:t>
      </w:r>
      <w:r w:rsidRPr="00BD2D7E">
        <w:t>г. Лозовая</w:t>
      </w:r>
    </w:p>
    <w:p w:rsidR="00BF5B2C" w:rsidRPr="00BD2D7E" w:rsidRDefault="00BF5B2C" w:rsidP="0033267C">
      <w:pPr>
        <w:pStyle w:val="Ad2"/>
        <w:spacing w:after="0"/>
      </w:pPr>
      <w:r w:rsidRPr="00BD2D7E">
        <w:t>Самовыдвижение.</w:t>
      </w:r>
    </w:p>
    <w:p w:rsidR="00BF5B2C" w:rsidRPr="00BD2D7E" w:rsidRDefault="00BF5B2C" w:rsidP="0033267C">
      <w:pPr>
        <w:pStyle w:val="Ad2"/>
        <w:spacing w:after="0"/>
      </w:pPr>
      <w:r w:rsidRPr="00BD2D7E">
        <w:t>Получил 9,2 тыс. голосов (46% явившихся).</w:t>
      </w:r>
    </w:p>
    <w:p w:rsidR="00BF5B2C" w:rsidRPr="00BD2D7E" w:rsidRDefault="00BF5B2C" w:rsidP="0033267C">
      <w:pPr>
        <w:pStyle w:val="Ad2"/>
        <w:spacing w:after="0"/>
      </w:pPr>
      <w:r w:rsidRPr="00BD2D7E">
        <w:rPr>
          <w:b/>
        </w:rPr>
        <w:t>Бизнес-интересы:</w:t>
      </w:r>
      <w:r>
        <w:rPr>
          <w:b/>
        </w:rPr>
        <w:t xml:space="preserve"> </w:t>
      </w:r>
      <w:r>
        <w:t>с</w:t>
      </w:r>
      <w:r w:rsidRPr="00BD2D7E">
        <w:t xml:space="preserve">ельское хозяйство (ООО «Лозовской </w:t>
      </w:r>
      <w:proofErr w:type="spellStart"/>
      <w:r w:rsidRPr="00BD2D7E">
        <w:t>Агропромтехсервис</w:t>
      </w:r>
      <w:proofErr w:type="spellEnd"/>
      <w:r w:rsidRPr="00BD2D7E">
        <w:t>»)</w:t>
      </w:r>
      <w:r>
        <w:t>.</w:t>
      </w:r>
    </w:p>
    <w:p w:rsidR="00BF5B2C" w:rsidRPr="00BD2D7E" w:rsidRDefault="00BF5B2C" w:rsidP="00BF5B2C">
      <w:pPr>
        <w:pStyle w:val="Ad2"/>
      </w:pPr>
      <w:r w:rsidRPr="00BD2D7E">
        <w:rPr>
          <w:b/>
        </w:rPr>
        <w:t>Связи:</w:t>
      </w:r>
      <w:r>
        <w:rPr>
          <w:b/>
        </w:rPr>
        <w:t xml:space="preserve"> </w:t>
      </w:r>
      <w:r w:rsidR="0033267C">
        <w:t xml:space="preserve">близок к </w:t>
      </w:r>
      <w:r w:rsidRPr="00BD2D7E">
        <w:t>Анатоли</w:t>
      </w:r>
      <w:r w:rsidR="0033267C">
        <w:t>ю</w:t>
      </w:r>
      <w:r w:rsidRPr="00BD2D7E">
        <w:t xml:space="preserve"> </w:t>
      </w:r>
      <w:proofErr w:type="spellStart"/>
      <w:r w:rsidRPr="00BD2D7E">
        <w:t>Гир</w:t>
      </w:r>
      <w:r>
        <w:t>ш</w:t>
      </w:r>
      <w:r w:rsidRPr="00BD2D7E">
        <w:t>фельд</w:t>
      </w:r>
      <w:r w:rsidR="0033267C">
        <w:t>у</w:t>
      </w:r>
      <w:proofErr w:type="spellEnd"/>
      <w:r>
        <w:t>.</w:t>
      </w:r>
    </w:p>
    <w:p w:rsidR="00BF5B2C" w:rsidRPr="00BD2D7E" w:rsidRDefault="00BF5B2C" w:rsidP="00BF5B2C">
      <w:pPr>
        <w:pStyle w:val="Ad2"/>
        <w:spacing w:after="0"/>
        <w:rPr>
          <w:b/>
        </w:rPr>
      </w:pPr>
      <w:r w:rsidRPr="00BD2D7E">
        <w:rPr>
          <w:b/>
        </w:rPr>
        <w:t>Примечательные факты:</w:t>
      </w:r>
    </w:p>
    <w:p w:rsidR="00BF5B2C" w:rsidRPr="00BD2D7E" w:rsidRDefault="00BF5B2C" w:rsidP="00BF5B2C">
      <w:pPr>
        <w:pStyle w:val="Ad"/>
      </w:pPr>
      <w:r w:rsidRPr="00BD2D7E">
        <w:t>2010</w:t>
      </w:r>
      <w:r>
        <w:t>-</w:t>
      </w:r>
      <w:r w:rsidRPr="00BD2D7E">
        <w:t xml:space="preserve">2015 гг. </w:t>
      </w:r>
      <w:r w:rsidRPr="00B20D8F">
        <w:rPr>
          <w:lang w:eastAsia="ru-RU"/>
        </w:rPr>
        <w:t xml:space="preserve">– </w:t>
      </w:r>
      <w:r w:rsidRPr="00BD2D7E">
        <w:t>депутат Харьковского областного совета VI созыва;</w:t>
      </w:r>
    </w:p>
    <w:p w:rsidR="00BF5B2C" w:rsidRPr="00BD2D7E" w:rsidRDefault="00BF5B2C" w:rsidP="00BF5B2C">
      <w:pPr>
        <w:pStyle w:val="Ad"/>
      </w:pPr>
      <w:r w:rsidRPr="00BD2D7E">
        <w:t xml:space="preserve">2005-2010 </w:t>
      </w:r>
      <w:r>
        <w:t xml:space="preserve">гг. </w:t>
      </w:r>
      <w:r w:rsidRPr="00B20D8F">
        <w:rPr>
          <w:lang w:eastAsia="ru-RU"/>
        </w:rPr>
        <w:t xml:space="preserve">– </w:t>
      </w:r>
      <w:r w:rsidRPr="00BD2D7E">
        <w:t>председатель Лозовской РГА.</w:t>
      </w:r>
    </w:p>
    <w:p w:rsidR="0096075F" w:rsidRPr="00DA0618" w:rsidRDefault="00AB0B94" w:rsidP="0033267C">
      <w:pPr>
        <w:pStyle w:val="Ad30"/>
        <w:spacing w:before="120" w:after="0"/>
        <w:rPr>
          <w:lang w:val="uk-UA"/>
        </w:rPr>
      </w:pPr>
      <w:r w:rsidRPr="00BD2D7E">
        <w:t>Максим Владимир Иванович</w:t>
      </w:r>
      <w:r w:rsidR="0096075F" w:rsidRPr="00BD2D7E">
        <w:t xml:space="preserve"> –</w:t>
      </w:r>
      <w:r w:rsidR="00BF5B2C">
        <w:t xml:space="preserve"> </w:t>
      </w:r>
      <w:r w:rsidR="00B12252" w:rsidRPr="00BD2D7E">
        <w:t xml:space="preserve">г. </w:t>
      </w:r>
      <w:proofErr w:type="spellStart"/>
      <w:r w:rsidR="00B12252" w:rsidRPr="00BD2D7E">
        <w:t>Красног</w:t>
      </w:r>
      <w:proofErr w:type="spellEnd"/>
      <w:r w:rsidR="00DA0618">
        <w:rPr>
          <w:lang w:val="uk-UA"/>
        </w:rPr>
        <w:t>р</w:t>
      </w:r>
      <w:r w:rsidR="00B12252" w:rsidRPr="00BD2D7E">
        <w:t>а</w:t>
      </w:r>
      <w:r w:rsidR="00DA0618">
        <w:rPr>
          <w:lang w:val="uk-UA"/>
        </w:rPr>
        <w:t>д</w:t>
      </w:r>
    </w:p>
    <w:p w:rsidR="0096075F" w:rsidRPr="00BD2D7E" w:rsidRDefault="0096075F" w:rsidP="0033267C">
      <w:pPr>
        <w:pStyle w:val="Ad2"/>
        <w:spacing w:after="0"/>
      </w:pPr>
      <w:r w:rsidRPr="00BD2D7E">
        <w:t xml:space="preserve">Выдвинут </w:t>
      </w:r>
      <w:r w:rsidR="00EE5F45" w:rsidRPr="00BD2D7E">
        <w:t>Возрождение</w:t>
      </w:r>
      <w:r w:rsidR="00DA0618">
        <w:rPr>
          <w:lang w:val="uk-UA"/>
        </w:rPr>
        <w:t>м</w:t>
      </w:r>
      <w:r w:rsidRPr="00BD2D7E">
        <w:t>.</w:t>
      </w:r>
    </w:p>
    <w:p w:rsidR="0096075F" w:rsidRPr="00BD2D7E" w:rsidRDefault="0096075F" w:rsidP="0033267C">
      <w:pPr>
        <w:pStyle w:val="Ad2"/>
        <w:spacing w:after="0"/>
      </w:pPr>
      <w:r w:rsidRPr="00BD2D7E">
        <w:t xml:space="preserve">Получил </w:t>
      </w:r>
      <w:r w:rsidR="000561EE" w:rsidRPr="00BD2D7E">
        <w:t>2,5</w:t>
      </w:r>
      <w:r w:rsidRPr="00BD2D7E">
        <w:t xml:space="preserve"> тыс. голосов (</w:t>
      </w:r>
      <w:r w:rsidR="000561EE" w:rsidRPr="00BD2D7E">
        <w:t>45</w:t>
      </w:r>
      <w:r w:rsidRPr="00BD2D7E">
        <w:t>% явившихся).</w:t>
      </w:r>
    </w:p>
    <w:p w:rsidR="0096075F" w:rsidRPr="00BD2D7E" w:rsidRDefault="0096075F" w:rsidP="0033267C">
      <w:pPr>
        <w:pStyle w:val="Ad2"/>
        <w:spacing w:after="0"/>
      </w:pPr>
      <w:r w:rsidRPr="00BD2D7E">
        <w:rPr>
          <w:b/>
        </w:rPr>
        <w:t>Связи:</w:t>
      </w:r>
      <w:r w:rsidR="003C0FE0">
        <w:rPr>
          <w:b/>
        </w:rPr>
        <w:t xml:space="preserve"> </w:t>
      </w:r>
      <w:r w:rsidR="003C0FE0">
        <w:t>ч</w:t>
      </w:r>
      <w:r w:rsidR="00B12252" w:rsidRPr="00BD2D7E">
        <w:t xml:space="preserve">еловек Виктора </w:t>
      </w:r>
      <w:proofErr w:type="spellStart"/>
      <w:r w:rsidR="00B12252" w:rsidRPr="00BD2D7E">
        <w:t>Остапчука</w:t>
      </w:r>
      <w:proofErr w:type="spellEnd"/>
      <w:r w:rsidR="00B12252" w:rsidRPr="00BD2D7E">
        <w:t>, работал под его руководством в ЮЖД</w:t>
      </w:r>
      <w:r w:rsidR="00DA0618">
        <w:t>.</w:t>
      </w:r>
    </w:p>
    <w:p w:rsidR="0096075F" w:rsidRPr="00BD2D7E" w:rsidRDefault="0096075F" w:rsidP="0033267C">
      <w:pPr>
        <w:pStyle w:val="Ad2"/>
        <w:spacing w:after="0"/>
      </w:pPr>
      <w:r w:rsidRPr="00BD2D7E">
        <w:rPr>
          <w:b/>
        </w:rPr>
        <w:t>Примечательные факты:</w:t>
      </w:r>
      <w:r w:rsidR="0033267C">
        <w:rPr>
          <w:b/>
        </w:rPr>
        <w:t xml:space="preserve"> </w:t>
      </w:r>
      <w:r w:rsidR="0033267C">
        <w:t>мэр г. </w:t>
      </w:r>
      <w:r w:rsidR="00B12252" w:rsidRPr="00BD2D7E">
        <w:t>Красноград с 2010 г.</w:t>
      </w:r>
    </w:p>
    <w:p w:rsidR="0096075F" w:rsidRPr="00BD2D7E" w:rsidRDefault="0096075F" w:rsidP="0033267C">
      <w:pPr>
        <w:pStyle w:val="Ad20"/>
        <w:pageBreakBefore/>
        <w:spacing w:before="0" w:after="0"/>
      </w:pPr>
      <w:r w:rsidRPr="00BD2D7E">
        <w:lastRenderedPageBreak/>
        <w:t>Выборы глав районных советов в 2015 г.</w:t>
      </w:r>
    </w:p>
    <w:p w:rsidR="0096075F" w:rsidRPr="00BD2D7E" w:rsidRDefault="003B6C18" w:rsidP="00B633AB">
      <w:pPr>
        <w:pStyle w:val="Ad30"/>
        <w:spacing w:before="120" w:after="0"/>
      </w:pPr>
      <w:r w:rsidRPr="00BD2D7E">
        <w:t>Глянь Леонид Данилович</w:t>
      </w:r>
      <w:r w:rsidR="00986B60">
        <w:t xml:space="preserve"> </w:t>
      </w:r>
      <w:r w:rsidR="00DF1349">
        <w:t>–</w:t>
      </w:r>
      <w:r w:rsidR="00986B60">
        <w:t xml:space="preserve"> </w:t>
      </w:r>
      <w:proofErr w:type="spellStart"/>
      <w:r w:rsidR="00986B60" w:rsidRPr="00BD2D7E">
        <w:t>Зачепиловск</w:t>
      </w:r>
      <w:r w:rsidR="00DF1349">
        <w:t>ий</w:t>
      </w:r>
      <w:proofErr w:type="spellEnd"/>
      <w:r w:rsidR="00DF1349">
        <w:t xml:space="preserve"> район</w:t>
      </w:r>
    </w:p>
    <w:p w:rsidR="0096075F" w:rsidRPr="00BD2D7E" w:rsidRDefault="0096075F" w:rsidP="000A5C48">
      <w:pPr>
        <w:pStyle w:val="Ad2"/>
        <w:spacing w:after="0"/>
      </w:pPr>
      <w:r w:rsidRPr="00BD2D7E">
        <w:t xml:space="preserve">Выдвинут </w:t>
      </w:r>
      <w:r w:rsidR="003B6C18" w:rsidRPr="00BD2D7E">
        <w:t>БПП</w:t>
      </w:r>
      <w:r w:rsidRPr="00BD2D7E">
        <w:t>.</w:t>
      </w:r>
    </w:p>
    <w:p w:rsidR="0096075F" w:rsidRPr="00BD2D7E" w:rsidRDefault="0096075F" w:rsidP="000A5C48">
      <w:pPr>
        <w:pStyle w:val="Ad2"/>
        <w:spacing w:after="0"/>
      </w:pPr>
      <w:r w:rsidRPr="00BD2D7E">
        <w:rPr>
          <w:b/>
        </w:rPr>
        <w:t>Бизнес-интересы:</w:t>
      </w:r>
      <w:r w:rsidR="000D5B94">
        <w:rPr>
          <w:b/>
        </w:rPr>
        <w:t xml:space="preserve"> </w:t>
      </w:r>
      <w:r w:rsidR="000D5B94">
        <w:t>с</w:t>
      </w:r>
      <w:r w:rsidR="00CC3829" w:rsidRPr="00BD2D7E">
        <w:t>ельское хозяйство</w:t>
      </w:r>
      <w:r w:rsidR="000A5C48">
        <w:t>, операции с земельными участками.</w:t>
      </w:r>
    </w:p>
    <w:p w:rsidR="004C27B1" w:rsidRPr="00BD2D7E" w:rsidRDefault="0096075F" w:rsidP="000A5C48">
      <w:pPr>
        <w:pStyle w:val="Ad2"/>
        <w:spacing w:after="0"/>
      </w:pPr>
      <w:r w:rsidRPr="00BD2D7E">
        <w:rPr>
          <w:b/>
        </w:rPr>
        <w:t>Связи:</w:t>
      </w:r>
      <w:r w:rsidR="000D5B94">
        <w:rPr>
          <w:b/>
        </w:rPr>
        <w:t xml:space="preserve"> </w:t>
      </w:r>
      <w:r w:rsidR="00EB633C">
        <w:t xml:space="preserve">весь БПП </w:t>
      </w:r>
      <w:r w:rsidR="004C27B1" w:rsidRPr="00BD2D7E">
        <w:t>в Харьковской обла</w:t>
      </w:r>
      <w:r w:rsidR="00BB631D">
        <w:t xml:space="preserve">сти </w:t>
      </w:r>
      <w:r w:rsidR="00EB633C">
        <w:t xml:space="preserve">курирует </w:t>
      </w:r>
      <w:r w:rsidR="00BB631D">
        <w:t xml:space="preserve">глава АП </w:t>
      </w:r>
      <w:r w:rsidR="004C27B1" w:rsidRPr="00BD2D7E">
        <w:t>Игорь Райнин</w:t>
      </w:r>
      <w:r w:rsidR="00D64532" w:rsidRPr="00BD2D7E">
        <w:t>.</w:t>
      </w:r>
    </w:p>
    <w:p w:rsidR="0096075F" w:rsidRPr="00BD2D7E" w:rsidRDefault="0096075F" w:rsidP="000A5C48">
      <w:pPr>
        <w:pStyle w:val="Ad2"/>
        <w:spacing w:after="0"/>
      </w:pPr>
      <w:r w:rsidRPr="00BD2D7E">
        <w:rPr>
          <w:b/>
        </w:rPr>
        <w:t>Примечательные факты:</w:t>
      </w:r>
      <w:r w:rsidR="000A5C48">
        <w:rPr>
          <w:b/>
        </w:rPr>
        <w:t xml:space="preserve"> </w:t>
      </w:r>
      <w:r w:rsidR="000A5C48" w:rsidRPr="000A5C48">
        <w:t>в</w:t>
      </w:r>
      <w:r w:rsidR="00E87438" w:rsidRPr="00BD2D7E">
        <w:t xml:space="preserve"> 2010 </w:t>
      </w:r>
      <w:r w:rsidR="00D62722">
        <w:t xml:space="preserve">г. </w:t>
      </w:r>
      <w:r w:rsidR="00E87438" w:rsidRPr="00BD2D7E">
        <w:t>избирался в райсовет от «Батькивщины», но в 2013 г. перешел в ПР и был избран главой райсовета</w:t>
      </w:r>
      <w:r w:rsidR="00D64532" w:rsidRPr="00BD2D7E">
        <w:t>.</w:t>
      </w:r>
    </w:p>
    <w:p w:rsidR="000A5C48" w:rsidRPr="00BD2D7E" w:rsidRDefault="000A5C48" w:rsidP="00B633AB">
      <w:pPr>
        <w:pStyle w:val="Ad30"/>
        <w:spacing w:before="120" w:after="0"/>
      </w:pPr>
      <w:r w:rsidRPr="00BD2D7E">
        <w:t>Лаптев Владимир Николаевич</w:t>
      </w:r>
      <w:r>
        <w:t xml:space="preserve"> – </w:t>
      </w:r>
      <w:r w:rsidRPr="00BD2D7E">
        <w:t>Лозовск</w:t>
      </w:r>
      <w:r>
        <w:t>ий район</w:t>
      </w:r>
    </w:p>
    <w:p w:rsidR="000A5C48" w:rsidRPr="00BD2D7E" w:rsidRDefault="000A5C48" w:rsidP="000A5C48">
      <w:pPr>
        <w:pStyle w:val="Ad"/>
        <w:numPr>
          <w:ilvl w:val="0"/>
          <w:numId w:val="0"/>
        </w:numPr>
      </w:pPr>
      <w:r w:rsidRPr="00BD2D7E">
        <w:t>Выдвинут БПП</w:t>
      </w:r>
      <w:r>
        <w:t>.</w:t>
      </w:r>
    </w:p>
    <w:p w:rsidR="000A5C48" w:rsidRPr="00BD2D7E" w:rsidRDefault="000A5C48" w:rsidP="000A5C48">
      <w:pPr>
        <w:pStyle w:val="Ad"/>
        <w:numPr>
          <w:ilvl w:val="0"/>
          <w:numId w:val="0"/>
        </w:numPr>
      </w:pPr>
      <w:r w:rsidRPr="00BD2D7E">
        <w:rPr>
          <w:b/>
        </w:rPr>
        <w:t>Бизнес-интересы:</w:t>
      </w:r>
      <w:r>
        <w:rPr>
          <w:b/>
        </w:rPr>
        <w:t xml:space="preserve"> </w:t>
      </w:r>
      <w:r>
        <w:t>с</w:t>
      </w:r>
      <w:r w:rsidRPr="00BD2D7E">
        <w:t>ельское хозяйство (</w:t>
      </w:r>
      <w:r>
        <w:t>О</w:t>
      </w:r>
      <w:r w:rsidRPr="00BD2D7E">
        <w:t>О</w:t>
      </w:r>
      <w:r>
        <w:t>О</w:t>
      </w:r>
      <w:r w:rsidRPr="00BD2D7E">
        <w:t xml:space="preserve"> </w:t>
      </w:r>
      <w:r>
        <w:rPr>
          <w:rStyle w:val="block3"/>
          <w:i w:val="0"/>
          <w:iCs w:val="0"/>
          <w:color w:val="auto"/>
        </w:rPr>
        <w:t xml:space="preserve">«Фортуна </w:t>
      </w:r>
      <w:r w:rsidRPr="00BD2D7E">
        <w:rPr>
          <w:rStyle w:val="block3"/>
          <w:i w:val="0"/>
          <w:iCs w:val="0"/>
          <w:color w:val="auto"/>
        </w:rPr>
        <w:t>2016</w:t>
      </w:r>
      <w:r>
        <w:rPr>
          <w:rStyle w:val="block3"/>
          <w:i w:val="0"/>
          <w:iCs w:val="0"/>
          <w:color w:val="auto"/>
        </w:rPr>
        <w:t>»</w:t>
      </w:r>
      <w:r w:rsidRPr="00BD2D7E">
        <w:t>)</w:t>
      </w:r>
      <w:r>
        <w:t>.</w:t>
      </w:r>
    </w:p>
    <w:p w:rsidR="000A5C48" w:rsidRPr="00BD2D7E" w:rsidRDefault="000A5C48" w:rsidP="000A5C48">
      <w:pPr>
        <w:pStyle w:val="Ad2"/>
        <w:spacing w:after="0"/>
      </w:pPr>
      <w:r w:rsidRPr="00BD2D7E">
        <w:rPr>
          <w:b/>
        </w:rPr>
        <w:t>Связи:</w:t>
      </w:r>
      <w:r>
        <w:rPr>
          <w:b/>
        </w:rPr>
        <w:t xml:space="preserve"> </w:t>
      </w:r>
      <w:r>
        <w:t xml:space="preserve">весь БПП </w:t>
      </w:r>
      <w:r w:rsidRPr="00BD2D7E">
        <w:t>в Харьковской обла</w:t>
      </w:r>
      <w:r>
        <w:t xml:space="preserve">сти курирует глава АП </w:t>
      </w:r>
      <w:r w:rsidRPr="00BD2D7E">
        <w:t>Игорь Райнин.</w:t>
      </w:r>
    </w:p>
    <w:p w:rsidR="000A5C48" w:rsidRPr="00037851" w:rsidRDefault="000A5C48" w:rsidP="00B633AB">
      <w:pPr>
        <w:pStyle w:val="Ad30"/>
        <w:spacing w:before="120" w:after="0"/>
      </w:pPr>
      <w:r w:rsidRPr="00BD2D7E">
        <w:t>Левченко Виталий Витальевич</w:t>
      </w:r>
      <w:r>
        <w:t xml:space="preserve"> – </w:t>
      </w:r>
      <w:proofErr w:type="spellStart"/>
      <w:r w:rsidRPr="00BD2D7E">
        <w:t>Сахновщинск</w:t>
      </w:r>
      <w:r>
        <w:t>ий</w:t>
      </w:r>
      <w:proofErr w:type="spellEnd"/>
      <w:r>
        <w:t xml:space="preserve"> район</w:t>
      </w:r>
    </w:p>
    <w:p w:rsidR="000A5C48" w:rsidRPr="00BD2D7E" w:rsidRDefault="000A5C48" w:rsidP="000A5C48">
      <w:pPr>
        <w:pStyle w:val="Ad2"/>
        <w:spacing w:after="0"/>
      </w:pPr>
      <w:r w:rsidRPr="00BD2D7E">
        <w:t>Выдвинут БПП</w:t>
      </w:r>
      <w:r>
        <w:t>.</w:t>
      </w:r>
    </w:p>
    <w:p w:rsidR="000A5C48" w:rsidRPr="00BD2D7E" w:rsidRDefault="000A5C48" w:rsidP="002F3C5B">
      <w:pPr>
        <w:pStyle w:val="Ad2"/>
        <w:spacing w:after="0"/>
      </w:pPr>
      <w:r w:rsidRPr="00BD2D7E">
        <w:rPr>
          <w:b/>
        </w:rPr>
        <w:t>Бизнес-интересы:</w:t>
      </w:r>
      <w:r>
        <w:rPr>
          <w:b/>
        </w:rPr>
        <w:t xml:space="preserve"> </w:t>
      </w:r>
      <w:r>
        <w:t>н</w:t>
      </w:r>
      <w:r w:rsidRPr="00BD2D7E">
        <w:t xml:space="preserve">е </w:t>
      </w:r>
      <w:r>
        <w:t>выявлены</w:t>
      </w:r>
      <w:r w:rsidRPr="00BD2D7E">
        <w:t>.</w:t>
      </w:r>
    </w:p>
    <w:p w:rsidR="002F3C5B" w:rsidRPr="00BD2D7E" w:rsidRDefault="002F3C5B" w:rsidP="002F3C5B">
      <w:pPr>
        <w:pStyle w:val="Ad2"/>
        <w:spacing w:after="0"/>
      </w:pPr>
      <w:r w:rsidRPr="00BD2D7E">
        <w:rPr>
          <w:b/>
        </w:rPr>
        <w:t>Связи:</w:t>
      </w:r>
      <w:r>
        <w:rPr>
          <w:b/>
        </w:rPr>
        <w:t xml:space="preserve"> </w:t>
      </w:r>
      <w:r>
        <w:t xml:space="preserve">весь БПП </w:t>
      </w:r>
      <w:r w:rsidRPr="00BD2D7E">
        <w:t>в Харьковской обла</w:t>
      </w:r>
      <w:r>
        <w:t xml:space="preserve">сти курирует глава АП </w:t>
      </w:r>
      <w:r w:rsidRPr="00BD2D7E">
        <w:t>Игорь Райнин.</w:t>
      </w:r>
    </w:p>
    <w:p w:rsidR="000A5C48" w:rsidRPr="00BD2D7E" w:rsidRDefault="000A5C48" w:rsidP="00B633AB">
      <w:pPr>
        <w:pStyle w:val="Ad2"/>
        <w:spacing w:after="0"/>
        <w:jc w:val="both"/>
      </w:pPr>
      <w:r w:rsidRPr="00BD2D7E">
        <w:rPr>
          <w:b/>
        </w:rPr>
        <w:t>Примечательные факты:</w:t>
      </w:r>
      <w:r w:rsidR="00B633AB">
        <w:rPr>
          <w:b/>
        </w:rPr>
        <w:t xml:space="preserve"> </w:t>
      </w:r>
      <w:r w:rsidR="00B633AB" w:rsidRPr="00B633AB">
        <w:t xml:space="preserve">в </w:t>
      </w:r>
      <w:r>
        <w:t>2012-2015 г</w:t>
      </w:r>
      <w:r w:rsidRPr="00BD2D7E">
        <w:t xml:space="preserve">г. </w:t>
      </w:r>
      <w:r w:rsidRPr="00B20D8F">
        <w:rPr>
          <w:lang w:eastAsia="ru-RU"/>
        </w:rPr>
        <w:t xml:space="preserve">– </w:t>
      </w:r>
      <w:r w:rsidRPr="00BD2D7E">
        <w:t>начальник управления технического надзора, охраны труда и пожарной безопасности Государственной инспекции сельского хозяйства в Харьковской области</w:t>
      </w:r>
      <w:r w:rsidR="00B633AB">
        <w:t>.</w:t>
      </w:r>
    </w:p>
    <w:p w:rsidR="00D232E1" w:rsidRPr="00BD2D7E" w:rsidRDefault="00D06BEF" w:rsidP="00B633AB">
      <w:pPr>
        <w:pStyle w:val="Ad30"/>
        <w:spacing w:before="120" w:after="0"/>
      </w:pPr>
      <w:proofErr w:type="spellStart"/>
      <w:r w:rsidRPr="00BD2D7E">
        <w:t>Стефанюк</w:t>
      </w:r>
      <w:proofErr w:type="spellEnd"/>
      <w:r w:rsidRPr="00BD2D7E">
        <w:t xml:space="preserve"> Лариса Викторовна</w:t>
      </w:r>
      <w:r w:rsidR="00986B60">
        <w:t xml:space="preserve"> </w:t>
      </w:r>
      <w:r w:rsidR="00DF1349">
        <w:t>–</w:t>
      </w:r>
      <w:r w:rsidR="00986B60">
        <w:t xml:space="preserve"> </w:t>
      </w:r>
      <w:proofErr w:type="spellStart"/>
      <w:r w:rsidR="00986B60" w:rsidRPr="00BD2D7E">
        <w:t>Кегичевск</w:t>
      </w:r>
      <w:r w:rsidR="00DF1349">
        <w:t>ий</w:t>
      </w:r>
      <w:proofErr w:type="spellEnd"/>
      <w:r w:rsidR="00DF1349">
        <w:t xml:space="preserve"> район</w:t>
      </w:r>
    </w:p>
    <w:p w:rsidR="00D232E1" w:rsidRPr="00BD2D7E" w:rsidRDefault="00D232E1" w:rsidP="00B633AB">
      <w:pPr>
        <w:pStyle w:val="Ad2"/>
        <w:spacing w:after="0"/>
      </w:pPr>
      <w:r w:rsidRPr="00BD2D7E">
        <w:t>Выдвинут</w:t>
      </w:r>
      <w:r w:rsidR="00D62722">
        <w:t>а</w:t>
      </w:r>
      <w:r w:rsidRPr="00BD2D7E">
        <w:t xml:space="preserve"> </w:t>
      </w:r>
      <w:r w:rsidR="00B633AB">
        <w:t>партией «</w:t>
      </w:r>
      <w:r w:rsidR="00D06BEF" w:rsidRPr="00BD2D7E">
        <w:t>Возрождени</w:t>
      </w:r>
      <w:r w:rsidR="00B633AB">
        <w:t>е»</w:t>
      </w:r>
      <w:r w:rsidRPr="00BD2D7E">
        <w:t>.</w:t>
      </w:r>
    </w:p>
    <w:p w:rsidR="00D232E1" w:rsidRPr="00BD2D7E" w:rsidRDefault="00D232E1" w:rsidP="00B633AB">
      <w:pPr>
        <w:pStyle w:val="Ad2"/>
        <w:spacing w:after="0"/>
      </w:pPr>
      <w:r w:rsidRPr="00BD2D7E">
        <w:rPr>
          <w:b/>
        </w:rPr>
        <w:t>Бизнес-интересы:</w:t>
      </w:r>
      <w:r w:rsidR="00C661A6">
        <w:rPr>
          <w:b/>
        </w:rPr>
        <w:t xml:space="preserve"> </w:t>
      </w:r>
      <w:r w:rsidR="00C661A6">
        <w:t>с</w:t>
      </w:r>
      <w:r w:rsidRPr="00BD2D7E">
        <w:t>ельское хозяйство (</w:t>
      </w:r>
      <w:r w:rsidR="00D06BEF" w:rsidRPr="00BD2D7E">
        <w:t>ПАТ «</w:t>
      </w:r>
      <w:proofErr w:type="spellStart"/>
      <w:r w:rsidR="00D06BEF" w:rsidRPr="00BD2D7E">
        <w:t>Насінневе</w:t>
      </w:r>
      <w:proofErr w:type="spellEnd"/>
      <w:r w:rsidR="00D06BEF" w:rsidRPr="00BD2D7E">
        <w:t>»</w:t>
      </w:r>
      <w:r w:rsidRPr="00BD2D7E">
        <w:t>)</w:t>
      </w:r>
      <w:r w:rsidR="00216B89">
        <w:t>.</w:t>
      </w:r>
    </w:p>
    <w:p w:rsidR="00B633AB" w:rsidRPr="00BD2D7E" w:rsidRDefault="00B633AB" w:rsidP="00B633AB">
      <w:pPr>
        <w:pStyle w:val="Ad2"/>
        <w:spacing w:after="0"/>
      </w:pPr>
      <w:r w:rsidRPr="00BD2D7E">
        <w:rPr>
          <w:b/>
        </w:rPr>
        <w:t>Связи:</w:t>
      </w:r>
      <w:r>
        <w:rPr>
          <w:b/>
        </w:rPr>
        <w:t xml:space="preserve"> </w:t>
      </w:r>
      <w:r>
        <w:t xml:space="preserve">все кандидаты от партии «Возрождение» в Харьковской области были согласованы с Геннадием </w:t>
      </w:r>
      <w:proofErr w:type="spellStart"/>
      <w:r>
        <w:t>Кернесом</w:t>
      </w:r>
      <w:proofErr w:type="spellEnd"/>
      <w:r>
        <w:t>.</w:t>
      </w:r>
    </w:p>
    <w:p w:rsidR="00D232E1" w:rsidRPr="00BD2D7E" w:rsidRDefault="00D232E1" w:rsidP="00B633AB">
      <w:pPr>
        <w:pStyle w:val="Ad2"/>
        <w:spacing w:after="0"/>
      </w:pPr>
      <w:r w:rsidRPr="00BD2D7E">
        <w:rPr>
          <w:b/>
        </w:rPr>
        <w:t>Примечательные факты:</w:t>
      </w:r>
      <w:r w:rsidR="00B633AB">
        <w:rPr>
          <w:b/>
        </w:rPr>
        <w:t xml:space="preserve"> </w:t>
      </w:r>
      <w:r w:rsidR="00B633AB">
        <w:t>в</w:t>
      </w:r>
      <w:r w:rsidRPr="00BD2D7E">
        <w:t xml:space="preserve"> 2010</w:t>
      </w:r>
      <w:r w:rsidR="00216B89">
        <w:t xml:space="preserve"> г.</w:t>
      </w:r>
      <w:r w:rsidRPr="00BD2D7E">
        <w:t xml:space="preserve"> избирал</w:t>
      </w:r>
      <w:r w:rsidR="001209F2">
        <w:t>а</w:t>
      </w:r>
      <w:r w:rsidRPr="00BD2D7E">
        <w:t>с</w:t>
      </w:r>
      <w:r w:rsidR="001209F2">
        <w:t>ь</w:t>
      </w:r>
      <w:r w:rsidRPr="00BD2D7E">
        <w:t xml:space="preserve"> в райсовет от «Батькивщины», но в 2013 г. перешл</w:t>
      </w:r>
      <w:r w:rsidR="001209F2">
        <w:t>а</w:t>
      </w:r>
      <w:r w:rsidRPr="00BD2D7E">
        <w:t xml:space="preserve"> в ПР и был</w:t>
      </w:r>
      <w:r w:rsidR="001209F2">
        <w:t>а</w:t>
      </w:r>
      <w:r w:rsidRPr="00BD2D7E">
        <w:t xml:space="preserve"> избран</w:t>
      </w:r>
      <w:r w:rsidR="001209F2">
        <w:t>а</w:t>
      </w:r>
      <w:r w:rsidRPr="00BD2D7E">
        <w:t xml:space="preserve"> главой райсовета.</w:t>
      </w:r>
    </w:p>
    <w:p w:rsidR="00875CF9" w:rsidRPr="00BD2D7E" w:rsidRDefault="00875CF9" w:rsidP="00B633AB">
      <w:pPr>
        <w:pStyle w:val="Ad30"/>
        <w:spacing w:before="120" w:after="0"/>
      </w:pPr>
      <w:proofErr w:type="spellStart"/>
      <w:r w:rsidRPr="00BD2D7E">
        <w:t>Птишник</w:t>
      </w:r>
      <w:proofErr w:type="spellEnd"/>
      <w:r w:rsidRPr="00BD2D7E">
        <w:t xml:space="preserve"> Владимир Александрович</w:t>
      </w:r>
      <w:r w:rsidR="00986B60">
        <w:t xml:space="preserve"> </w:t>
      </w:r>
      <w:r w:rsidR="00DF1349">
        <w:t>–</w:t>
      </w:r>
      <w:r w:rsidR="00986B60">
        <w:t xml:space="preserve"> </w:t>
      </w:r>
      <w:proofErr w:type="spellStart"/>
      <w:r w:rsidR="00986B60" w:rsidRPr="00BD2D7E">
        <w:t>Красноградск</w:t>
      </w:r>
      <w:r w:rsidR="00DF1349">
        <w:t>ий</w:t>
      </w:r>
      <w:proofErr w:type="spellEnd"/>
      <w:r w:rsidR="00DF1349">
        <w:t xml:space="preserve"> район</w:t>
      </w:r>
    </w:p>
    <w:p w:rsidR="00B633AB" w:rsidRPr="00BD2D7E" w:rsidRDefault="00B633AB" w:rsidP="00B633AB">
      <w:pPr>
        <w:pStyle w:val="Ad2"/>
        <w:spacing w:after="0"/>
      </w:pPr>
      <w:r w:rsidRPr="00BD2D7E">
        <w:t>Выдвинут</w:t>
      </w:r>
      <w:r>
        <w:t>а</w:t>
      </w:r>
      <w:r w:rsidRPr="00BD2D7E">
        <w:t xml:space="preserve"> </w:t>
      </w:r>
      <w:r>
        <w:t>партией «</w:t>
      </w:r>
      <w:r w:rsidRPr="00BD2D7E">
        <w:t>Возрождени</w:t>
      </w:r>
      <w:r>
        <w:t>е»</w:t>
      </w:r>
      <w:r w:rsidRPr="00BD2D7E">
        <w:t>.</w:t>
      </w:r>
    </w:p>
    <w:p w:rsidR="00875CF9" w:rsidRPr="00BD2D7E" w:rsidRDefault="00875CF9" w:rsidP="00B633AB">
      <w:pPr>
        <w:pStyle w:val="Ad2"/>
        <w:spacing w:after="0"/>
      </w:pPr>
      <w:r w:rsidRPr="00BD2D7E">
        <w:rPr>
          <w:b/>
        </w:rPr>
        <w:t>Бизнес-интересы:</w:t>
      </w:r>
      <w:r w:rsidR="00604E24">
        <w:rPr>
          <w:b/>
        </w:rPr>
        <w:t xml:space="preserve"> </w:t>
      </w:r>
      <w:r w:rsidR="00604E24">
        <w:t>а</w:t>
      </w:r>
      <w:r w:rsidRPr="00BD2D7E">
        <w:t>двокатская деятельность</w:t>
      </w:r>
      <w:r w:rsidR="00216B89">
        <w:t>.</w:t>
      </w:r>
    </w:p>
    <w:p w:rsidR="00875CF9" w:rsidRPr="00BD2D7E" w:rsidRDefault="00875CF9" w:rsidP="00B633AB">
      <w:pPr>
        <w:pStyle w:val="Ad2"/>
        <w:spacing w:after="0"/>
      </w:pPr>
      <w:r w:rsidRPr="00BD2D7E">
        <w:rPr>
          <w:b/>
        </w:rPr>
        <w:t>Связи:</w:t>
      </w:r>
      <w:r w:rsidR="00604E24">
        <w:rPr>
          <w:b/>
        </w:rPr>
        <w:t xml:space="preserve"> </w:t>
      </w:r>
      <w:r w:rsidR="00B633AB">
        <w:t xml:space="preserve">все кандидаты от партии «Возрождение» в Харьковской области были согласованы с Геннадием </w:t>
      </w:r>
      <w:proofErr w:type="spellStart"/>
      <w:r w:rsidR="00B633AB">
        <w:t>Кернесом</w:t>
      </w:r>
      <w:proofErr w:type="spellEnd"/>
      <w:r w:rsidR="00B633AB">
        <w:t>.</w:t>
      </w:r>
    </w:p>
    <w:p w:rsidR="00875CF9" w:rsidRPr="00B633AB" w:rsidRDefault="00B633AB" w:rsidP="00B633AB">
      <w:pPr>
        <w:pStyle w:val="Ad2"/>
        <w:spacing w:after="0"/>
        <w:rPr>
          <w:b/>
        </w:rPr>
      </w:pPr>
      <w:r>
        <w:rPr>
          <w:b/>
        </w:rPr>
        <w:t xml:space="preserve">Примечательные факты: </w:t>
      </w:r>
      <w:r w:rsidRPr="00B633AB">
        <w:t>д</w:t>
      </w:r>
      <w:r w:rsidR="00875CF9" w:rsidRPr="00BD2D7E">
        <w:t xml:space="preserve">о 2015 г. </w:t>
      </w:r>
      <w:r w:rsidR="00216B89" w:rsidRPr="00B20D8F">
        <w:rPr>
          <w:lang w:eastAsia="ru-RU"/>
        </w:rPr>
        <w:t xml:space="preserve">– </w:t>
      </w:r>
      <w:r w:rsidR="00216B89">
        <w:t xml:space="preserve">адвокат </w:t>
      </w:r>
      <w:proofErr w:type="spellStart"/>
      <w:r w:rsidR="00216B89">
        <w:t>Красноградской</w:t>
      </w:r>
      <w:proofErr w:type="spellEnd"/>
      <w:r w:rsidR="00216B89">
        <w:t xml:space="preserve"> районной </w:t>
      </w:r>
      <w:r w:rsidR="00875CF9" w:rsidRPr="00BD2D7E">
        <w:t>коллегии адвокатов.</w:t>
      </w:r>
    </w:p>
    <w:p w:rsidR="0096075F" w:rsidRPr="00BD2D7E" w:rsidRDefault="0096075F" w:rsidP="009538DD">
      <w:pPr>
        <w:pStyle w:val="1"/>
      </w:pPr>
      <w:bookmarkStart w:id="21" w:name="_Toc529802410"/>
      <w:r w:rsidRPr="00BD2D7E">
        <w:lastRenderedPageBreak/>
        <w:t>ОКРУГ №180</w:t>
      </w:r>
      <w:bookmarkEnd w:id="21"/>
    </w:p>
    <w:p w:rsidR="0096075F" w:rsidRPr="00BD2D7E" w:rsidRDefault="0096075F" w:rsidP="009538DD">
      <w:pPr>
        <w:pStyle w:val="Ad20"/>
        <w:spacing w:before="0" w:after="0"/>
      </w:pPr>
      <w:r w:rsidRPr="00BD2D7E">
        <w:t>Информация об округе</w:t>
      </w:r>
    </w:p>
    <w:p w:rsidR="0096075F" w:rsidRPr="00BD2D7E" w:rsidRDefault="0096075F" w:rsidP="0087555E">
      <w:pPr>
        <w:pStyle w:val="Ad2"/>
        <w:spacing w:after="0"/>
      </w:pPr>
      <w:r w:rsidRPr="00BD2D7E">
        <w:t xml:space="preserve">Количество избирателей в округе в 2014 г. </w:t>
      </w:r>
      <w:r w:rsidR="00216B89" w:rsidRPr="00B20D8F">
        <w:rPr>
          <w:lang w:eastAsia="ru-RU"/>
        </w:rPr>
        <w:t xml:space="preserve">– </w:t>
      </w:r>
      <w:r w:rsidR="00D47C1F" w:rsidRPr="00BD2D7E">
        <w:t>142,3</w:t>
      </w:r>
      <w:r w:rsidRPr="00BD2D7E">
        <w:t xml:space="preserve"> тыс. чел.</w:t>
      </w:r>
    </w:p>
    <w:p w:rsidR="0096075F" w:rsidRPr="00BD2D7E" w:rsidRDefault="0096075F" w:rsidP="0087555E">
      <w:pPr>
        <w:pStyle w:val="Ad2"/>
        <w:spacing w:after="0"/>
      </w:pPr>
      <w:r w:rsidRPr="00BD2D7E">
        <w:t xml:space="preserve">Явка на парламентские выборы в 2014 г. </w:t>
      </w:r>
      <w:r w:rsidR="00216B89" w:rsidRPr="00B20D8F">
        <w:rPr>
          <w:lang w:eastAsia="ru-RU"/>
        </w:rPr>
        <w:t xml:space="preserve">– </w:t>
      </w:r>
      <w:r w:rsidR="00862CB9" w:rsidRPr="00BD2D7E">
        <w:t>42</w:t>
      </w:r>
      <w:r w:rsidRPr="00BD2D7E">
        <w:t>% (</w:t>
      </w:r>
      <w:r w:rsidR="00D47C1F" w:rsidRPr="00BD2D7E">
        <w:t>60,3</w:t>
      </w:r>
      <w:r w:rsidRPr="00BD2D7E">
        <w:t xml:space="preserve"> тыс. чел.).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К округу относятся: </w:t>
      </w:r>
    </w:p>
    <w:p w:rsidR="006F24A5" w:rsidRDefault="00862CB9" w:rsidP="003F5310">
      <w:pPr>
        <w:pStyle w:val="Ad"/>
        <w:jc w:val="both"/>
      </w:pPr>
      <w:r w:rsidRPr="00BD2D7E">
        <w:t>Богодуховский</w:t>
      </w:r>
      <w:r w:rsidR="003F5310">
        <w:t xml:space="preserve">, </w:t>
      </w:r>
      <w:proofErr w:type="spellStart"/>
      <w:r w:rsidRPr="00BD2D7E">
        <w:t>Валковский</w:t>
      </w:r>
      <w:proofErr w:type="spellEnd"/>
      <w:r w:rsidR="003F5310">
        <w:t xml:space="preserve">, </w:t>
      </w:r>
      <w:proofErr w:type="spellStart"/>
      <w:r w:rsidRPr="00BD2D7E">
        <w:t>Золочевский</w:t>
      </w:r>
      <w:proofErr w:type="spellEnd"/>
      <w:r w:rsidR="003F5310">
        <w:t xml:space="preserve">, </w:t>
      </w:r>
      <w:proofErr w:type="spellStart"/>
      <w:r w:rsidRPr="00BD2D7E">
        <w:t>Коломакский</w:t>
      </w:r>
      <w:proofErr w:type="spellEnd"/>
      <w:r w:rsidR="003F5310">
        <w:t xml:space="preserve">, </w:t>
      </w:r>
      <w:proofErr w:type="spellStart"/>
      <w:r w:rsidRPr="00BD2D7E">
        <w:t>Краснокутский</w:t>
      </w:r>
      <w:proofErr w:type="spellEnd"/>
      <w:r w:rsidR="003F5310">
        <w:t xml:space="preserve">, </w:t>
      </w:r>
      <w:proofErr w:type="spellStart"/>
      <w:r w:rsidR="003F5310">
        <w:t>Нововодолаж</w:t>
      </w:r>
      <w:r w:rsidRPr="00BD2D7E">
        <w:t>ский</w:t>
      </w:r>
      <w:proofErr w:type="spellEnd"/>
      <w:r w:rsidRPr="00BD2D7E">
        <w:t xml:space="preserve"> район</w:t>
      </w:r>
      <w:r w:rsidR="006F24A5">
        <w:t>;</w:t>
      </w:r>
    </w:p>
    <w:p w:rsidR="0096075F" w:rsidRPr="00BD2D7E" w:rsidRDefault="00862CB9" w:rsidP="00862CB9">
      <w:pPr>
        <w:pStyle w:val="Ad"/>
      </w:pPr>
      <w:r w:rsidRPr="00BD2D7E">
        <w:t>часть Харьковского района (участки №630820 - 630822)</w:t>
      </w:r>
      <w:r w:rsidR="0096075F" w:rsidRPr="00BD2D7E">
        <w:t>.</w:t>
      </w:r>
    </w:p>
    <w:p w:rsidR="0096075F" w:rsidRPr="00BD2D7E" w:rsidRDefault="00216B89" w:rsidP="0087555E">
      <w:pPr>
        <w:pStyle w:val="Ad2"/>
        <w:spacing w:before="120" w:after="120"/>
      </w:pPr>
      <w:r>
        <w:t>Участков в округе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862CB9" w:rsidRPr="00BD2D7E">
        <w:t>180</w:t>
      </w:r>
      <w:r w:rsidR="0096075F" w:rsidRPr="00BD2D7E">
        <w:t>, в т.ч.:</w:t>
      </w:r>
    </w:p>
    <w:p w:rsidR="0096075F" w:rsidRPr="00BD2D7E" w:rsidRDefault="00216B89" w:rsidP="0096075F">
      <w:pPr>
        <w:pStyle w:val="Ad"/>
      </w:pPr>
      <w:r>
        <w:t>больших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862CB9" w:rsidRPr="00BD2D7E">
        <w:t>20</w:t>
      </w:r>
      <w:r w:rsidR="0096075F" w:rsidRPr="00BD2D7E">
        <w:t>;</w:t>
      </w:r>
    </w:p>
    <w:p w:rsidR="0096075F" w:rsidRPr="00BD2D7E" w:rsidRDefault="0096075F" w:rsidP="0096075F">
      <w:pPr>
        <w:pStyle w:val="Ad"/>
      </w:pPr>
      <w:r w:rsidRPr="00BD2D7E">
        <w:t xml:space="preserve">средних </w:t>
      </w:r>
      <w:r w:rsidR="00216B89" w:rsidRPr="00B20D8F">
        <w:rPr>
          <w:lang w:eastAsia="ru-RU"/>
        </w:rPr>
        <w:t xml:space="preserve">– </w:t>
      </w:r>
      <w:r w:rsidR="00862CB9" w:rsidRPr="00BD2D7E">
        <w:t>86</w:t>
      </w:r>
      <w:r w:rsidRPr="00BD2D7E">
        <w:t>;</w:t>
      </w:r>
    </w:p>
    <w:p w:rsidR="0096075F" w:rsidRPr="00BD2D7E" w:rsidRDefault="00216B89" w:rsidP="0096075F">
      <w:pPr>
        <w:pStyle w:val="Ad"/>
      </w:pPr>
      <w:r>
        <w:t>малых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862CB9" w:rsidRPr="00BD2D7E">
        <w:t>74</w:t>
      </w:r>
      <w:r w:rsidR="0096075F" w:rsidRPr="00BD2D7E">
        <w:t>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В 2012 г. от округа в парламент был избран </w:t>
      </w:r>
      <w:r w:rsidR="00862CB9" w:rsidRPr="00BD2D7E">
        <w:t xml:space="preserve">Александр </w:t>
      </w:r>
      <w:proofErr w:type="spellStart"/>
      <w:r w:rsidR="00862CB9" w:rsidRPr="00BD2D7E">
        <w:t>Беловол</w:t>
      </w:r>
      <w:proofErr w:type="spellEnd"/>
      <w:r w:rsidRPr="00BD2D7E">
        <w:t xml:space="preserve"> (</w:t>
      </w:r>
      <w:r w:rsidR="0087555E">
        <w:t>ПР</w:t>
      </w:r>
      <w:r w:rsidRPr="00BD2D7E">
        <w:t>).</w:t>
      </w:r>
    </w:p>
    <w:p w:rsidR="0096075F" w:rsidRPr="00BD2D7E" w:rsidRDefault="0096075F" w:rsidP="00544635">
      <w:pPr>
        <w:pStyle w:val="Ad20"/>
        <w:spacing w:after="0"/>
      </w:pPr>
      <w:r w:rsidRPr="00BD2D7E">
        <w:t>Выборы в парламент в 2014 г.</w:t>
      </w:r>
    </w:p>
    <w:p w:rsidR="0096075F" w:rsidRPr="00BD2D7E" w:rsidRDefault="00862CB9" w:rsidP="00544635">
      <w:pPr>
        <w:pStyle w:val="Ad30"/>
        <w:spacing w:before="0" w:after="0"/>
      </w:pPr>
      <w:proofErr w:type="spellStart"/>
      <w:r w:rsidRPr="00BD2D7E">
        <w:t>Беловол</w:t>
      </w:r>
      <w:proofErr w:type="spellEnd"/>
      <w:r w:rsidRPr="00BD2D7E">
        <w:t xml:space="preserve"> Александр Николаевич</w:t>
      </w:r>
      <w:r w:rsidR="0096075F" w:rsidRPr="00BD2D7E">
        <w:t xml:space="preserve"> – победитель</w:t>
      </w:r>
    </w:p>
    <w:p w:rsidR="0096075F" w:rsidRPr="00BD2D7E" w:rsidRDefault="00862CB9" w:rsidP="00316A9E">
      <w:pPr>
        <w:pStyle w:val="Ad2"/>
        <w:spacing w:after="0"/>
      </w:pPr>
      <w:r w:rsidRPr="00BD2D7E">
        <w:t>Самовыдвижение</w:t>
      </w:r>
      <w:r w:rsidR="0096075F" w:rsidRPr="00BD2D7E">
        <w:t>.</w:t>
      </w:r>
    </w:p>
    <w:p w:rsidR="0096075F" w:rsidRPr="00BD2D7E" w:rsidRDefault="0096075F" w:rsidP="00FB017C">
      <w:pPr>
        <w:pStyle w:val="Ad2"/>
        <w:spacing w:after="0"/>
      </w:pPr>
      <w:r w:rsidRPr="00BD2D7E">
        <w:t xml:space="preserve">Получил </w:t>
      </w:r>
      <w:r w:rsidR="00D7185A" w:rsidRPr="00BD2D7E">
        <w:t>31,9</w:t>
      </w:r>
      <w:r w:rsidRPr="00BD2D7E">
        <w:t xml:space="preserve"> тыс. голосов (</w:t>
      </w:r>
      <w:r w:rsidR="00D7185A" w:rsidRPr="00BD2D7E">
        <w:t>53</w:t>
      </w:r>
      <w:r w:rsidRPr="00BD2D7E">
        <w:t>% явившихся).</w:t>
      </w:r>
    </w:p>
    <w:p w:rsidR="0096075F" w:rsidRPr="00BD2D7E" w:rsidRDefault="0096075F" w:rsidP="0096075F">
      <w:pPr>
        <w:pStyle w:val="Ad2"/>
      </w:pPr>
      <w:r w:rsidRPr="00BD2D7E">
        <w:t xml:space="preserve">Фракция по состоянию на </w:t>
      </w:r>
      <w:r w:rsidR="00D7185A" w:rsidRPr="00BD2D7E">
        <w:t>30</w:t>
      </w:r>
      <w:r w:rsidRPr="00BD2D7E">
        <w:t>.</w:t>
      </w:r>
      <w:r w:rsidR="00D7185A" w:rsidRPr="00BD2D7E">
        <w:t>10</w:t>
      </w:r>
      <w:r w:rsidRPr="00BD2D7E">
        <w:t>.</w:t>
      </w:r>
      <w:r w:rsidR="00D7185A" w:rsidRPr="00BD2D7E">
        <w:t>2018</w:t>
      </w:r>
      <w:r w:rsidRPr="00BD2D7E">
        <w:t xml:space="preserve"> г. – </w:t>
      </w:r>
      <w:r w:rsidR="00316A9E">
        <w:t>«</w:t>
      </w:r>
      <w:r w:rsidR="00D7185A" w:rsidRPr="00BD2D7E">
        <w:t>Возрождение</w:t>
      </w:r>
      <w:r w:rsidR="00316A9E">
        <w:t>»</w:t>
      </w:r>
      <w:r w:rsidRPr="00BD2D7E">
        <w:t>.</w:t>
      </w:r>
    </w:p>
    <w:p w:rsidR="0096075F" w:rsidRPr="00BD2D7E" w:rsidRDefault="0096075F" w:rsidP="008C27F9">
      <w:pPr>
        <w:pStyle w:val="Ad2"/>
        <w:jc w:val="both"/>
      </w:pPr>
      <w:r w:rsidRPr="00BD2D7E">
        <w:rPr>
          <w:b/>
        </w:rPr>
        <w:t>Бизнес-интересы:</w:t>
      </w:r>
      <w:r w:rsidR="00604E24">
        <w:rPr>
          <w:b/>
        </w:rPr>
        <w:t xml:space="preserve"> </w:t>
      </w:r>
      <w:r w:rsidR="00604E24">
        <w:t>ф</w:t>
      </w:r>
      <w:r w:rsidR="00444B42" w:rsidRPr="00BD2D7E">
        <w:t xml:space="preserve">армацевтика (1997-2000 гг. </w:t>
      </w:r>
      <w:r w:rsidR="00604E24" w:rsidRPr="00B20D8F">
        <w:rPr>
          <w:lang w:eastAsia="ru-RU"/>
        </w:rPr>
        <w:t xml:space="preserve">– </w:t>
      </w:r>
      <w:r w:rsidR="00444B42" w:rsidRPr="00BD2D7E">
        <w:t>председатель Государственной акционерной компании «Лекарства Украины»)</w:t>
      </w:r>
      <w:r w:rsidR="00BA6929">
        <w:t>.</w:t>
      </w:r>
    </w:p>
    <w:p w:rsidR="0096075F" w:rsidRPr="00BD2D7E" w:rsidRDefault="0096075F" w:rsidP="003F5310">
      <w:pPr>
        <w:pStyle w:val="Ad2"/>
        <w:jc w:val="both"/>
      </w:pPr>
      <w:r w:rsidRPr="00BD2D7E">
        <w:rPr>
          <w:b/>
        </w:rPr>
        <w:t>Связи:</w:t>
      </w:r>
      <w:r w:rsidR="00604E24">
        <w:rPr>
          <w:b/>
        </w:rPr>
        <w:t xml:space="preserve"> </w:t>
      </w:r>
      <w:r w:rsidR="003F5310">
        <w:t>исходя из</w:t>
      </w:r>
      <w:r w:rsidR="00EA0E24" w:rsidRPr="00BD2D7E">
        <w:t xml:space="preserve"> деятельности</w:t>
      </w:r>
      <w:r w:rsidR="003F5310">
        <w:t xml:space="preserve"> в парламенте и в Министерстве здравоохранения</w:t>
      </w:r>
      <w:r w:rsidR="00BA6929">
        <w:t>,</w:t>
      </w:r>
      <w:r w:rsidR="00EA0E24" w:rsidRPr="00BD2D7E">
        <w:t xml:space="preserve"> </w:t>
      </w:r>
      <w:proofErr w:type="spellStart"/>
      <w:r w:rsidR="00EA0E24" w:rsidRPr="00BD2D7E">
        <w:t>Беловол</w:t>
      </w:r>
      <w:proofErr w:type="spellEnd"/>
      <w:r w:rsidR="00EA0E24" w:rsidRPr="00BD2D7E">
        <w:t xml:space="preserve"> представляет группу ко</w:t>
      </w:r>
      <w:r w:rsidR="00604E24">
        <w:t>м</w:t>
      </w:r>
      <w:r w:rsidR="00EA0E24" w:rsidRPr="00BD2D7E">
        <w:t>паний «Здоровье» российского миллиардера Александра Шишкина</w:t>
      </w:r>
      <w:r w:rsidR="00BA6929">
        <w:t>.</w:t>
      </w:r>
    </w:p>
    <w:p w:rsidR="0096075F" w:rsidRPr="00BD2D7E" w:rsidRDefault="0096075F" w:rsidP="00604E24">
      <w:pPr>
        <w:pStyle w:val="Ad2"/>
        <w:spacing w:after="0"/>
        <w:rPr>
          <w:b/>
        </w:rPr>
      </w:pPr>
      <w:r w:rsidRPr="00BD2D7E">
        <w:rPr>
          <w:b/>
        </w:rPr>
        <w:t>Примечательные факты:</w:t>
      </w:r>
    </w:p>
    <w:p w:rsidR="00D7185A" w:rsidRPr="00BD2D7E" w:rsidRDefault="003F5310" w:rsidP="00604E24">
      <w:pPr>
        <w:pStyle w:val="Ad"/>
        <w:jc w:val="both"/>
      </w:pPr>
      <w:r>
        <w:t>н</w:t>
      </w:r>
      <w:r w:rsidR="00BA6929">
        <w:t>ародны</w:t>
      </w:r>
      <w:r w:rsidR="008C2732" w:rsidRPr="00BD2D7E">
        <w:t>й депутат III</w:t>
      </w:r>
      <w:r w:rsidR="00461563" w:rsidRPr="00BD2D7E">
        <w:t>, IV</w:t>
      </w:r>
      <w:r w:rsidR="009365E6" w:rsidRPr="00BD2D7E">
        <w:t>, VII (</w:t>
      </w:r>
      <w:r w:rsidR="008C27F9">
        <w:t>Партия регионов) и VIII созывов;</w:t>
      </w:r>
    </w:p>
    <w:p w:rsidR="00C052D2" w:rsidRPr="00BD2D7E" w:rsidRDefault="00C052D2" w:rsidP="00604E24">
      <w:pPr>
        <w:pStyle w:val="Ad"/>
        <w:jc w:val="both"/>
      </w:pPr>
      <w:r w:rsidRPr="00BD2D7E">
        <w:t xml:space="preserve">2007-2008 </w:t>
      </w:r>
      <w:r w:rsidR="00BA6929">
        <w:t>гг.</w:t>
      </w:r>
      <w:r w:rsidR="003F5310">
        <w:t xml:space="preserve">, </w:t>
      </w:r>
      <w:r w:rsidR="003F5310" w:rsidRPr="00BD2D7E">
        <w:t xml:space="preserve">2009-2010 </w:t>
      </w:r>
      <w:r w:rsidR="003F5310">
        <w:t>гг.</w:t>
      </w:r>
      <w:r w:rsidR="00BA6929">
        <w:t xml:space="preserve"> </w:t>
      </w:r>
      <w:r w:rsidR="00BA6929" w:rsidRPr="00B20D8F">
        <w:rPr>
          <w:lang w:eastAsia="ru-RU"/>
        </w:rPr>
        <w:t xml:space="preserve">– </w:t>
      </w:r>
      <w:r w:rsidRPr="00BD2D7E">
        <w:t>первый заместитель Министра здравоохранения</w:t>
      </w:r>
      <w:r w:rsidR="00544635">
        <w:t>.</w:t>
      </w:r>
    </w:p>
    <w:p w:rsidR="0096075F" w:rsidRPr="00BD2D7E" w:rsidRDefault="0096075F" w:rsidP="00544635">
      <w:pPr>
        <w:pStyle w:val="Ad20"/>
        <w:spacing w:after="0"/>
      </w:pPr>
      <w:r w:rsidRPr="00BD2D7E">
        <w:t>Выборы мэров в 2015 г.</w:t>
      </w:r>
    </w:p>
    <w:p w:rsidR="0096075F" w:rsidRPr="00BD2D7E" w:rsidRDefault="00426C84" w:rsidP="003F5310">
      <w:pPr>
        <w:pStyle w:val="Ad30"/>
        <w:spacing w:before="0" w:after="0"/>
      </w:pPr>
      <w:r w:rsidRPr="00BD2D7E">
        <w:t>Голуб Николай Викторович</w:t>
      </w:r>
      <w:r w:rsidR="0096075F" w:rsidRPr="00BD2D7E">
        <w:t xml:space="preserve"> –</w:t>
      </w:r>
      <w:r w:rsidR="003F5310">
        <w:rPr>
          <w:lang w:val="en-US"/>
        </w:rPr>
        <w:t xml:space="preserve"> </w:t>
      </w:r>
      <w:r w:rsidRPr="00BD2D7E">
        <w:t>г. Богодухов</w:t>
      </w:r>
    </w:p>
    <w:p w:rsidR="0096075F" w:rsidRPr="00BD2D7E" w:rsidRDefault="00426C84" w:rsidP="003F5310">
      <w:pPr>
        <w:pStyle w:val="Ad2"/>
        <w:spacing w:after="0"/>
      </w:pPr>
      <w:r w:rsidRPr="00BD2D7E">
        <w:t>Самовыдвижение</w:t>
      </w:r>
      <w:r w:rsidR="0096075F" w:rsidRPr="00BD2D7E">
        <w:t>.</w:t>
      </w:r>
    </w:p>
    <w:p w:rsidR="0096075F" w:rsidRPr="00BD2D7E" w:rsidRDefault="0096075F" w:rsidP="003F5310">
      <w:pPr>
        <w:pStyle w:val="Ad2"/>
        <w:spacing w:after="0"/>
      </w:pPr>
      <w:r w:rsidRPr="00BD2D7E">
        <w:t xml:space="preserve">Получил </w:t>
      </w:r>
      <w:r w:rsidR="00426C84" w:rsidRPr="00BD2D7E">
        <w:t>1,7</w:t>
      </w:r>
      <w:r w:rsidRPr="00BD2D7E">
        <w:t xml:space="preserve"> тыс. голосов (</w:t>
      </w:r>
      <w:r w:rsidR="00426C84" w:rsidRPr="00BD2D7E">
        <w:t>35</w:t>
      </w:r>
      <w:r w:rsidRPr="00BD2D7E">
        <w:t>% явившихся).</w:t>
      </w:r>
    </w:p>
    <w:p w:rsidR="0096075F" w:rsidRPr="00BD2D7E" w:rsidRDefault="0096075F" w:rsidP="0064571A">
      <w:pPr>
        <w:pStyle w:val="Ad2"/>
        <w:spacing w:after="0"/>
      </w:pPr>
      <w:r w:rsidRPr="00BD2D7E">
        <w:rPr>
          <w:b/>
        </w:rPr>
        <w:t>Бизнес-интересы:</w:t>
      </w:r>
      <w:r w:rsidR="00604E24">
        <w:rPr>
          <w:b/>
        </w:rPr>
        <w:t xml:space="preserve"> </w:t>
      </w:r>
      <w:proofErr w:type="spellStart"/>
      <w:r w:rsidR="00604E24">
        <w:t>м</w:t>
      </w:r>
      <w:r w:rsidR="00CA2366" w:rsidRPr="00BD2D7E">
        <w:t>аслопереработка</w:t>
      </w:r>
      <w:proofErr w:type="spellEnd"/>
      <w:r w:rsidR="003039C0" w:rsidRPr="00BD2D7E">
        <w:t xml:space="preserve"> (ЧП «</w:t>
      </w:r>
      <w:proofErr w:type="spellStart"/>
      <w:r w:rsidR="003039C0" w:rsidRPr="00BD2D7E">
        <w:t>Олийница</w:t>
      </w:r>
      <w:proofErr w:type="spellEnd"/>
      <w:r w:rsidR="003039C0" w:rsidRPr="00BD2D7E">
        <w:t>»)</w:t>
      </w:r>
      <w:r w:rsidR="00447EBD" w:rsidRPr="00BD2D7E">
        <w:t>.</w:t>
      </w:r>
    </w:p>
    <w:p w:rsidR="0096075F" w:rsidRPr="00BD2D7E" w:rsidRDefault="0096075F" w:rsidP="0064571A">
      <w:pPr>
        <w:pStyle w:val="Ad2"/>
        <w:spacing w:after="0"/>
      </w:pPr>
      <w:r w:rsidRPr="00BD2D7E">
        <w:rPr>
          <w:b/>
        </w:rPr>
        <w:t>Связи:</w:t>
      </w:r>
      <w:r w:rsidR="00604E24">
        <w:rPr>
          <w:b/>
        </w:rPr>
        <w:t xml:space="preserve"> </w:t>
      </w:r>
      <w:r w:rsidR="00604E24">
        <w:t>н</w:t>
      </w:r>
      <w:r w:rsidR="00447EBD" w:rsidRPr="00BD2D7E">
        <w:t xml:space="preserve">е </w:t>
      </w:r>
      <w:r w:rsidR="00BA6929">
        <w:t>выявлены.</w:t>
      </w:r>
    </w:p>
    <w:p w:rsidR="0096075F" w:rsidRPr="0064571A" w:rsidRDefault="0064571A" w:rsidP="0064571A">
      <w:pPr>
        <w:pStyle w:val="Ad2"/>
        <w:spacing w:after="0"/>
        <w:rPr>
          <w:b/>
        </w:rPr>
      </w:pPr>
      <w:r>
        <w:rPr>
          <w:b/>
        </w:rPr>
        <w:t xml:space="preserve">Примечательные факты: </w:t>
      </w:r>
      <w:r w:rsidRPr="0064571A">
        <w:t xml:space="preserve">в </w:t>
      </w:r>
      <w:r w:rsidR="00CA2366" w:rsidRPr="00BD2D7E">
        <w:t>2010</w:t>
      </w:r>
      <w:r w:rsidR="008C27F9">
        <w:t>-</w:t>
      </w:r>
      <w:r w:rsidR="00CA2366" w:rsidRPr="00BD2D7E">
        <w:t xml:space="preserve">2015 гг. </w:t>
      </w:r>
      <w:r w:rsidR="00BA6929" w:rsidRPr="00B20D8F">
        <w:rPr>
          <w:lang w:eastAsia="ru-RU"/>
        </w:rPr>
        <w:t xml:space="preserve">– </w:t>
      </w:r>
      <w:r w:rsidR="00CA2366" w:rsidRPr="00BD2D7E">
        <w:t>депутат Богодуховского горсовета от ПР</w:t>
      </w:r>
      <w:r w:rsidR="00447EBD" w:rsidRPr="00BD2D7E">
        <w:t>.</w:t>
      </w:r>
    </w:p>
    <w:p w:rsidR="0096075F" w:rsidRPr="00BD2D7E" w:rsidRDefault="0096075F" w:rsidP="0087555E">
      <w:pPr>
        <w:pStyle w:val="Ad20"/>
      </w:pPr>
      <w:r w:rsidRPr="00BD2D7E">
        <w:lastRenderedPageBreak/>
        <w:t>Выборы глав районных советов в 2015 г.</w:t>
      </w:r>
    </w:p>
    <w:p w:rsidR="0096075F" w:rsidRPr="00BD2D7E" w:rsidRDefault="00ED1E70" w:rsidP="00544635">
      <w:pPr>
        <w:pStyle w:val="Ad30"/>
        <w:spacing w:before="120" w:after="0"/>
      </w:pPr>
      <w:r w:rsidRPr="00BD2D7E">
        <w:t>Панов Сергей Федорович</w:t>
      </w:r>
      <w:r w:rsidR="00544635">
        <w:t xml:space="preserve"> – </w:t>
      </w:r>
      <w:r w:rsidR="00544635" w:rsidRPr="00BD2D7E">
        <w:t>Богодуховск</w:t>
      </w:r>
      <w:r w:rsidR="00544635">
        <w:t>ий район</w:t>
      </w:r>
    </w:p>
    <w:p w:rsidR="0096075F" w:rsidRPr="00BD2D7E" w:rsidRDefault="0096075F" w:rsidP="00544635">
      <w:pPr>
        <w:pStyle w:val="Ad2"/>
        <w:spacing w:after="0"/>
      </w:pPr>
      <w:r w:rsidRPr="00BD2D7E">
        <w:t xml:space="preserve">Выдвинут </w:t>
      </w:r>
      <w:r w:rsidR="00ED1E70" w:rsidRPr="00BD2D7E">
        <w:t>БПП</w:t>
      </w:r>
      <w:r w:rsidRPr="00BD2D7E">
        <w:t>.</w:t>
      </w:r>
    </w:p>
    <w:p w:rsidR="0096075F" w:rsidRPr="00BD2D7E" w:rsidRDefault="0096075F" w:rsidP="00544635">
      <w:pPr>
        <w:pStyle w:val="Ad2"/>
        <w:spacing w:after="0"/>
      </w:pPr>
      <w:r w:rsidRPr="00BD2D7E">
        <w:rPr>
          <w:b/>
        </w:rPr>
        <w:t>Бизнес-интересы:</w:t>
      </w:r>
      <w:r w:rsidR="00604E24">
        <w:rPr>
          <w:b/>
        </w:rPr>
        <w:t xml:space="preserve"> </w:t>
      </w:r>
      <w:r w:rsidR="00544635" w:rsidRPr="00544635">
        <w:t>операции с землей,</w:t>
      </w:r>
      <w:r w:rsidR="00544635">
        <w:rPr>
          <w:b/>
        </w:rPr>
        <w:t xml:space="preserve"> </w:t>
      </w:r>
      <w:r w:rsidR="00604E24">
        <w:t>с</w:t>
      </w:r>
      <w:r w:rsidR="002A3F79" w:rsidRPr="00BD2D7E">
        <w:t>ельское хозяйство (</w:t>
      </w:r>
      <w:r w:rsidR="00BA6929">
        <w:t xml:space="preserve">ООО </w:t>
      </w:r>
      <w:r w:rsidR="002A3F79" w:rsidRPr="00BD2D7E">
        <w:t>«Колос - АС»)</w:t>
      </w:r>
      <w:r w:rsidR="00BA6929">
        <w:t>.</w:t>
      </w:r>
    </w:p>
    <w:p w:rsidR="0096075F" w:rsidRPr="00BD2D7E" w:rsidRDefault="0096075F" w:rsidP="00544635">
      <w:pPr>
        <w:pStyle w:val="Ad2"/>
        <w:spacing w:after="0"/>
      </w:pPr>
      <w:r w:rsidRPr="00BD2D7E">
        <w:rPr>
          <w:b/>
        </w:rPr>
        <w:t>Связи:</w:t>
      </w:r>
      <w:r w:rsidR="00604E24">
        <w:rPr>
          <w:b/>
        </w:rPr>
        <w:t xml:space="preserve"> </w:t>
      </w:r>
      <w:r w:rsidR="00EB633C">
        <w:t xml:space="preserve">БПП </w:t>
      </w:r>
      <w:r w:rsidR="0074360A" w:rsidRPr="00BD2D7E">
        <w:t xml:space="preserve">в Харьковской области </w:t>
      </w:r>
      <w:r w:rsidR="00EB633C">
        <w:t xml:space="preserve">курирует </w:t>
      </w:r>
      <w:r w:rsidR="001B6F93" w:rsidRPr="00BD2D7E">
        <w:t>глава АП Игорь Райнин</w:t>
      </w:r>
      <w:r w:rsidR="00BA6929">
        <w:t>.</w:t>
      </w:r>
    </w:p>
    <w:p w:rsidR="003D5555" w:rsidRPr="00BD2D7E" w:rsidRDefault="003D5555" w:rsidP="00544635">
      <w:pPr>
        <w:pStyle w:val="Ad30"/>
        <w:spacing w:before="120" w:after="0"/>
      </w:pPr>
      <w:r w:rsidRPr="00BD2D7E">
        <w:t>Оноша Виталий Петрович</w:t>
      </w:r>
      <w:r w:rsidR="00544635">
        <w:t xml:space="preserve"> – </w:t>
      </w:r>
      <w:proofErr w:type="spellStart"/>
      <w:r w:rsidR="00544635" w:rsidRPr="00BD2D7E">
        <w:t>Валковск</w:t>
      </w:r>
      <w:r w:rsidR="00544635">
        <w:t>ий</w:t>
      </w:r>
      <w:proofErr w:type="spellEnd"/>
      <w:r w:rsidR="00544635">
        <w:t xml:space="preserve"> район</w:t>
      </w:r>
    </w:p>
    <w:p w:rsidR="003D5555" w:rsidRPr="00BD2D7E" w:rsidRDefault="003D5555" w:rsidP="00544635">
      <w:pPr>
        <w:pStyle w:val="Ad2"/>
        <w:spacing w:after="0"/>
      </w:pPr>
      <w:r w:rsidRPr="00BD2D7E">
        <w:t>Выдвинут БПП.</w:t>
      </w:r>
    </w:p>
    <w:p w:rsidR="003D5555" w:rsidRDefault="003D5555" w:rsidP="00544635">
      <w:pPr>
        <w:pStyle w:val="Ad2"/>
        <w:spacing w:after="0"/>
      </w:pPr>
      <w:r w:rsidRPr="00BD2D7E">
        <w:rPr>
          <w:b/>
        </w:rPr>
        <w:t>Бизнес-интересы:</w:t>
      </w:r>
      <w:r w:rsidR="00604E24">
        <w:rPr>
          <w:b/>
        </w:rPr>
        <w:t xml:space="preserve"> </w:t>
      </w:r>
      <w:r w:rsidR="00604E24">
        <w:t>н</w:t>
      </w:r>
      <w:r w:rsidR="00BD561A" w:rsidRPr="00BD2D7E">
        <w:t xml:space="preserve">е </w:t>
      </w:r>
      <w:r w:rsidR="00BA6929">
        <w:t>выявлены.</w:t>
      </w:r>
    </w:p>
    <w:p w:rsidR="00544635" w:rsidRPr="00BD2D7E" w:rsidRDefault="00544635" w:rsidP="00544635">
      <w:pPr>
        <w:pStyle w:val="Ad2"/>
        <w:spacing w:after="0"/>
      </w:pPr>
      <w:r w:rsidRPr="00BD2D7E">
        <w:rPr>
          <w:b/>
        </w:rPr>
        <w:t>Связи:</w:t>
      </w:r>
      <w:r>
        <w:rPr>
          <w:b/>
        </w:rPr>
        <w:t xml:space="preserve"> </w:t>
      </w:r>
      <w:r>
        <w:t xml:space="preserve">БПП </w:t>
      </w:r>
      <w:r w:rsidRPr="00BD2D7E">
        <w:t xml:space="preserve">в Харьковской области </w:t>
      </w:r>
      <w:r>
        <w:t xml:space="preserve">курирует </w:t>
      </w:r>
      <w:r w:rsidRPr="00BD2D7E">
        <w:t>глава АП Игорь Райнин</w:t>
      </w:r>
      <w:r>
        <w:t>.</w:t>
      </w:r>
    </w:p>
    <w:p w:rsidR="003D5555" w:rsidRPr="00BD2D7E" w:rsidRDefault="003D5555" w:rsidP="00544635">
      <w:pPr>
        <w:pStyle w:val="Ad2"/>
        <w:spacing w:after="0"/>
      </w:pPr>
      <w:r w:rsidRPr="00BD2D7E">
        <w:rPr>
          <w:b/>
        </w:rPr>
        <w:t>Примечательные факты:</w:t>
      </w:r>
      <w:r w:rsidR="00544635">
        <w:rPr>
          <w:b/>
        </w:rPr>
        <w:t xml:space="preserve"> </w:t>
      </w:r>
      <w:r w:rsidR="00544635" w:rsidRPr="00544635">
        <w:t>д</w:t>
      </w:r>
      <w:r w:rsidR="00B26F62" w:rsidRPr="00BD2D7E">
        <w:t xml:space="preserve">о 2015 г. – первый </w:t>
      </w:r>
      <w:r w:rsidR="00BD561A" w:rsidRPr="00BD2D7E">
        <w:t xml:space="preserve">заместитель </w:t>
      </w:r>
      <w:proofErr w:type="spellStart"/>
      <w:r w:rsidR="00BD561A" w:rsidRPr="00BD2D7E">
        <w:t>Валковского</w:t>
      </w:r>
      <w:proofErr w:type="spellEnd"/>
      <w:r w:rsidR="00BD561A" w:rsidRPr="00BD2D7E">
        <w:t xml:space="preserve"> райсовета.</w:t>
      </w:r>
    </w:p>
    <w:p w:rsidR="003C0829" w:rsidRPr="00BD2D7E" w:rsidRDefault="0067067D" w:rsidP="00544635">
      <w:pPr>
        <w:pStyle w:val="Ad30"/>
        <w:spacing w:before="120" w:after="0"/>
      </w:pPr>
      <w:r w:rsidRPr="00BD2D7E">
        <w:t>Канивец Леонид Васильевич</w:t>
      </w:r>
      <w:r w:rsidR="00544635">
        <w:t xml:space="preserve"> – </w:t>
      </w:r>
      <w:proofErr w:type="spellStart"/>
      <w:r w:rsidR="00544635" w:rsidRPr="00BD2D7E">
        <w:t>Золочевск</w:t>
      </w:r>
      <w:r w:rsidR="00544635">
        <w:t>ий</w:t>
      </w:r>
      <w:proofErr w:type="spellEnd"/>
      <w:r w:rsidR="00544635">
        <w:t xml:space="preserve"> район</w:t>
      </w:r>
    </w:p>
    <w:p w:rsidR="003C0829" w:rsidRPr="00BD2D7E" w:rsidRDefault="003C0829" w:rsidP="00544635">
      <w:pPr>
        <w:pStyle w:val="Ad2"/>
        <w:spacing w:after="0"/>
      </w:pPr>
      <w:r w:rsidRPr="00BD2D7E">
        <w:t>Выдвинут БПП.</w:t>
      </w:r>
    </w:p>
    <w:p w:rsidR="003C0829" w:rsidRDefault="003C0829" w:rsidP="00544635">
      <w:pPr>
        <w:pStyle w:val="Ad2"/>
        <w:spacing w:after="0"/>
      </w:pPr>
      <w:r w:rsidRPr="00BD2D7E">
        <w:rPr>
          <w:b/>
        </w:rPr>
        <w:t>Бизнес-интересы:</w:t>
      </w:r>
      <w:r w:rsidR="00604E24">
        <w:rPr>
          <w:b/>
        </w:rPr>
        <w:t xml:space="preserve"> </w:t>
      </w:r>
      <w:r w:rsidR="00604E24">
        <w:t>н</w:t>
      </w:r>
      <w:r w:rsidRPr="00BD2D7E">
        <w:t xml:space="preserve">е </w:t>
      </w:r>
      <w:r w:rsidR="00BA6929">
        <w:t>выявлены.</w:t>
      </w:r>
    </w:p>
    <w:p w:rsidR="00544635" w:rsidRPr="00BD2D7E" w:rsidRDefault="00544635" w:rsidP="00544635">
      <w:pPr>
        <w:pStyle w:val="Ad2"/>
        <w:spacing w:after="0"/>
      </w:pPr>
      <w:r w:rsidRPr="00BD2D7E">
        <w:rPr>
          <w:b/>
        </w:rPr>
        <w:t>Связи:</w:t>
      </w:r>
      <w:r>
        <w:rPr>
          <w:b/>
        </w:rPr>
        <w:t xml:space="preserve"> </w:t>
      </w:r>
      <w:r>
        <w:t xml:space="preserve">БПП </w:t>
      </w:r>
      <w:r w:rsidRPr="00BD2D7E">
        <w:t xml:space="preserve">в Харьковской области </w:t>
      </w:r>
      <w:r>
        <w:t xml:space="preserve">курирует </w:t>
      </w:r>
      <w:r w:rsidRPr="00BD2D7E">
        <w:t>глава АП Игорь Райнин</w:t>
      </w:r>
      <w:r>
        <w:t>.</w:t>
      </w:r>
    </w:p>
    <w:p w:rsidR="009C1C0B" w:rsidRPr="00BD2D7E" w:rsidRDefault="003C0829" w:rsidP="00544635">
      <w:pPr>
        <w:pStyle w:val="Ad2"/>
        <w:spacing w:after="0"/>
      </w:pPr>
      <w:r w:rsidRPr="00BD2D7E">
        <w:rPr>
          <w:b/>
        </w:rPr>
        <w:t>Примечательные факты:</w:t>
      </w:r>
      <w:r w:rsidR="00544635">
        <w:rPr>
          <w:b/>
        </w:rPr>
        <w:t xml:space="preserve"> </w:t>
      </w:r>
      <w:r w:rsidR="00544635" w:rsidRPr="00544635">
        <w:t>с</w:t>
      </w:r>
      <w:r w:rsidR="00BA6929">
        <w:t xml:space="preserve"> 2010 г. </w:t>
      </w:r>
      <w:r w:rsidR="00BA6929" w:rsidRPr="00B20D8F">
        <w:rPr>
          <w:lang w:eastAsia="ru-RU"/>
        </w:rPr>
        <w:t xml:space="preserve">– </w:t>
      </w:r>
      <w:r w:rsidR="00BA6929">
        <w:rPr>
          <w:lang w:eastAsia="ru-RU"/>
        </w:rPr>
        <w:t>г</w:t>
      </w:r>
      <w:r w:rsidR="00D4426C" w:rsidRPr="00BD2D7E">
        <w:t xml:space="preserve">лава </w:t>
      </w:r>
      <w:proofErr w:type="spellStart"/>
      <w:r w:rsidR="00B7635F" w:rsidRPr="00BD2D7E">
        <w:t>З</w:t>
      </w:r>
      <w:r w:rsidR="00D4426C" w:rsidRPr="00BD2D7E">
        <w:t>лочевского</w:t>
      </w:r>
      <w:proofErr w:type="spellEnd"/>
      <w:r w:rsidR="00D4426C" w:rsidRPr="00BD2D7E">
        <w:t xml:space="preserve"> райсовета (ПР)</w:t>
      </w:r>
      <w:r w:rsidR="00544635">
        <w:t>.</w:t>
      </w:r>
    </w:p>
    <w:p w:rsidR="006F03B1" w:rsidRPr="00BD2D7E" w:rsidRDefault="006F03B1" w:rsidP="006F03B1">
      <w:pPr>
        <w:pStyle w:val="Ad30"/>
        <w:spacing w:before="120" w:after="0"/>
      </w:pPr>
      <w:r w:rsidRPr="00BD2D7E">
        <w:t>Никитенко Николай Павлович</w:t>
      </w:r>
      <w:r>
        <w:t xml:space="preserve"> – </w:t>
      </w:r>
      <w:proofErr w:type="spellStart"/>
      <w:r w:rsidRPr="00BD2D7E">
        <w:t>Краснокутск</w:t>
      </w:r>
      <w:r>
        <w:t>ий</w:t>
      </w:r>
      <w:proofErr w:type="spellEnd"/>
      <w:r>
        <w:t xml:space="preserve"> район</w:t>
      </w:r>
    </w:p>
    <w:p w:rsidR="006F03B1" w:rsidRPr="00BD2D7E" w:rsidRDefault="006F03B1" w:rsidP="006F03B1">
      <w:pPr>
        <w:pStyle w:val="Ad2"/>
        <w:spacing w:after="0"/>
      </w:pPr>
      <w:r w:rsidRPr="00BD2D7E">
        <w:t>Выдвинут БПП.</w:t>
      </w:r>
    </w:p>
    <w:p w:rsidR="006F03B1" w:rsidRPr="00BD2D7E" w:rsidRDefault="006F03B1" w:rsidP="006F03B1">
      <w:pPr>
        <w:pStyle w:val="Ad2"/>
        <w:spacing w:after="0"/>
      </w:pPr>
      <w:r w:rsidRPr="00BD2D7E">
        <w:rPr>
          <w:b/>
        </w:rPr>
        <w:t>Бизнес-интересы:</w:t>
      </w:r>
      <w:r>
        <w:rPr>
          <w:b/>
        </w:rPr>
        <w:t xml:space="preserve"> </w:t>
      </w:r>
      <w:r>
        <w:t>с</w:t>
      </w:r>
      <w:r w:rsidRPr="00BD2D7E">
        <w:t>ельское хозяйство (</w:t>
      </w:r>
      <w:r>
        <w:t>ПАО «</w:t>
      </w:r>
      <w:proofErr w:type="spellStart"/>
      <w:r w:rsidRPr="00BD2D7E">
        <w:t>Ватал</w:t>
      </w:r>
      <w:proofErr w:type="spellEnd"/>
      <w:r>
        <w:t>»</w:t>
      </w:r>
      <w:r w:rsidRPr="00BD2D7E">
        <w:t>)</w:t>
      </w:r>
      <w:r>
        <w:t>.</w:t>
      </w:r>
    </w:p>
    <w:p w:rsidR="006F03B1" w:rsidRPr="00BD2D7E" w:rsidRDefault="006F03B1" w:rsidP="006F03B1">
      <w:pPr>
        <w:pStyle w:val="Ad2"/>
        <w:spacing w:after="0"/>
      </w:pPr>
      <w:r w:rsidRPr="00BD2D7E">
        <w:rPr>
          <w:b/>
        </w:rPr>
        <w:t>Связи:</w:t>
      </w:r>
      <w:r>
        <w:rPr>
          <w:b/>
        </w:rPr>
        <w:t xml:space="preserve"> </w:t>
      </w:r>
      <w:r>
        <w:t xml:space="preserve">БПП </w:t>
      </w:r>
      <w:r w:rsidRPr="00BD2D7E">
        <w:t xml:space="preserve">в Харьковской области </w:t>
      </w:r>
      <w:r>
        <w:t xml:space="preserve">курирует </w:t>
      </w:r>
      <w:r w:rsidRPr="00BD2D7E">
        <w:t>глава АП Игорь Райнин</w:t>
      </w:r>
      <w:r>
        <w:t>.</w:t>
      </w:r>
    </w:p>
    <w:p w:rsidR="0078112E" w:rsidRPr="00BD2D7E" w:rsidRDefault="0078112E" w:rsidP="00544635">
      <w:pPr>
        <w:pStyle w:val="Ad30"/>
        <w:spacing w:before="120" w:after="0"/>
      </w:pPr>
      <w:proofErr w:type="spellStart"/>
      <w:r w:rsidRPr="00BD2D7E">
        <w:t>Кужель</w:t>
      </w:r>
      <w:proofErr w:type="spellEnd"/>
      <w:r w:rsidRPr="00BD2D7E">
        <w:t xml:space="preserve"> Владимир Иванович</w:t>
      </w:r>
      <w:r w:rsidR="00544635">
        <w:t xml:space="preserve"> – </w:t>
      </w:r>
      <w:proofErr w:type="spellStart"/>
      <w:r w:rsidR="00544635" w:rsidRPr="00BD2D7E">
        <w:t>Коломацк</w:t>
      </w:r>
      <w:r w:rsidR="00544635">
        <w:t>ий</w:t>
      </w:r>
      <w:proofErr w:type="spellEnd"/>
      <w:r w:rsidR="00544635">
        <w:t xml:space="preserve"> район</w:t>
      </w:r>
    </w:p>
    <w:p w:rsidR="0078112E" w:rsidRPr="00BD2D7E" w:rsidRDefault="0078112E" w:rsidP="00544635">
      <w:pPr>
        <w:pStyle w:val="Ad2"/>
        <w:spacing w:after="0"/>
      </w:pPr>
      <w:r w:rsidRPr="00BD2D7E">
        <w:t>Выдвинут парти</w:t>
      </w:r>
      <w:r w:rsidR="00BA6929">
        <w:t>ей</w:t>
      </w:r>
      <w:r w:rsidRPr="00BD2D7E">
        <w:t xml:space="preserve"> «Социалисты».</w:t>
      </w:r>
    </w:p>
    <w:p w:rsidR="0078112E" w:rsidRPr="00BD2D7E" w:rsidRDefault="0078112E" w:rsidP="00544635">
      <w:pPr>
        <w:pStyle w:val="Ad2"/>
        <w:spacing w:after="0"/>
      </w:pPr>
      <w:r w:rsidRPr="00BD2D7E">
        <w:rPr>
          <w:b/>
        </w:rPr>
        <w:t>Бизнес-интересы:</w:t>
      </w:r>
      <w:r w:rsidR="00604E24">
        <w:rPr>
          <w:b/>
        </w:rPr>
        <w:t xml:space="preserve"> </w:t>
      </w:r>
      <w:r w:rsidR="00604E24">
        <w:t>с</w:t>
      </w:r>
      <w:r w:rsidR="00911F6C" w:rsidRPr="00BD2D7E">
        <w:t>ельское хозяйство</w:t>
      </w:r>
      <w:r w:rsidR="00BA6929">
        <w:t>.</w:t>
      </w:r>
    </w:p>
    <w:p w:rsidR="0078112E" w:rsidRPr="00BD2D7E" w:rsidRDefault="0078112E" w:rsidP="006F03B1">
      <w:pPr>
        <w:pStyle w:val="Ad2"/>
        <w:spacing w:after="0"/>
        <w:jc w:val="both"/>
      </w:pPr>
      <w:r w:rsidRPr="00BD2D7E">
        <w:rPr>
          <w:b/>
        </w:rPr>
        <w:t>Связи:</w:t>
      </w:r>
      <w:r w:rsidR="00604E24">
        <w:rPr>
          <w:b/>
        </w:rPr>
        <w:t xml:space="preserve"> </w:t>
      </w:r>
      <w:r w:rsidR="00067CE2" w:rsidRPr="00BD2D7E">
        <w:t>глав</w:t>
      </w:r>
      <w:r w:rsidR="006F03B1">
        <w:t xml:space="preserve">а </w:t>
      </w:r>
      <w:r w:rsidR="00067CE2" w:rsidRPr="00BD2D7E">
        <w:t xml:space="preserve">партии «Социалисты» </w:t>
      </w:r>
      <w:r w:rsidR="006F03B1">
        <w:t>-</w:t>
      </w:r>
      <w:r w:rsidR="00067CE2" w:rsidRPr="00BD2D7E">
        <w:t xml:space="preserve"> </w:t>
      </w:r>
      <w:r w:rsidR="00911F6C" w:rsidRPr="00BD2D7E">
        <w:t>экс-</w:t>
      </w:r>
      <w:r w:rsidR="00BA6929">
        <w:t>м</w:t>
      </w:r>
      <w:r w:rsidR="00911F6C" w:rsidRPr="00BD2D7E">
        <w:t>инистр</w:t>
      </w:r>
      <w:r w:rsidR="00D658B9" w:rsidRPr="00BD2D7E">
        <w:t xml:space="preserve"> иностранных дел Украины Леонид Кожара</w:t>
      </w:r>
      <w:r w:rsidR="00BA6929">
        <w:t>.</w:t>
      </w:r>
    </w:p>
    <w:p w:rsidR="0078112E" w:rsidRPr="00BD2D7E" w:rsidRDefault="0078112E" w:rsidP="006F03B1">
      <w:pPr>
        <w:pStyle w:val="Ad2"/>
        <w:spacing w:after="0"/>
      </w:pPr>
      <w:r w:rsidRPr="00BD2D7E">
        <w:rPr>
          <w:b/>
        </w:rPr>
        <w:t>Примечательные факты:</w:t>
      </w:r>
      <w:r w:rsidR="006F03B1">
        <w:rPr>
          <w:b/>
        </w:rPr>
        <w:t xml:space="preserve"> </w:t>
      </w:r>
      <w:r w:rsidR="006F03B1">
        <w:t>в</w:t>
      </w:r>
      <w:r w:rsidR="00D658B9" w:rsidRPr="00BD2D7E">
        <w:t xml:space="preserve"> 2010 </w:t>
      </w:r>
      <w:r w:rsidR="00BA6929">
        <w:t xml:space="preserve">г. </w:t>
      </w:r>
      <w:r w:rsidR="00911F6C" w:rsidRPr="00BD2D7E">
        <w:t>избирался</w:t>
      </w:r>
      <w:r w:rsidR="00D658B9" w:rsidRPr="00BD2D7E">
        <w:t xml:space="preserve"> в облсовет от СПУ</w:t>
      </w:r>
      <w:r w:rsidR="00BA6929">
        <w:t>.</w:t>
      </w:r>
    </w:p>
    <w:p w:rsidR="00E60020" w:rsidRPr="00BD2D7E" w:rsidRDefault="00FA6F39" w:rsidP="006F03B1">
      <w:pPr>
        <w:pStyle w:val="Ad30"/>
        <w:spacing w:before="120" w:after="0"/>
      </w:pPr>
      <w:r w:rsidRPr="00BD2D7E">
        <w:t>Рогач Светлана Александровна</w:t>
      </w:r>
      <w:r w:rsidR="00544635">
        <w:t xml:space="preserve"> – </w:t>
      </w:r>
      <w:proofErr w:type="spellStart"/>
      <w:r w:rsidR="00544635" w:rsidRPr="00BD2D7E">
        <w:t>Нововодола</w:t>
      </w:r>
      <w:r w:rsidR="00544635">
        <w:t>ж</w:t>
      </w:r>
      <w:r w:rsidR="00544635" w:rsidRPr="00BD2D7E">
        <w:t>ск</w:t>
      </w:r>
      <w:r w:rsidR="00544635">
        <w:t>ий</w:t>
      </w:r>
      <w:proofErr w:type="spellEnd"/>
      <w:r w:rsidR="00544635">
        <w:t xml:space="preserve"> район</w:t>
      </w:r>
    </w:p>
    <w:p w:rsidR="00FA6F39" w:rsidRPr="00BD2D7E" w:rsidRDefault="00FA6F39" w:rsidP="006F03B1">
      <w:pPr>
        <w:pStyle w:val="Ad2"/>
        <w:spacing w:after="0"/>
      </w:pPr>
      <w:r w:rsidRPr="00BD2D7E">
        <w:t>Выдвинут</w:t>
      </w:r>
      <w:r w:rsidR="00BA6929">
        <w:t>а</w:t>
      </w:r>
      <w:r w:rsidRPr="00BD2D7E">
        <w:t xml:space="preserve"> </w:t>
      </w:r>
      <w:r w:rsidR="006F03B1">
        <w:t>партией «</w:t>
      </w:r>
      <w:r w:rsidRPr="00BD2D7E">
        <w:t>Возрождение</w:t>
      </w:r>
      <w:r w:rsidR="006F03B1">
        <w:t>»</w:t>
      </w:r>
      <w:r w:rsidRPr="00BD2D7E">
        <w:t>.</w:t>
      </w:r>
    </w:p>
    <w:p w:rsidR="00FA6F39" w:rsidRPr="00BD2D7E" w:rsidRDefault="00FA6F39" w:rsidP="006F03B1">
      <w:pPr>
        <w:pStyle w:val="Ad2"/>
        <w:spacing w:after="0"/>
      </w:pPr>
      <w:r w:rsidRPr="00BD2D7E">
        <w:rPr>
          <w:b/>
        </w:rPr>
        <w:t>Бизнес-интересы:</w:t>
      </w:r>
      <w:r w:rsidR="00604E24">
        <w:rPr>
          <w:b/>
        </w:rPr>
        <w:t xml:space="preserve"> </w:t>
      </w:r>
      <w:r w:rsidR="00604E24">
        <w:t>н</w:t>
      </w:r>
      <w:r w:rsidR="00451F26" w:rsidRPr="00BD2D7E">
        <w:t xml:space="preserve">е </w:t>
      </w:r>
      <w:r w:rsidR="00BA6929">
        <w:t>выявлены.</w:t>
      </w:r>
    </w:p>
    <w:p w:rsidR="006F03B1" w:rsidRPr="00BD2D7E" w:rsidRDefault="006F03B1" w:rsidP="006F03B1">
      <w:pPr>
        <w:pStyle w:val="Ad2"/>
        <w:spacing w:after="0"/>
        <w:jc w:val="both"/>
      </w:pPr>
      <w:r w:rsidRPr="00BD2D7E">
        <w:rPr>
          <w:b/>
        </w:rPr>
        <w:t>Связи:</w:t>
      </w:r>
      <w:r>
        <w:rPr>
          <w:b/>
        </w:rPr>
        <w:t xml:space="preserve"> </w:t>
      </w:r>
      <w:r>
        <w:t xml:space="preserve">все кандидаты от партии «Возрождение» в Харьковской области были согласованы с Геннадием </w:t>
      </w:r>
      <w:proofErr w:type="spellStart"/>
      <w:r>
        <w:t>Кернесом</w:t>
      </w:r>
      <w:proofErr w:type="spellEnd"/>
      <w:r>
        <w:t>.</w:t>
      </w:r>
    </w:p>
    <w:p w:rsidR="00E60020" w:rsidRPr="00BD2D7E" w:rsidRDefault="00E60020" w:rsidP="00604E24">
      <w:pPr>
        <w:pStyle w:val="Ad2"/>
        <w:spacing w:after="0"/>
        <w:rPr>
          <w:b/>
        </w:rPr>
      </w:pPr>
      <w:r w:rsidRPr="00BD2D7E">
        <w:rPr>
          <w:b/>
        </w:rPr>
        <w:t>Примечательные факты:</w:t>
      </w:r>
    </w:p>
    <w:p w:rsidR="00E60020" w:rsidRPr="00BD2D7E" w:rsidRDefault="00FA6F39" w:rsidP="00FA6F39">
      <w:pPr>
        <w:pStyle w:val="Ad"/>
      </w:pPr>
      <w:r w:rsidRPr="00BD2D7E">
        <w:t xml:space="preserve">2010 г. </w:t>
      </w:r>
      <w:r w:rsidR="00BA6929" w:rsidRPr="00B20D8F">
        <w:rPr>
          <w:lang w:eastAsia="ru-RU"/>
        </w:rPr>
        <w:t xml:space="preserve">– </w:t>
      </w:r>
      <w:r w:rsidRPr="00BD2D7E">
        <w:t>избрана депутатом Харьковского областного совета VI созыва от ПР.</w:t>
      </w:r>
    </w:p>
    <w:p w:rsidR="00451F26" w:rsidRPr="00BD2D7E" w:rsidRDefault="00451F26" w:rsidP="00FA6F39">
      <w:pPr>
        <w:pStyle w:val="Ad"/>
      </w:pPr>
      <w:r w:rsidRPr="00BD2D7E">
        <w:t xml:space="preserve">До этого </w:t>
      </w:r>
      <w:r w:rsidR="00BA6929" w:rsidRPr="00B20D8F">
        <w:rPr>
          <w:lang w:eastAsia="ru-RU"/>
        </w:rPr>
        <w:t xml:space="preserve">– </w:t>
      </w:r>
      <w:r w:rsidRPr="00BD2D7E">
        <w:t xml:space="preserve">председатель </w:t>
      </w:r>
      <w:proofErr w:type="spellStart"/>
      <w:r w:rsidRPr="00BD2D7E">
        <w:t>Нововодола</w:t>
      </w:r>
      <w:r w:rsidR="00BA6929">
        <w:t>ж</w:t>
      </w:r>
      <w:r w:rsidRPr="00BD2D7E">
        <w:t>ской</w:t>
      </w:r>
      <w:proofErr w:type="spellEnd"/>
      <w:r w:rsidRPr="00BD2D7E">
        <w:t xml:space="preserve"> РГА.</w:t>
      </w:r>
    </w:p>
    <w:p w:rsidR="0096075F" w:rsidRPr="00BD2D7E" w:rsidRDefault="0096075F" w:rsidP="009538DD">
      <w:pPr>
        <w:pStyle w:val="1"/>
      </w:pPr>
      <w:bookmarkStart w:id="22" w:name="_Toc529802411"/>
      <w:r w:rsidRPr="00BD2D7E">
        <w:lastRenderedPageBreak/>
        <w:t>ОКРУГ №181</w:t>
      </w:r>
      <w:bookmarkEnd w:id="22"/>
    </w:p>
    <w:p w:rsidR="0096075F" w:rsidRPr="00BD2D7E" w:rsidRDefault="0096075F" w:rsidP="00F62587">
      <w:pPr>
        <w:pStyle w:val="Ad20"/>
        <w:spacing w:before="0" w:after="0"/>
      </w:pPr>
      <w:r w:rsidRPr="00BD2D7E">
        <w:t>Информация об округе</w:t>
      </w:r>
    </w:p>
    <w:p w:rsidR="0096075F" w:rsidRPr="00BD2D7E" w:rsidRDefault="0096075F" w:rsidP="0087555E">
      <w:pPr>
        <w:pStyle w:val="Ad2"/>
        <w:spacing w:after="0"/>
      </w:pPr>
      <w:r w:rsidRPr="00BD2D7E">
        <w:t>Количество</w:t>
      </w:r>
      <w:r w:rsidR="00BA6929">
        <w:t xml:space="preserve"> избирателей в округе в 2014 г.</w:t>
      </w:r>
      <w:r w:rsidRPr="00BD2D7E">
        <w:t xml:space="preserve"> </w:t>
      </w:r>
      <w:r w:rsidR="00BA6929" w:rsidRPr="00B20D8F">
        <w:rPr>
          <w:lang w:eastAsia="ru-RU"/>
        </w:rPr>
        <w:t xml:space="preserve">– </w:t>
      </w:r>
      <w:r w:rsidR="00A949A6" w:rsidRPr="00BD2D7E">
        <w:t>156,5</w:t>
      </w:r>
      <w:r w:rsidRPr="00BD2D7E">
        <w:t xml:space="preserve"> тыс. чел.</w:t>
      </w:r>
    </w:p>
    <w:p w:rsidR="0096075F" w:rsidRPr="00BD2D7E" w:rsidRDefault="0096075F" w:rsidP="0087555E">
      <w:pPr>
        <w:pStyle w:val="Ad2"/>
        <w:spacing w:after="0"/>
      </w:pPr>
      <w:r w:rsidRPr="00BD2D7E">
        <w:t>Явка на</w:t>
      </w:r>
      <w:r w:rsidR="00BA6929">
        <w:t xml:space="preserve"> парламентские выборы в 2014 г.</w:t>
      </w:r>
      <w:r w:rsidRPr="00BD2D7E">
        <w:t xml:space="preserve"> </w:t>
      </w:r>
      <w:r w:rsidR="00BA6929" w:rsidRPr="00B20D8F">
        <w:rPr>
          <w:lang w:eastAsia="ru-RU"/>
        </w:rPr>
        <w:t xml:space="preserve">– </w:t>
      </w:r>
      <w:r w:rsidR="00A949A6" w:rsidRPr="00BD2D7E">
        <w:t>39</w:t>
      </w:r>
      <w:r w:rsidRPr="00BD2D7E">
        <w:t>% (</w:t>
      </w:r>
      <w:r w:rsidR="00A949A6" w:rsidRPr="00BD2D7E">
        <w:t>60,8</w:t>
      </w:r>
      <w:r w:rsidRPr="00BD2D7E">
        <w:t xml:space="preserve"> тыс. чел.).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К округу относятся: </w:t>
      </w:r>
    </w:p>
    <w:p w:rsidR="006F24A5" w:rsidRDefault="006F24A5" w:rsidP="00A949A6">
      <w:pPr>
        <w:pStyle w:val="Ad"/>
      </w:pPr>
      <w:r>
        <w:t>Зимовский район;</w:t>
      </w:r>
    </w:p>
    <w:p w:rsidR="0096075F" w:rsidRPr="00BD2D7E" w:rsidRDefault="00A949A6" w:rsidP="006F24A5">
      <w:pPr>
        <w:pStyle w:val="Ad"/>
        <w:jc w:val="both"/>
      </w:pPr>
      <w:r w:rsidRPr="00BD2D7E">
        <w:t>часть Харьковского района (</w:t>
      </w:r>
      <w:r w:rsidR="006F24A5">
        <w:t>участки №</w:t>
      </w:r>
      <w:r w:rsidRPr="00BD2D7E">
        <w:t>630779 - 630809, 630823 - 630828, 630832, 630837 - 630839, 630846, 630847, 630860 - 630873, 630880, 630882, 630883)</w:t>
      </w:r>
      <w:r w:rsidR="0096075F" w:rsidRPr="00BD2D7E">
        <w:t>.</w:t>
      </w:r>
    </w:p>
    <w:p w:rsidR="0096075F" w:rsidRPr="00BD2D7E" w:rsidRDefault="00BA6929" w:rsidP="0087555E">
      <w:pPr>
        <w:pStyle w:val="Ad2"/>
        <w:spacing w:before="120" w:after="120"/>
      </w:pPr>
      <w:r>
        <w:t xml:space="preserve">Участков в округе </w:t>
      </w:r>
      <w:r w:rsidRPr="00B20D8F">
        <w:rPr>
          <w:lang w:eastAsia="ru-RU"/>
        </w:rPr>
        <w:t xml:space="preserve">– </w:t>
      </w:r>
      <w:r w:rsidR="00A949A6" w:rsidRPr="00BD2D7E">
        <w:t>108</w:t>
      </w:r>
      <w:r w:rsidR="0096075F" w:rsidRPr="00BD2D7E">
        <w:t>, в т.ч.:</w:t>
      </w:r>
    </w:p>
    <w:p w:rsidR="0096075F" w:rsidRPr="00BD2D7E" w:rsidRDefault="0096075F" w:rsidP="0096075F">
      <w:pPr>
        <w:pStyle w:val="Ad"/>
      </w:pPr>
      <w:r w:rsidRPr="00BD2D7E">
        <w:t xml:space="preserve">больших </w:t>
      </w:r>
      <w:r w:rsidR="00BA6929" w:rsidRPr="00B20D8F">
        <w:rPr>
          <w:lang w:eastAsia="ru-RU"/>
        </w:rPr>
        <w:t xml:space="preserve">– </w:t>
      </w:r>
      <w:r w:rsidR="00A949A6" w:rsidRPr="00BD2D7E">
        <w:t>59</w:t>
      </w:r>
      <w:r w:rsidRPr="00BD2D7E">
        <w:t>;</w:t>
      </w:r>
    </w:p>
    <w:p w:rsidR="0096075F" w:rsidRPr="00BD2D7E" w:rsidRDefault="00BA6929" w:rsidP="0096075F">
      <w:pPr>
        <w:pStyle w:val="Ad"/>
      </w:pPr>
      <w:r>
        <w:t>средних</w:t>
      </w:r>
      <w:r w:rsidR="0096075F" w:rsidRPr="00BD2D7E">
        <w:t xml:space="preserve"> </w:t>
      </w:r>
      <w:r w:rsidRPr="00B20D8F">
        <w:rPr>
          <w:lang w:eastAsia="ru-RU"/>
        </w:rPr>
        <w:t xml:space="preserve">– </w:t>
      </w:r>
      <w:r w:rsidR="00A949A6" w:rsidRPr="00BD2D7E">
        <w:t>31</w:t>
      </w:r>
      <w:r w:rsidR="0096075F" w:rsidRPr="00BD2D7E">
        <w:t>;</w:t>
      </w:r>
    </w:p>
    <w:p w:rsidR="0096075F" w:rsidRPr="00BD2D7E" w:rsidRDefault="0096075F" w:rsidP="0096075F">
      <w:pPr>
        <w:pStyle w:val="Ad"/>
      </w:pPr>
      <w:r w:rsidRPr="00BD2D7E">
        <w:t xml:space="preserve">малых </w:t>
      </w:r>
      <w:r w:rsidR="00BA6929" w:rsidRPr="00B20D8F">
        <w:rPr>
          <w:lang w:eastAsia="ru-RU"/>
        </w:rPr>
        <w:t xml:space="preserve">– </w:t>
      </w:r>
      <w:r w:rsidR="00A949A6" w:rsidRPr="00BD2D7E">
        <w:t>18</w:t>
      </w:r>
      <w:r w:rsidRPr="00BD2D7E">
        <w:t>.</w:t>
      </w:r>
    </w:p>
    <w:p w:rsidR="0096075F" w:rsidRPr="00BD2D7E" w:rsidRDefault="0096075F" w:rsidP="0087555E">
      <w:pPr>
        <w:pStyle w:val="Ad2"/>
        <w:spacing w:before="120" w:after="120"/>
      </w:pPr>
      <w:r w:rsidRPr="00BD2D7E">
        <w:t xml:space="preserve">В 2012 г. от округа в парламент был избран </w:t>
      </w:r>
      <w:r w:rsidR="005F2608" w:rsidRPr="00BD2D7E">
        <w:t xml:space="preserve">Евгений </w:t>
      </w:r>
      <w:proofErr w:type="spellStart"/>
      <w:r w:rsidR="005F2608" w:rsidRPr="00BD2D7E">
        <w:t>Мураев</w:t>
      </w:r>
      <w:proofErr w:type="spellEnd"/>
      <w:r w:rsidRPr="00BD2D7E">
        <w:t xml:space="preserve"> (</w:t>
      </w:r>
      <w:r w:rsidR="0087555E">
        <w:t>ПР</w:t>
      </w:r>
      <w:r w:rsidRPr="00BD2D7E">
        <w:t>).</w:t>
      </w:r>
    </w:p>
    <w:p w:rsidR="0096075F" w:rsidRPr="00BD2D7E" w:rsidRDefault="0096075F" w:rsidP="00F62587">
      <w:pPr>
        <w:pStyle w:val="Ad20"/>
        <w:spacing w:before="120" w:after="0"/>
      </w:pPr>
      <w:r w:rsidRPr="00BD2D7E">
        <w:t>Выборы в парламент в 2014 г.</w:t>
      </w:r>
    </w:p>
    <w:p w:rsidR="0096075F" w:rsidRPr="00BD2D7E" w:rsidRDefault="00B740BA" w:rsidP="00F62587">
      <w:pPr>
        <w:pStyle w:val="Ad30"/>
        <w:spacing w:before="0" w:after="0"/>
      </w:pPr>
      <w:proofErr w:type="spellStart"/>
      <w:r w:rsidRPr="00BD2D7E">
        <w:t>Мураев</w:t>
      </w:r>
      <w:proofErr w:type="spellEnd"/>
      <w:r w:rsidRPr="00BD2D7E">
        <w:t xml:space="preserve"> Евгений Владимирович</w:t>
      </w:r>
      <w:r w:rsidR="0096075F" w:rsidRPr="00BD2D7E">
        <w:t xml:space="preserve"> – победитель</w:t>
      </w:r>
    </w:p>
    <w:p w:rsidR="0096075F" w:rsidRPr="00BD2D7E" w:rsidRDefault="00110A5B" w:rsidP="00316A9E">
      <w:pPr>
        <w:pStyle w:val="Ad2"/>
        <w:spacing w:after="0"/>
      </w:pPr>
      <w:r w:rsidRPr="00BD2D7E">
        <w:t>Самовыдвижение</w:t>
      </w:r>
      <w:r w:rsidR="0096075F" w:rsidRPr="00BD2D7E">
        <w:t>.</w:t>
      </w:r>
    </w:p>
    <w:p w:rsidR="0096075F" w:rsidRPr="00BD2D7E" w:rsidRDefault="0096075F" w:rsidP="00316A9E">
      <w:pPr>
        <w:pStyle w:val="Ad2"/>
        <w:spacing w:after="0"/>
      </w:pPr>
      <w:r w:rsidRPr="00BD2D7E">
        <w:t xml:space="preserve">Получил </w:t>
      </w:r>
      <w:r w:rsidR="00110A5B" w:rsidRPr="00BD2D7E">
        <w:t>29,7</w:t>
      </w:r>
      <w:r w:rsidRPr="00BD2D7E">
        <w:t xml:space="preserve"> тыс. голосов (</w:t>
      </w:r>
      <w:r w:rsidR="00110A5B" w:rsidRPr="00BD2D7E">
        <w:t>49</w:t>
      </w:r>
      <w:r w:rsidRPr="00BD2D7E">
        <w:t>% явившихся).</w:t>
      </w:r>
    </w:p>
    <w:p w:rsidR="0096075F" w:rsidRPr="00BD2D7E" w:rsidRDefault="0096075F" w:rsidP="0096075F">
      <w:pPr>
        <w:pStyle w:val="Ad2"/>
      </w:pPr>
      <w:r w:rsidRPr="00BD2D7E">
        <w:t xml:space="preserve">Фракция по состоянию на </w:t>
      </w:r>
      <w:r w:rsidR="004140A1" w:rsidRPr="00BD2D7E">
        <w:t>30</w:t>
      </w:r>
      <w:r w:rsidRPr="00BD2D7E">
        <w:t>.</w:t>
      </w:r>
      <w:r w:rsidR="004140A1" w:rsidRPr="00BD2D7E">
        <w:t>10</w:t>
      </w:r>
      <w:r w:rsidRPr="00BD2D7E">
        <w:t>.</w:t>
      </w:r>
      <w:r w:rsidR="004140A1" w:rsidRPr="00BD2D7E">
        <w:t>2018</w:t>
      </w:r>
      <w:r w:rsidRPr="00BD2D7E">
        <w:t xml:space="preserve"> г. – </w:t>
      </w:r>
      <w:r w:rsidR="004140A1" w:rsidRPr="00BD2D7E">
        <w:t>внефракционный</w:t>
      </w:r>
      <w:r w:rsidRPr="00BD2D7E">
        <w:t>.</w:t>
      </w:r>
    </w:p>
    <w:p w:rsidR="0096075F" w:rsidRPr="00696FF0" w:rsidRDefault="0096075F" w:rsidP="00696FF0">
      <w:pPr>
        <w:pStyle w:val="Ad2"/>
        <w:spacing w:after="0"/>
        <w:jc w:val="both"/>
        <w:rPr>
          <w:b/>
        </w:rPr>
      </w:pPr>
      <w:r w:rsidRPr="00BD2D7E">
        <w:rPr>
          <w:b/>
        </w:rPr>
        <w:t>Бизнес-интересы:</w:t>
      </w:r>
      <w:r w:rsidR="00696FF0">
        <w:rPr>
          <w:b/>
        </w:rPr>
        <w:t xml:space="preserve"> </w:t>
      </w:r>
      <w:r w:rsidR="00696FF0" w:rsidRPr="00696FF0">
        <w:t xml:space="preserve">ранее являлся </w:t>
      </w:r>
      <w:r w:rsidR="00696FF0">
        <w:t>владельцем</w:t>
      </w:r>
      <w:r w:rsidR="00696FF0" w:rsidRPr="00696FF0">
        <w:t xml:space="preserve"> телеканала </w:t>
      </w:r>
      <w:proofErr w:type="spellStart"/>
      <w:r w:rsidR="00696FF0" w:rsidRPr="00696FF0">
        <w:t>NewsOne</w:t>
      </w:r>
      <w:proofErr w:type="spellEnd"/>
      <w:r w:rsidR="00696FF0" w:rsidRPr="00696FF0">
        <w:t xml:space="preserve">, который затем был передан Виктору </w:t>
      </w:r>
      <w:proofErr w:type="spellStart"/>
      <w:r w:rsidR="00696FF0" w:rsidRPr="00696FF0">
        <w:t>Медведчуку</w:t>
      </w:r>
      <w:proofErr w:type="spellEnd"/>
      <w:r w:rsidR="00696FF0" w:rsidRPr="00696FF0">
        <w:t xml:space="preserve">. Возможно, получил </w:t>
      </w:r>
      <w:r w:rsidR="00696FF0">
        <w:t>некоторые</w:t>
      </w:r>
      <w:r w:rsidR="00696FF0" w:rsidRPr="00696FF0">
        <w:t xml:space="preserve"> средства взамен телеканала.</w:t>
      </w:r>
    </w:p>
    <w:p w:rsidR="000C0B31" w:rsidRPr="00604E24" w:rsidRDefault="0096075F" w:rsidP="00696FF0">
      <w:pPr>
        <w:pStyle w:val="Ad2"/>
        <w:spacing w:before="240" w:after="0"/>
        <w:jc w:val="both"/>
      </w:pPr>
      <w:r w:rsidRPr="00BD2D7E">
        <w:rPr>
          <w:b/>
        </w:rPr>
        <w:t>Связи:</w:t>
      </w:r>
      <w:r w:rsidR="00696FF0">
        <w:rPr>
          <w:b/>
        </w:rPr>
        <w:t xml:space="preserve"> </w:t>
      </w:r>
      <w:r w:rsidR="00696FF0">
        <w:t>и</w:t>
      </w:r>
      <w:r w:rsidR="000C0B31" w:rsidRPr="00604E24">
        <w:t xml:space="preserve">значально </w:t>
      </w:r>
      <w:proofErr w:type="spellStart"/>
      <w:r w:rsidR="000C0B31" w:rsidRPr="00604E24">
        <w:t>Мураева</w:t>
      </w:r>
      <w:proofErr w:type="spellEnd"/>
      <w:r w:rsidR="000C0B31" w:rsidRPr="00604E24">
        <w:t xml:space="preserve"> в бизнес и политику привел его </w:t>
      </w:r>
      <w:r w:rsidR="00E85335" w:rsidRPr="00604E24">
        <w:t>тесть Олег Таранов</w:t>
      </w:r>
      <w:r w:rsidR="00696FF0">
        <w:t xml:space="preserve"> (на тот момент – </w:t>
      </w:r>
      <w:r w:rsidR="00BA6929" w:rsidRPr="00604E24">
        <w:t>член</w:t>
      </w:r>
      <w:r w:rsidR="00696FF0">
        <w:t xml:space="preserve"> </w:t>
      </w:r>
      <w:r w:rsidR="00E85335" w:rsidRPr="00604E24">
        <w:t>Высшего экономического совета при президенте Кучме и председател</w:t>
      </w:r>
      <w:r w:rsidR="00696FF0">
        <w:t>ь</w:t>
      </w:r>
      <w:r w:rsidR="00E85335" w:rsidRPr="00604E24">
        <w:t xml:space="preserve"> Национального агентства управления государственными корпоративными правами</w:t>
      </w:r>
      <w:r w:rsidR="00696FF0">
        <w:t>)</w:t>
      </w:r>
      <w:r w:rsidR="00E85335" w:rsidRPr="00604E24">
        <w:t>.</w:t>
      </w:r>
    </w:p>
    <w:p w:rsidR="0096075F" w:rsidRPr="00BD2D7E" w:rsidRDefault="0096075F" w:rsidP="00604E24">
      <w:pPr>
        <w:pStyle w:val="Ad2"/>
        <w:spacing w:before="240" w:after="0"/>
        <w:rPr>
          <w:b/>
        </w:rPr>
      </w:pPr>
      <w:r w:rsidRPr="00BD2D7E">
        <w:rPr>
          <w:b/>
        </w:rPr>
        <w:t>Примечательные факты:</w:t>
      </w:r>
    </w:p>
    <w:p w:rsidR="0096075F" w:rsidRPr="00BD2D7E" w:rsidRDefault="008C1574" w:rsidP="00604E24">
      <w:pPr>
        <w:pStyle w:val="Ad"/>
        <w:jc w:val="both"/>
      </w:pPr>
      <w:r>
        <w:t>д</w:t>
      </w:r>
      <w:r w:rsidR="004078C4">
        <w:t>епутат Верховной Р</w:t>
      </w:r>
      <w:r w:rsidR="00B740BA" w:rsidRPr="00BD2D7E">
        <w:t>ады Украины VII созыва и VIII созыва</w:t>
      </w:r>
      <w:r w:rsidR="0096075F" w:rsidRPr="00BD2D7E">
        <w:t>;</w:t>
      </w:r>
    </w:p>
    <w:p w:rsidR="00181466" w:rsidRPr="00BD2D7E" w:rsidRDefault="008C1574" w:rsidP="00604E24">
      <w:pPr>
        <w:pStyle w:val="Ad"/>
        <w:jc w:val="both"/>
      </w:pPr>
      <w:r>
        <w:t>в</w:t>
      </w:r>
      <w:r w:rsidR="00604E24">
        <w:t xml:space="preserve"> </w:t>
      </w:r>
      <w:r w:rsidR="00181466" w:rsidRPr="00BD2D7E">
        <w:t>2010 г. стал главой Змиевской РГА</w:t>
      </w:r>
      <w:r w:rsidR="004078C4">
        <w:t xml:space="preserve"> и </w:t>
      </w:r>
      <w:r w:rsidR="00181466" w:rsidRPr="00BD2D7E">
        <w:t xml:space="preserve">был единственным из новоназначенных глав РГА </w:t>
      </w:r>
      <w:proofErr w:type="spellStart"/>
      <w:r w:rsidR="00181466" w:rsidRPr="00BD2D7E">
        <w:t>Харьковщины</w:t>
      </w:r>
      <w:proofErr w:type="spellEnd"/>
      <w:r w:rsidR="00181466" w:rsidRPr="00BD2D7E">
        <w:t>, кого представля</w:t>
      </w:r>
      <w:r w:rsidR="004078C4">
        <w:t>л</w:t>
      </w:r>
      <w:r w:rsidR="00181466" w:rsidRPr="00BD2D7E">
        <w:t xml:space="preserve"> подчиненным лично Михаил </w:t>
      </w:r>
      <w:proofErr w:type="spellStart"/>
      <w:r w:rsidR="00181466" w:rsidRPr="00BD2D7E">
        <w:t>Доб</w:t>
      </w:r>
      <w:r w:rsidR="004078C4">
        <w:t>кин</w:t>
      </w:r>
      <w:proofErr w:type="spellEnd"/>
      <w:r w:rsidR="004078C4">
        <w:t>;</w:t>
      </w:r>
    </w:p>
    <w:p w:rsidR="0096075F" w:rsidRPr="00BD2D7E" w:rsidRDefault="008C1574" w:rsidP="00604E24">
      <w:pPr>
        <w:pStyle w:val="Ad"/>
        <w:jc w:val="both"/>
      </w:pPr>
      <w:r>
        <w:t>д</w:t>
      </w:r>
      <w:r w:rsidR="00B740BA" w:rsidRPr="00BD2D7E">
        <w:t>епутат Харьковского областного совета двух созывов</w:t>
      </w:r>
      <w:r w:rsidR="004078C4">
        <w:t>;</w:t>
      </w:r>
    </w:p>
    <w:p w:rsidR="00B740BA" w:rsidRPr="00BD2D7E" w:rsidRDefault="008C1574" w:rsidP="00604E24">
      <w:pPr>
        <w:pStyle w:val="Ad"/>
        <w:jc w:val="both"/>
      </w:pPr>
      <w:r>
        <w:t>б</w:t>
      </w:r>
      <w:r w:rsidR="00B740BA" w:rsidRPr="00BD2D7E">
        <w:t xml:space="preserve">ывший член Партии регионов и бывший председатель политического совета партии «За </w:t>
      </w:r>
      <w:proofErr w:type="spellStart"/>
      <w:r w:rsidR="00B740BA" w:rsidRPr="00BD2D7E">
        <w:t>життя</w:t>
      </w:r>
      <w:proofErr w:type="spellEnd"/>
      <w:r w:rsidR="00B740BA" w:rsidRPr="00BD2D7E">
        <w:t>». Лидер партии «Наши».</w:t>
      </w:r>
    </w:p>
    <w:p w:rsidR="0096075F" w:rsidRPr="00BD2D7E" w:rsidRDefault="00813FA4" w:rsidP="008C1574">
      <w:pPr>
        <w:pStyle w:val="Ad30"/>
        <w:pageBreakBefore/>
        <w:spacing w:before="0" w:after="0"/>
      </w:pPr>
      <w:r w:rsidRPr="00BD2D7E">
        <w:lastRenderedPageBreak/>
        <w:t>Глушко Вадим Александрович</w:t>
      </w:r>
      <w:r w:rsidR="0096075F" w:rsidRPr="00BD2D7E">
        <w:t xml:space="preserve"> – второе место</w:t>
      </w:r>
    </w:p>
    <w:p w:rsidR="0096075F" w:rsidRPr="00BD2D7E" w:rsidRDefault="0096075F" w:rsidP="008C1574">
      <w:pPr>
        <w:pStyle w:val="Ad2"/>
        <w:spacing w:after="0"/>
      </w:pPr>
      <w:r w:rsidRPr="00BD2D7E">
        <w:t xml:space="preserve">Выдвинут </w:t>
      </w:r>
      <w:r w:rsidR="00813FA4" w:rsidRPr="00BD2D7E">
        <w:t>БПП</w:t>
      </w:r>
      <w:r w:rsidRPr="00BD2D7E">
        <w:t>.</w:t>
      </w:r>
    </w:p>
    <w:p w:rsidR="0096075F" w:rsidRPr="00BD2D7E" w:rsidRDefault="0096075F" w:rsidP="008C1574">
      <w:pPr>
        <w:pStyle w:val="Ad2"/>
        <w:spacing w:after="0"/>
      </w:pPr>
      <w:r w:rsidRPr="00BD2D7E">
        <w:t xml:space="preserve">Получил </w:t>
      </w:r>
      <w:r w:rsidR="00813FA4" w:rsidRPr="00BD2D7E">
        <w:t>10,2</w:t>
      </w:r>
      <w:r w:rsidRPr="00BD2D7E">
        <w:t xml:space="preserve"> тыс. голосов (</w:t>
      </w:r>
      <w:r w:rsidR="00813FA4" w:rsidRPr="00BD2D7E">
        <w:t>17</w:t>
      </w:r>
      <w:r w:rsidRPr="00BD2D7E">
        <w:t>% явившихся).</w:t>
      </w:r>
    </w:p>
    <w:p w:rsidR="0096075F" w:rsidRPr="00BD2D7E" w:rsidRDefault="0096075F" w:rsidP="008C1574">
      <w:pPr>
        <w:pStyle w:val="Ad2"/>
        <w:spacing w:after="0"/>
      </w:pPr>
      <w:r w:rsidRPr="00BD2D7E">
        <w:rPr>
          <w:b/>
        </w:rPr>
        <w:t>Бизнес-интересы:</w:t>
      </w:r>
      <w:r w:rsidR="00604E24">
        <w:rPr>
          <w:b/>
        </w:rPr>
        <w:t xml:space="preserve"> </w:t>
      </w:r>
      <w:r w:rsidR="00604E24">
        <w:t>р</w:t>
      </w:r>
      <w:r w:rsidR="00813FA4" w:rsidRPr="00BD2D7E">
        <w:t>озничная торговля (</w:t>
      </w:r>
      <w:r w:rsidR="00F47640">
        <w:t>д</w:t>
      </w:r>
      <w:r w:rsidR="00511930" w:rsidRPr="00BD2D7E">
        <w:t xml:space="preserve">иректор </w:t>
      </w:r>
      <w:r w:rsidR="00511930" w:rsidRPr="00BD2D7E">
        <w:rPr>
          <w:rStyle w:val="st1"/>
        </w:rPr>
        <w:t>«</w:t>
      </w:r>
      <w:proofErr w:type="spellStart"/>
      <w:r w:rsidR="00511930" w:rsidRPr="00BD2D7E">
        <w:rPr>
          <w:rStyle w:val="af3"/>
          <w:b w:val="0"/>
          <w:bCs w:val="0"/>
        </w:rPr>
        <w:t>Мерефянский</w:t>
      </w:r>
      <w:proofErr w:type="spellEnd"/>
      <w:r w:rsidR="00511930" w:rsidRPr="00BD2D7E">
        <w:rPr>
          <w:rStyle w:val="af3"/>
          <w:b w:val="0"/>
          <w:bCs w:val="0"/>
        </w:rPr>
        <w:t xml:space="preserve"> городской рынок</w:t>
      </w:r>
      <w:r w:rsidR="00813FA4" w:rsidRPr="00BD2D7E">
        <w:t>)</w:t>
      </w:r>
      <w:r w:rsidR="004078C4">
        <w:t>.</w:t>
      </w:r>
    </w:p>
    <w:p w:rsidR="00726396" w:rsidRPr="00BD2D7E" w:rsidRDefault="0096075F" w:rsidP="008C1574">
      <w:pPr>
        <w:pStyle w:val="Ad2"/>
        <w:spacing w:after="0"/>
      </w:pPr>
      <w:r w:rsidRPr="00BD2D7E">
        <w:rPr>
          <w:b/>
        </w:rPr>
        <w:t>Связи:</w:t>
      </w:r>
      <w:r w:rsidR="00604E24">
        <w:rPr>
          <w:b/>
        </w:rPr>
        <w:t xml:space="preserve"> </w:t>
      </w:r>
      <w:r w:rsidR="00EB633C">
        <w:t xml:space="preserve">весь БПП </w:t>
      </w:r>
      <w:r w:rsidR="00726396" w:rsidRPr="00BD2D7E">
        <w:t>в Харьковской обла</w:t>
      </w:r>
      <w:r w:rsidR="004078C4">
        <w:t xml:space="preserve">сти </w:t>
      </w:r>
      <w:r w:rsidR="00EB633C">
        <w:t xml:space="preserve">курирует </w:t>
      </w:r>
      <w:r w:rsidR="004078C4">
        <w:t xml:space="preserve">глава АП </w:t>
      </w:r>
      <w:r w:rsidR="00726396" w:rsidRPr="00BD2D7E">
        <w:t>Игорь Райнин</w:t>
      </w:r>
      <w:r w:rsidR="004078C4">
        <w:t>.</w:t>
      </w:r>
    </w:p>
    <w:p w:rsidR="007D3889" w:rsidRPr="008C1574" w:rsidRDefault="0096075F" w:rsidP="008C1574">
      <w:pPr>
        <w:pStyle w:val="Ad2"/>
        <w:spacing w:after="0"/>
      </w:pPr>
      <w:r w:rsidRPr="00BD2D7E">
        <w:rPr>
          <w:b/>
        </w:rPr>
        <w:t>Примечательные факты:</w:t>
      </w:r>
      <w:r w:rsidR="008C1574">
        <w:rPr>
          <w:b/>
        </w:rPr>
        <w:t xml:space="preserve"> </w:t>
      </w:r>
      <w:r w:rsidR="008C1574" w:rsidRPr="008C1574">
        <w:t>рейдер. Д</w:t>
      </w:r>
      <w:r w:rsidR="004078C4" w:rsidRPr="008C1574">
        <w:t>о 2015 г. был заместителем г</w:t>
      </w:r>
      <w:r w:rsidR="008C1574">
        <w:t xml:space="preserve">убернатора Игоря </w:t>
      </w:r>
      <w:proofErr w:type="spellStart"/>
      <w:r w:rsidR="008C1574">
        <w:t>Балуты</w:t>
      </w:r>
      <w:proofErr w:type="spellEnd"/>
      <w:r w:rsidR="008C1574">
        <w:t>.</w:t>
      </w:r>
    </w:p>
    <w:p w:rsidR="0096075F" w:rsidRPr="00BD2D7E" w:rsidRDefault="0096075F" w:rsidP="0013065A">
      <w:pPr>
        <w:pStyle w:val="Ad20"/>
        <w:spacing w:after="0"/>
      </w:pPr>
      <w:r w:rsidRPr="00BD2D7E">
        <w:t>Выборы мэров в 2015 г.</w:t>
      </w:r>
    </w:p>
    <w:p w:rsidR="00EC3920" w:rsidRPr="00BD2D7E" w:rsidRDefault="00EC3920" w:rsidP="00EC3920">
      <w:pPr>
        <w:pStyle w:val="Ad30"/>
        <w:spacing w:before="120" w:after="0"/>
      </w:pPr>
      <w:proofErr w:type="spellStart"/>
      <w:r w:rsidRPr="00BD2D7E">
        <w:t>Ситов</w:t>
      </w:r>
      <w:proofErr w:type="spellEnd"/>
      <w:r w:rsidRPr="00BD2D7E">
        <w:t xml:space="preserve"> Вениамин Иванович –</w:t>
      </w:r>
      <w:r>
        <w:t xml:space="preserve"> </w:t>
      </w:r>
      <w:r w:rsidRPr="00BD2D7E">
        <w:t>г. Мерефа</w:t>
      </w:r>
    </w:p>
    <w:p w:rsidR="00EC3920" w:rsidRPr="00BD2D7E" w:rsidRDefault="00EC3920" w:rsidP="00EC3920">
      <w:pPr>
        <w:pStyle w:val="Ad2"/>
        <w:spacing w:after="0"/>
      </w:pPr>
      <w:r w:rsidRPr="00BD2D7E">
        <w:t>Выдвинут Возрождение</w:t>
      </w:r>
      <w:r>
        <w:t>м</w:t>
      </w:r>
      <w:r w:rsidRPr="00BD2D7E">
        <w:t>.</w:t>
      </w:r>
    </w:p>
    <w:p w:rsidR="00EC3920" w:rsidRPr="00BD2D7E" w:rsidRDefault="00EC3920" w:rsidP="00EC3920">
      <w:pPr>
        <w:pStyle w:val="Ad2"/>
        <w:spacing w:after="0"/>
        <w:jc w:val="both"/>
      </w:pPr>
      <w:r w:rsidRPr="00BD2D7E">
        <w:rPr>
          <w:b/>
        </w:rPr>
        <w:t>Бизнес-интересы:</w:t>
      </w:r>
      <w:r>
        <w:rPr>
          <w:b/>
        </w:rPr>
        <w:t xml:space="preserve"> </w:t>
      </w:r>
      <w:r>
        <w:t>автоперевозки (о</w:t>
      </w:r>
      <w:r w:rsidRPr="00BD2D7E">
        <w:t>сновн</w:t>
      </w:r>
      <w:r>
        <w:t xml:space="preserve">ой бизнес семьи В. </w:t>
      </w:r>
      <w:proofErr w:type="spellStart"/>
      <w:r>
        <w:t>Ситова</w:t>
      </w:r>
      <w:proofErr w:type="spellEnd"/>
      <w:r>
        <w:t xml:space="preserve"> </w:t>
      </w:r>
      <w:r w:rsidRPr="00BD2D7E">
        <w:t>– пассажирские перевозки в направлении</w:t>
      </w:r>
      <w:r>
        <w:t xml:space="preserve"> г. Мерефа</w:t>
      </w:r>
      <w:r w:rsidRPr="00BD2D7E">
        <w:t>)</w:t>
      </w:r>
      <w:r>
        <w:t>.</w:t>
      </w:r>
    </w:p>
    <w:p w:rsidR="00EC3920" w:rsidRPr="00BD2D7E" w:rsidRDefault="00EC3920" w:rsidP="00EC3920">
      <w:pPr>
        <w:pStyle w:val="Ad2"/>
        <w:spacing w:after="0"/>
        <w:jc w:val="both"/>
      </w:pPr>
      <w:r w:rsidRPr="00BD2D7E">
        <w:rPr>
          <w:b/>
        </w:rPr>
        <w:t>Связи:</w:t>
      </w:r>
      <w:r>
        <w:rPr>
          <w:b/>
        </w:rPr>
        <w:t xml:space="preserve"> </w:t>
      </w:r>
      <w:r>
        <w:t xml:space="preserve">считается одним из близких друзей Геннадия </w:t>
      </w:r>
      <w:proofErr w:type="spellStart"/>
      <w:r>
        <w:t>Кернеса</w:t>
      </w:r>
      <w:proofErr w:type="spellEnd"/>
      <w:r>
        <w:t>.</w:t>
      </w:r>
      <w:r w:rsidRPr="00BD2D7E">
        <w:t xml:space="preserve"> Активно сотрудничает с Евгением </w:t>
      </w:r>
      <w:proofErr w:type="spellStart"/>
      <w:r w:rsidRPr="00BD2D7E">
        <w:t>Мураевым</w:t>
      </w:r>
      <w:proofErr w:type="spellEnd"/>
      <w:r w:rsidRPr="00BD2D7E">
        <w:t>, пиарясь на всех проектах</w:t>
      </w:r>
      <w:r>
        <w:t>,</w:t>
      </w:r>
      <w:r w:rsidRPr="00BD2D7E">
        <w:t xml:space="preserve"> которые финансирует депутат.</w:t>
      </w:r>
    </w:p>
    <w:p w:rsidR="0096075F" w:rsidRPr="00BD2D7E" w:rsidRDefault="005E5B99" w:rsidP="00E23B59">
      <w:pPr>
        <w:pStyle w:val="Ad30"/>
        <w:spacing w:before="120" w:after="0"/>
      </w:pPr>
      <w:r w:rsidRPr="00BD2D7E">
        <w:t>Кучков Петр Владимирович</w:t>
      </w:r>
      <w:r w:rsidR="0096075F" w:rsidRPr="00BD2D7E">
        <w:t xml:space="preserve"> –</w:t>
      </w:r>
      <w:r w:rsidR="008C1574">
        <w:t xml:space="preserve"> </w:t>
      </w:r>
      <w:r w:rsidRPr="00BD2D7E">
        <w:t xml:space="preserve">г. </w:t>
      </w:r>
      <w:r w:rsidR="004B5B5C">
        <w:t>Змиев</w:t>
      </w:r>
    </w:p>
    <w:p w:rsidR="0096075F" w:rsidRPr="00BD2D7E" w:rsidRDefault="0096075F" w:rsidP="00E23B59">
      <w:pPr>
        <w:pStyle w:val="Ad2"/>
        <w:spacing w:after="0"/>
      </w:pPr>
      <w:r w:rsidRPr="00BD2D7E">
        <w:t xml:space="preserve">Выдвинут </w:t>
      </w:r>
      <w:r w:rsidR="005E5B99" w:rsidRPr="00BD2D7E">
        <w:t xml:space="preserve">«За </w:t>
      </w:r>
      <w:proofErr w:type="spellStart"/>
      <w:r w:rsidR="005E5B99" w:rsidRPr="00BD2D7E">
        <w:t>життя</w:t>
      </w:r>
      <w:proofErr w:type="spellEnd"/>
      <w:r w:rsidR="005E5B99" w:rsidRPr="00BD2D7E">
        <w:t>»</w:t>
      </w:r>
      <w:r w:rsidRPr="00BD2D7E">
        <w:t>.</w:t>
      </w:r>
    </w:p>
    <w:p w:rsidR="0096075F" w:rsidRPr="00BD2D7E" w:rsidRDefault="0096075F" w:rsidP="00E23B59">
      <w:pPr>
        <w:pStyle w:val="Ad2"/>
        <w:spacing w:after="0"/>
      </w:pPr>
      <w:r w:rsidRPr="00BD2D7E">
        <w:t xml:space="preserve">Получил </w:t>
      </w:r>
      <w:r w:rsidR="005E5B99" w:rsidRPr="00BD2D7E">
        <w:t>3,9</w:t>
      </w:r>
      <w:r w:rsidRPr="00BD2D7E">
        <w:t xml:space="preserve"> тыс. голосов (</w:t>
      </w:r>
      <w:r w:rsidR="005E5B99" w:rsidRPr="00BD2D7E">
        <w:t>65</w:t>
      </w:r>
      <w:r w:rsidRPr="00BD2D7E">
        <w:t>% явившихся).</w:t>
      </w:r>
    </w:p>
    <w:p w:rsidR="0096075F" w:rsidRPr="00BD2D7E" w:rsidRDefault="0096075F" w:rsidP="00E23B59">
      <w:pPr>
        <w:pStyle w:val="Ad2"/>
        <w:spacing w:after="0"/>
      </w:pPr>
      <w:r w:rsidRPr="00BD2D7E">
        <w:rPr>
          <w:b/>
        </w:rPr>
        <w:t>Бизнес-интересы:</w:t>
      </w:r>
      <w:r w:rsidR="00604E24">
        <w:rPr>
          <w:b/>
        </w:rPr>
        <w:t xml:space="preserve"> </w:t>
      </w:r>
      <w:r w:rsidR="00ED4FB5" w:rsidRPr="00BD2D7E">
        <w:t>ТЦ «Полет» (кафе, магазины)</w:t>
      </w:r>
      <w:r w:rsidR="004078C4">
        <w:rPr>
          <w:lang w:val="uk-UA"/>
        </w:rPr>
        <w:t>.</w:t>
      </w:r>
    </w:p>
    <w:p w:rsidR="0096075F" w:rsidRPr="00E23B59" w:rsidRDefault="0096075F" w:rsidP="00E23B59">
      <w:pPr>
        <w:pStyle w:val="Ad2"/>
        <w:spacing w:after="0"/>
      </w:pPr>
      <w:r w:rsidRPr="00BD2D7E">
        <w:rPr>
          <w:b/>
        </w:rPr>
        <w:t>Связи:</w:t>
      </w:r>
      <w:r w:rsidR="00604E24">
        <w:rPr>
          <w:b/>
        </w:rPr>
        <w:t xml:space="preserve"> </w:t>
      </w:r>
      <w:r w:rsidR="00E23B59" w:rsidRPr="00E23B59">
        <w:t xml:space="preserve">предположительно, </w:t>
      </w:r>
      <w:r w:rsidR="00604E24" w:rsidRPr="00E23B59">
        <w:t>ч</w:t>
      </w:r>
      <w:r w:rsidR="00364C41" w:rsidRPr="00E23B59">
        <w:t xml:space="preserve">еловек </w:t>
      </w:r>
      <w:proofErr w:type="spellStart"/>
      <w:r w:rsidR="00364C41" w:rsidRPr="00E23B59">
        <w:t>Мураева</w:t>
      </w:r>
      <w:proofErr w:type="spellEnd"/>
      <w:r w:rsidR="00E23B59" w:rsidRPr="00E23B59">
        <w:t xml:space="preserve">, а не </w:t>
      </w:r>
      <w:r w:rsidR="00364C41" w:rsidRPr="00E23B59">
        <w:t>Рабиновича</w:t>
      </w:r>
      <w:r w:rsidR="004078C4" w:rsidRPr="00E23B59">
        <w:rPr>
          <w:lang w:val="uk-UA"/>
        </w:rPr>
        <w:t>.</w:t>
      </w:r>
    </w:p>
    <w:p w:rsidR="0096075F" w:rsidRPr="00E23B59" w:rsidRDefault="0096075F" w:rsidP="00E23B59">
      <w:pPr>
        <w:pStyle w:val="Ad2"/>
        <w:spacing w:after="0"/>
        <w:rPr>
          <w:b/>
        </w:rPr>
      </w:pPr>
      <w:r w:rsidRPr="00BD2D7E">
        <w:rPr>
          <w:b/>
        </w:rPr>
        <w:t>Примечательные фа</w:t>
      </w:r>
      <w:r w:rsidR="00E23B59">
        <w:rPr>
          <w:b/>
        </w:rPr>
        <w:t xml:space="preserve">кты: </w:t>
      </w:r>
      <w:r w:rsidR="00E23B59">
        <w:t>г</w:t>
      </w:r>
      <w:r w:rsidR="00364C41" w:rsidRPr="00BD2D7E">
        <w:t xml:space="preserve">лава </w:t>
      </w:r>
      <w:r w:rsidR="00E23B59">
        <w:t>г. </w:t>
      </w:r>
      <w:r w:rsidR="004B5B5C">
        <w:t>Змиев</w:t>
      </w:r>
      <w:r w:rsidR="00364C41" w:rsidRPr="00BD2D7E">
        <w:t xml:space="preserve"> с 2010 г.</w:t>
      </w:r>
    </w:p>
    <w:p w:rsidR="0096075F" w:rsidRPr="00BD2D7E" w:rsidRDefault="0096075F" w:rsidP="0013065A">
      <w:pPr>
        <w:pStyle w:val="Ad20"/>
        <w:spacing w:after="0"/>
      </w:pPr>
      <w:r w:rsidRPr="00BD2D7E">
        <w:t>Выборы глав районных советов в 2015 г.</w:t>
      </w:r>
    </w:p>
    <w:p w:rsidR="0096075F" w:rsidRPr="00BD2D7E" w:rsidRDefault="00D97013" w:rsidP="00A12BFF">
      <w:pPr>
        <w:pStyle w:val="Ad30"/>
        <w:spacing w:before="120" w:after="0"/>
      </w:pPr>
      <w:r w:rsidRPr="00BD2D7E">
        <w:t>Тимофеева Татьяна Владимировна</w:t>
      </w:r>
      <w:r w:rsidR="00F62587">
        <w:t xml:space="preserve"> – </w:t>
      </w:r>
      <w:r w:rsidR="00F62587" w:rsidRPr="00BD2D7E">
        <w:t>Зм</w:t>
      </w:r>
      <w:r w:rsidR="00F62587">
        <w:t>и</w:t>
      </w:r>
      <w:r w:rsidR="00F62587" w:rsidRPr="00BD2D7E">
        <w:t>евск</w:t>
      </w:r>
      <w:r w:rsidR="00F62587">
        <w:t>ий район</w:t>
      </w:r>
    </w:p>
    <w:p w:rsidR="0096075F" w:rsidRPr="00BD2D7E" w:rsidRDefault="0096075F" w:rsidP="00E23B59">
      <w:pPr>
        <w:pStyle w:val="Ad2"/>
        <w:spacing w:after="0"/>
      </w:pPr>
      <w:r w:rsidRPr="00BD2D7E">
        <w:t>Выдвинут</w:t>
      </w:r>
      <w:r w:rsidR="004078C4">
        <w:t>а</w:t>
      </w:r>
      <w:r w:rsidRPr="00BD2D7E">
        <w:t xml:space="preserve"> </w:t>
      </w:r>
      <w:r w:rsidR="00D97013" w:rsidRPr="00BD2D7E">
        <w:t xml:space="preserve">«За </w:t>
      </w:r>
      <w:proofErr w:type="spellStart"/>
      <w:r w:rsidR="00D97013" w:rsidRPr="00BD2D7E">
        <w:t>життя</w:t>
      </w:r>
      <w:proofErr w:type="spellEnd"/>
      <w:r w:rsidR="00D97013" w:rsidRPr="00BD2D7E">
        <w:t>»</w:t>
      </w:r>
      <w:r w:rsidRPr="00BD2D7E">
        <w:t>.</w:t>
      </w:r>
    </w:p>
    <w:p w:rsidR="0096075F" w:rsidRPr="00BD2D7E" w:rsidRDefault="0096075F" w:rsidP="00E23B59">
      <w:pPr>
        <w:pStyle w:val="Ad2"/>
        <w:spacing w:after="0"/>
      </w:pPr>
      <w:r w:rsidRPr="00BD2D7E">
        <w:rPr>
          <w:b/>
        </w:rPr>
        <w:t>Бизнес-интересы:</w:t>
      </w:r>
      <w:r w:rsidR="00CA50ED">
        <w:rPr>
          <w:b/>
        </w:rPr>
        <w:t xml:space="preserve"> </w:t>
      </w:r>
      <w:r w:rsidR="00CA50ED">
        <w:t>ф</w:t>
      </w:r>
      <w:r w:rsidR="003A410C" w:rsidRPr="00BD2D7E">
        <w:t>армацевтика (</w:t>
      </w:r>
      <w:r w:rsidR="004078C4">
        <w:rPr>
          <w:rStyle w:val="block3"/>
          <w:i w:val="0"/>
          <w:iCs w:val="0"/>
          <w:color w:val="auto"/>
        </w:rPr>
        <w:t>О</w:t>
      </w:r>
      <w:r w:rsidR="003A410C" w:rsidRPr="00BD2D7E">
        <w:rPr>
          <w:rStyle w:val="block3"/>
          <w:i w:val="0"/>
          <w:iCs w:val="0"/>
          <w:color w:val="auto"/>
        </w:rPr>
        <w:t>О</w:t>
      </w:r>
      <w:r w:rsidR="004078C4">
        <w:rPr>
          <w:rStyle w:val="block3"/>
          <w:i w:val="0"/>
          <w:iCs w:val="0"/>
          <w:color w:val="auto"/>
        </w:rPr>
        <w:t>О «Гиппократ»</w:t>
      </w:r>
      <w:r w:rsidR="003A410C" w:rsidRPr="00BD2D7E">
        <w:t>)</w:t>
      </w:r>
      <w:r w:rsidR="004078C4">
        <w:t>.</w:t>
      </w:r>
    </w:p>
    <w:p w:rsidR="0096075F" w:rsidRPr="00BD2D7E" w:rsidRDefault="0096075F" w:rsidP="00E23B59">
      <w:pPr>
        <w:pStyle w:val="Ad2"/>
        <w:spacing w:after="0"/>
      </w:pPr>
      <w:r w:rsidRPr="00BD2D7E">
        <w:rPr>
          <w:b/>
        </w:rPr>
        <w:t>Связи:</w:t>
      </w:r>
      <w:r w:rsidR="00CA50ED">
        <w:rPr>
          <w:b/>
        </w:rPr>
        <w:t xml:space="preserve"> </w:t>
      </w:r>
      <w:r w:rsidR="00CA50ED">
        <w:t>ч</w:t>
      </w:r>
      <w:r w:rsidR="00D97013" w:rsidRPr="00BD2D7E">
        <w:t xml:space="preserve">еловек группы </w:t>
      </w:r>
      <w:proofErr w:type="spellStart"/>
      <w:r w:rsidR="00D97013" w:rsidRPr="00BD2D7E">
        <w:t>Мураева</w:t>
      </w:r>
      <w:proofErr w:type="spellEnd"/>
      <w:r w:rsidR="00D97013" w:rsidRPr="00BD2D7E">
        <w:t xml:space="preserve"> – Рабиновича.</w:t>
      </w:r>
    </w:p>
    <w:p w:rsidR="0096075F" w:rsidRPr="00BD2D7E" w:rsidRDefault="0096075F" w:rsidP="00E23B59">
      <w:pPr>
        <w:pStyle w:val="Ad2"/>
        <w:spacing w:after="0"/>
      </w:pPr>
      <w:r w:rsidRPr="00BD2D7E">
        <w:rPr>
          <w:b/>
        </w:rPr>
        <w:t>Примечательные факты:</w:t>
      </w:r>
      <w:r w:rsidR="00E23B59">
        <w:rPr>
          <w:b/>
        </w:rPr>
        <w:t xml:space="preserve"> </w:t>
      </w:r>
      <w:r w:rsidR="00E23B59" w:rsidRPr="00CE65C6">
        <w:t>д</w:t>
      </w:r>
      <w:r w:rsidR="003C0829" w:rsidRPr="00BD2D7E">
        <w:t xml:space="preserve">о 2015 г. – </w:t>
      </w:r>
      <w:r w:rsidR="004078C4">
        <w:t>п</w:t>
      </w:r>
      <w:r w:rsidR="003C0829" w:rsidRPr="00BD2D7E">
        <w:t>ервый заместитель Зм</w:t>
      </w:r>
      <w:r w:rsidR="004078C4">
        <w:t>и</w:t>
      </w:r>
      <w:r w:rsidR="003C0829" w:rsidRPr="00BD2D7E">
        <w:t>евской РГА</w:t>
      </w:r>
      <w:r w:rsidR="004078C4">
        <w:t>.</w:t>
      </w:r>
    </w:p>
    <w:p w:rsidR="00C32A92" w:rsidRPr="00BD2D7E" w:rsidRDefault="00C32A92" w:rsidP="00A12BFF">
      <w:pPr>
        <w:pStyle w:val="Ad30"/>
        <w:spacing w:before="120" w:after="0"/>
      </w:pPr>
      <w:r w:rsidRPr="00BD2D7E">
        <w:t>Литвиненко Максим Владиславович</w:t>
      </w:r>
      <w:r w:rsidR="00F62587">
        <w:t xml:space="preserve"> – </w:t>
      </w:r>
      <w:r w:rsidR="00F62587" w:rsidRPr="00BD2D7E">
        <w:t>Харьковск</w:t>
      </w:r>
      <w:r w:rsidR="00F62587">
        <w:t>ий район</w:t>
      </w:r>
    </w:p>
    <w:p w:rsidR="00C32A92" w:rsidRPr="007E04C1" w:rsidRDefault="00C32A92" w:rsidP="00CE65C6">
      <w:pPr>
        <w:pStyle w:val="Ad2"/>
        <w:spacing w:after="0"/>
        <w:rPr>
          <w:sz w:val="22"/>
          <w:szCs w:val="22"/>
        </w:rPr>
      </w:pPr>
      <w:r w:rsidRPr="007E04C1">
        <w:rPr>
          <w:sz w:val="22"/>
          <w:szCs w:val="22"/>
        </w:rPr>
        <w:t>Выдвинут БПП</w:t>
      </w:r>
      <w:r w:rsidR="004078C4" w:rsidRPr="007E04C1">
        <w:rPr>
          <w:sz w:val="22"/>
          <w:szCs w:val="22"/>
        </w:rPr>
        <w:t>.</w:t>
      </w:r>
    </w:p>
    <w:p w:rsidR="00C32A92" w:rsidRPr="007E04C1" w:rsidRDefault="00C32A92" w:rsidP="00CE65C6">
      <w:pPr>
        <w:pStyle w:val="Ad2"/>
        <w:spacing w:after="0"/>
        <w:rPr>
          <w:sz w:val="22"/>
          <w:szCs w:val="22"/>
        </w:rPr>
      </w:pPr>
      <w:r w:rsidRPr="007E04C1">
        <w:rPr>
          <w:b/>
          <w:sz w:val="22"/>
          <w:szCs w:val="22"/>
        </w:rPr>
        <w:t>Бизнес-интересы:</w:t>
      </w:r>
      <w:r w:rsidR="00CA50ED" w:rsidRPr="007E04C1">
        <w:rPr>
          <w:b/>
          <w:sz w:val="22"/>
          <w:szCs w:val="22"/>
        </w:rPr>
        <w:t xml:space="preserve"> </w:t>
      </w:r>
      <w:r w:rsidR="00CA50ED" w:rsidRPr="007E04C1">
        <w:rPr>
          <w:sz w:val="22"/>
          <w:szCs w:val="22"/>
        </w:rPr>
        <w:t>м</w:t>
      </w:r>
      <w:r w:rsidR="006D1733" w:rsidRPr="007E04C1">
        <w:rPr>
          <w:sz w:val="22"/>
          <w:szCs w:val="22"/>
        </w:rPr>
        <w:t>едицина</w:t>
      </w:r>
      <w:r w:rsidR="004078C4" w:rsidRPr="007E04C1">
        <w:rPr>
          <w:sz w:val="22"/>
          <w:szCs w:val="22"/>
        </w:rPr>
        <w:t>.</w:t>
      </w:r>
    </w:p>
    <w:p w:rsidR="00C32A92" w:rsidRPr="007E04C1" w:rsidRDefault="00C32A92" w:rsidP="00CE65C6">
      <w:pPr>
        <w:pStyle w:val="Ad2"/>
        <w:spacing w:after="0"/>
        <w:rPr>
          <w:sz w:val="22"/>
          <w:szCs w:val="22"/>
        </w:rPr>
      </w:pPr>
      <w:r w:rsidRPr="007E04C1">
        <w:rPr>
          <w:b/>
          <w:sz w:val="22"/>
          <w:szCs w:val="22"/>
        </w:rPr>
        <w:t>Связи:</w:t>
      </w:r>
      <w:r w:rsidR="00CA50ED" w:rsidRPr="007E04C1">
        <w:rPr>
          <w:b/>
          <w:sz w:val="22"/>
          <w:szCs w:val="22"/>
        </w:rPr>
        <w:t xml:space="preserve"> </w:t>
      </w:r>
      <w:r w:rsidR="00EB633C" w:rsidRPr="007E04C1">
        <w:rPr>
          <w:sz w:val="22"/>
          <w:szCs w:val="22"/>
        </w:rPr>
        <w:t xml:space="preserve">весь БПП </w:t>
      </w:r>
      <w:r w:rsidR="006D1733" w:rsidRPr="007E04C1">
        <w:rPr>
          <w:sz w:val="22"/>
          <w:szCs w:val="22"/>
        </w:rPr>
        <w:t>в Харьковской обла</w:t>
      </w:r>
      <w:r w:rsidR="004078C4" w:rsidRPr="007E04C1">
        <w:rPr>
          <w:sz w:val="22"/>
          <w:szCs w:val="22"/>
        </w:rPr>
        <w:t xml:space="preserve">сти </w:t>
      </w:r>
      <w:r w:rsidR="00EB633C" w:rsidRPr="007E04C1">
        <w:rPr>
          <w:sz w:val="22"/>
          <w:szCs w:val="22"/>
        </w:rPr>
        <w:t xml:space="preserve">курирует </w:t>
      </w:r>
      <w:r w:rsidR="004078C4" w:rsidRPr="007E04C1">
        <w:rPr>
          <w:sz w:val="22"/>
          <w:szCs w:val="22"/>
        </w:rPr>
        <w:t xml:space="preserve">глава АП </w:t>
      </w:r>
      <w:r w:rsidR="006D1733" w:rsidRPr="007E04C1">
        <w:rPr>
          <w:sz w:val="22"/>
          <w:szCs w:val="22"/>
        </w:rPr>
        <w:t>Игорь Райнин.</w:t>
      </w:r>
    </w:p>
    <w:p w:rsidR="00C32A92" w:rsidRPr="007E04C1" w:rsidRDefault="00C32A92" w:rsidP="00E16824">
      <w:pPr>
        <w:pStyle w:val="Ad2"/>
        <w:spacing w:after="0"/>
        <w:jc w:val="both"/>
        <w:rPr>
          <w:sz w:val="22"/>
          <w:szCs w:val="22"/>
        </w:rPr>
      </w:pPr>
      <w:r w:rsidRPr="007E04C1">
        <w:rPr>
          <w:b/>
          <w:sz w:val="22"/>
          <w:szCs w:val="22"/>
        </w:rPr>
        <w:t>Примечательные факты:</w:t>
      </w:r>
      <w:r w:rsidR="004B5B5C" w:rsidRPr="007E04C1">
        <w:rPr>
          <w:b/>
          <w:sz w:val="22"/>
          <w:szCs w:val="22"/>
        </w:rPr>
        <w:t xml:space="preserve"> </w:t>
      </w:r>
      <w:r w:rsidR="004B5B5C" w:rsidRPr="007E04C1">
        <w:rPr>
          <w:sz w:val="22"/>
          <w:szCs w:val="22"/>
        </w:rPr>
        <w:t xml:space="preserve">в </w:t>
      </w:r>
      <w:r w:rsidR="006D1733" w:rsidRPr="007E04C1">
        <w:rPr>
          <w:sz w:val="22"/>
          <w:szCs w:val="22"/>
        </w:rPr>
        <w:t>2007</w:t>
      </w:r>
      <w:r w:rsidR="00CA50ED" w:rsidRPr="007E04C1">
        <w:rPr>
          <w:sz w:val="22"/>
          <w:szCs w:val="22"/>
        </w:rPr>
        <w:t>-</w:t>
      </w:r>
      <w:r w:rsidR="006D1733" w:rsidRPr="007E04C1">
        <w:rPr>
          <w:sz w:val="22"/>
          <w:szCs w:val="22"/>
        </w:rPr>
        <w:t>2015 гг</w:t>
      </w:r>
      <w:r w:rsidR="004078C4" w:rsidRPr="007E04C1">
        <w:rPr>
          <w:sz w:val="22"/>
          <w:szCs w:val="22"/>
        </w:rPr>
        <w:t>.</w:t>
      </w:r>
      <w:r w:rsidR="006D1733" w:rsidRPr="007E04C1">
        <w:rPr>
          <w:sz w:val="22"/>
          <w:szCs w:val="22"/>
        </w:rPr>
        <w:t xml:space="preserve"> </w:t>
      </w:r>
      <w:r w:rsidR="004078C4" w:rsidRPr="007E04C1">
        <w:rPr>
          <w:sz w:val="22"/>
          <w:szCs w:val="22"/>
        </w:rPr>
        <w:t xml:space="preserve">– </w:t>
      </w:r>
      <w:r w:rsidR="006D1733" w:rsidRPr="007E04C1">
        <w:rPr>
          <w:sz w:val="22"/>
          <w:szCs w:val="22"/>
        </w:rPr>
        <w:t xml:space="preserve">начальник отдела здравоохранения Харьковской </w:t>
      </w:r>
      <w:r w:rsidR="00CA50ED" w:rsidRPr="007E04C1">
        <w:rPr>
          <w:sz w:val="22"/>
          <w:szCs w:val="22"/>
        </w:rPr>
        <w:t>РГА</w:t>
      </w:r>
      <w:r w:rsidR="004B5B5C" w:rsidRPr="007E04C1">
        <w:rPr>
          <w:sz w:val="22"/>
          <w:szCs w:val="22"/>
        </w:rPr>
        <w:t>.</w:t>
      </w:r>
    </w:p>
    <w:sectPr w:rsidR="00C32A92" w:rsidRPr="007E04C1" w:rsidSect="000F6206">
      <w:headerReference w:type="default" r:id="rId9"/>
      <w:footerReference w:type="default" r:id="rId10"/>
      <w:pgSz w:w="11906" w:h="16838" w:code="9"/>
      <w:pgMar w:top="2268" w:right="851" w:bottom="284" w:left="1418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0B3" w:rsidRDefault="003A10B3" w:rsidP="00C51062">
      <w:pPr>
        <w:spacing w:after="0" w:line="240" w:lineRule="auto"/>
      </w:pPr>
      <w:r>
        <w:separator/>
      </w:r>
    </w:p>
  </w:endnote>
  <w:endnote w:type="continuationSeparator" w:id="0">
    <w:p w:rsidR="003A10B3" w:rsidRDefault="003A10B3" w:rsidP="00C5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ova Cond Light">
    <w:panose1 w:val="020B0306020202020204"/>
    <w:charset w:val="CC"/>
    <w:family w:val="swiss"/>
    <w:pitch w:val="variable"/>
    <w:sig w:usb0="2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530" w:rsidRDefault="00310530">
    <w:pPr>
      <w:pStyle w:val="a5"/>
      <w:jc w:val="right"/>
    </w:pPr>
  </w:p>
  <w:tbl>
    <w:tblPr>
      <w:tblStyle w:val="a7"/>
      <w:tblW w:w="10942" w:type="dxa"/>
      <w:tblInd w:w="-113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42"/>
    </w:tblGrid>
    <w:tr w:rsidR="00310530" w:rsidRPr="00F7538A" w:rsidTr="000A40D5">
      <w:trPr>
        <w:trHeight w:val="20"/>
      </w:trPr>
      <w:tc>
        <w:tcPr>
          <w:tcW w:w="10942" w:type="dxa"/>
          <w:tcBorders>
            <w:top w:val="nil"/>
            <w:left w:val="nil"/>
            <w:bottom w:val="single" w:sz="36" w:space="0" w:color="032890"/>
            <w:right w:val="nil"/>
          </w:tcBorders>
          <w:shd w:val="clear" w:color="auto" w:fill="auto"/>
        </w:tcPr>
        <w:sdt>
          <w:sdtPr>
            <w:id w:val="1765494135"/>
            <w:docPartObj>
              <w:docPartGallery w:val="Page Numbers (Bottom of Page)"/>
              <w:docPartUnique/>
            </w:docPartObj>
          </w:sdtPr>
          <w:sdtContent>
            <w:p w:rsidR="00310530" w:rsidRDefault="00310530" w:rsidP="003349B9">
              <w:pPr>
                <w:pStyle w:val="a5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rPr>
                  <w:noProof/>
                </w:rPr>
                <w:t>3</w:t>
              </w:r>
              <w:r>
                <w:fldChar w:fldCharType="end"/>
              </w:r>
            </w:p>
          </w:sdtContent>
        </w:sdt>
        <w:p w:rsidR="00310530" w:rsidRPr="003349B9" w:rsidRDefault="00310530" w:rsidP="003349B9">
          <w:pPr>
            <w:pStyle w:val="Ad4"/>
            <w:ind w:firstLine="106"/>
            <w:jc w:val="right"/>
            <w:rPr>
              <w:sz w:val="20"/>
              <w:szCs w:val="20"/>
            </w:rPr>
          </w:pPr>
        </w:p>
      </w:tc>
    </w:tr>
  </w:tbl>
  <w:p w:rsidR="00310530" w:rsidRDefault="003105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0B3" w:rsidRDefault="003A10B3" w:rsidP="00C51062">
      <w:pPr>
        <w:spacing w:after="0" w:line="240" w:lineRule="auto"/>
      </w:pPr>
      <w:r>
        <w:separator/>
      </w:r>
    </w:p>
  </w:footnote>
  <w:footnote w:type="continuationSeparator" w:id="0">
    <w:p w:rsidR="003A10B3" w:rsidRDefault="003A10B3" w:rsidP="00C51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530" w:rsidRPr="00727CE9" w:rsidRDefault="00310530" w:rsidP="00727CE9">
    <w:pPr>
      <w:pStyle w:val="Ad2"/>
      <w:spacing w:after="0"/>
      <w:rPr>
        <w:sz w:val="10"/>
        <w:szCs w:val="10"/>
      </w:rPr>
    </w:pPr>
  </w:p>
  <w:tbl>
    <w:tblPr>
      <w:tblStyle w:val="a7"/>
      <w:tblW w:w="10948" w:type="dxa"/>
      <w:tblInd w:w="-113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33"/>
      <w:gridCol w:w="7654"/>
      <w:gridCol w:w="284"/>
      <w:gridCol w:w="1877"/>
    </w:tblGrid>
    <w:tr w:rsidR="00310530" w:rsidRPr="009E3554" w:rsidTr="004928E3">
      <w:trPr>
        <w:trHeight w:val="1693"/>
      </w:trPr>
      <w:tc>
        <w:tcPr>
          <w:tcW w:w="1134" w:type="dxa"/>
          <w:tcBorders>
            <w:top w:val="nil"/>
            <w:left w:val="nil"/>
            <w:bottom w:val="single" w:sz="48" w:space="0" w:color="032890"/>
            <w:right w:val="nil"/>
          </w:tcBorders>
          <w:shd w:val="clear" w:color="auto" w:fill="auto"/>
          <w:vAlign w:val="center"/>
        </w:tcPr>
        <w:p w:rsidR="00310530" w:rsidRPr="00572745" w:rsidRDefault="00310530" w:rsidP="0038271D">
          <w:pPr>
            <w:pStyle w:val="Ad4"/>
            <w:spacing w:line="240" w:lineRule="auto"/>
            <w:ind w:left="6"/>
            <w:jc w:val="left"/>
            <w:rPr>
              <w:rFonts w:ascii="Arial Nova Cond Light" w:hAnsi="Arial Nova Cond Light"/>
            </w:rPr>
          </w:pPr>
        </w:p>
      </w:tc>
      <w:tc>
        <w:tcPr>
          <w:tcW w:w="7655" w:type="dxa"/>
          <w:tcBorders>
            <w:top w:val="nil"/>
            <w:left w:val="nil"/>
            <w:bottom w:val="single" w:sz="48" w:space="0" w:color="032890"/>
            <w:right w:val="nil"/>
          </w:tcBorders>
          <w:shd w:val="clear" w:color="auto" w:fill="auto"/>
          <w:vAlign w:val="center"/>
        </w:tcPr>
        <w:p w:rsidR="00310530" w:rsidRDefault="00310530" w:rsidP="0038271D">
          <w:pPr>
            <w:pStyle w:val="Ad4"/>
            <w:ind w:left="-3"/>
            <w:jc w:val="left"/>
            <w:rPr>
              <w:rFonts w:ascii="Arial Nova Cond Light" w:hAnsi="Arial Nova Cond Light"/>
              <w:sz w:val="18"/>
              <w:szCs w:val="18"/>
              <w:lang w:val="en-US"/>
            </w:rPr>
          </w:pPr>
          <w:r>
            <w:rPr>
              <w:rFonts w:ascii="Arial Nova Cond Light" w:hAnsi="Arial Nova Cond Light"/>
            </w:rPr>
            <w:t>Харьковская область</w:t>
          </w:r>
        </w:p>
        <w:p w:rsidR="00310530" w:rsidRPr="00597EEF" w:rsidRDefault="00310530" w:rsidP="0038271D">
          <w:pPr>
            <w:pStyle w:val="Ad4"/>
            <w:ind w:left="-3"/>
            <w:jc w:val="left"/>
          </w:pPr>
          <w:r>
            <w:rPr>
              <w:rFonts w:ascii="Arial Nova Cond Light" w:hAnsi="Arial Nova Cond Light"/>
              <w:sz w:val="18"/>
              <w:szCs w:val="18"/>
              <w:lang w:val="en-US"/>
            </w:rPr>
            <w:fldChar w:fldCharType="begin"/>
          </w:r>
          <w:r>
            <w:rPr>
              <w:rFonts w:ascii="Arial Nova Cond Light" w:hAnsi="Arial Nova Cond Light"/>
              <w:sz w:val="18"/>
              <w:szCs w:val="18"/>
            </w:rPr>
            <w:instrText xml:space="preserve"> TIME \@ "dd.MM.yyyy" </w:instrText>
          </w:r>
          <w:r>
            <w:rPr>
              <w:rFonts w:ascii="Arial Nova Cond Light" w:hAnsi="Arial Nova Cond Light"/>
              <w:sz w:val="18"/>
              <w:szCs w:val="18"/>
              <w:lang w:val="en-US"/>
            </w:rPr>
            <w:fldChar w:fldCharType="separate"/>
          </w:r>
          <w:r>
            <w:rPr>
              <w:rFonts w:ascii="Arial Nova Cond Light" w:hAnsi="Arial Nova Cond Light"/>
              <w:noProof/>
              <w:sz w:val="18"/>
              <w:szCs w:val="18"/>
            </w:rPr>
            <w:t>15.11.2018</w:t>
          </w:r>
          <w:r>
            <w:rPr>
              <w:rFonts w:ascii="Arial Nova Cond Light" w:hAnsi="Arial Nova Cond Light"/>
              <w:sz w:val="18"/>
              <w:szCs w:val="18"/>
              <w:lang w:val="en-US"/>
            </w:rPr>
            <w:fldChar w:fldCharType="end"/>
          </w:r>
        </w:p>
      </w:tc>
      <w:tc>
        <w:tcPr>
          <w:tcW w:w="284" w:type="dxa"/>
          <w:tcBorders>
            <w:top w:val="nil"/>
            <w:left w:val="nil"/>
            <w:bottom w:val="single" w:sz="48" w:space="0" w:color="FFFFFF" w:themeColor="background1"/>
            <w:right w:val="single" w:sz="4" w:space="0" w:color="032890"/>
          </w:tcBorders>
        </w:tcPr>
        <w:p w:rsidR="00310530" w:rsidRPr="00B62E45" w:rsidRDefault="00310530" w:rsidP="0082256B">
          <w:pPr>
            <w:pStyle w:val="Ad4"/>
            <w:rPr>
              <w:sz w:val="2"/>
              <w:szCs w:val="2"/>
            </w:rPr>
          </w:pPr>
        </w:p>
      </w:tc>
      <w:tc>
        <w:tcPr>
          <w:tcW w:w="1877" w:type="dxa"/>
          <w:tcBorders>
            <w:top w:val="single" w:sz="4" w:space="0" w:color="032890"/>
            <w:left w:val="single" w:sz="4" w:space="0" w:color="032890"/>
            <w:bottom w:val="single" w:sz="48" w:space="0" w:color="032890"/>
            <w:right w:val="single" w:sz="4" w:space="0" w:color="032890"/>
          </w:tcBorders>
          <w:shd w:val="clear" w:color="auto" w:fill="032890"/>
          <w:vAlign w:val="center"/>
        </w:tcPr>
        <w:p w:rsidR="00310530" w:rsidRDefault="00310530" w:rsidP="0082256B">
          <w:pPr>
            <w:pStyle w:val="Ad2"/>
            <w:spacing w:line="240" w:lineRule="auto"/>
            <w:ind w:right="172"/>
            <w:jc w:val="right"/>
            <w:rPr>
              <w:rFonts w:ascii="Arial Nova Cond Light" w:hAnsi="Arial Nova Cond Light"/>
              <w:color w:val="FFFFFF" w:themeColor="background1"/>
              <w:spacing w:val="20"/>
              <w:sz w:val="54"/>
              <w:szCs w:val="54"/>
              <w:lang w:val="en-US"/>
            </w:rPr>
          </w:pPr>
          <w:r w:rsidRPr="003349B9">
            <w:rPr>
              <w:rFonts w:ascii="Arial Nova Cond Light" w:hAnsi="Arial Nova Cond Light"/>
              <w:color w:val="FFFFFF" w:themeColor="background1"/>
              <w:spacing w:val="20"/>
              <w:sz w:val="54"/>
              <w:szCs w:val="54"/>
              <w:lang w:val="en-US"/>
            </w:rPr>
            <w:t>Ad hoc</w:t>
          </w:r>
        </w:p>
        <w:p w:rsidR="00310530" w:rsidRPr="00583B0F" w:rsidRDefault="00310530" w:rsidP="0082256B">
          <w:pPr>
            <w:pStyle w:val="Ad2"/>
            <w:spacing w:line="240" w:lineRule="auto"/>
            <w:ind w:right="172"/>
            <w:jc w:val="right"/>
            <w:rPr>
              <w:rFonts w:ascii="Arial Nova Cond Light" w:hAnsi="Arial Nova Cond Light"/>
              <w:color w:val="2F5496" w:themeColor="accent1" w:themeShade="BF"/>
              <w:sz w:val="26"/>
              <w:szCs w:val="26"/>
            </w:rPr>
          </w:pPr>
          <w:r w:rsidRPr="00583B0F">
            <w:rPr>
              <w:rFonts w:ascii="Arial Nova Cond Light" w:hAnsi="Arial Nova Cond Light"/>
              <w:color w:val="FFFFFF" w:themeColor="background1"/>
              <w:sz w:val="26"/>
              <w:szCs w:val="26"/>
              <w:lang w:val="en-US"/>
            </w:rPr>
            <w:t>SOLUTIONS</w:t>
          </w:r>
        </w:p>
      </w:tc>
    </w:tr>
  </w:tbl>
  <w:p w:rsidR="00310530" w:rsidRPr="000F6206" w:rsidRDefault="00310530" w:rsidP="00FE4493">
    <w:pPr>
      <w:pStyle w:val="Ad2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550B"/>
    <w:multiLevelType w:val="hybridMultilevel"/>
    <w:tmpl w:val="7BEEF68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955957"/>
    <w:multiLevelType w:val="hybridMultilevel"/>
    <w:tmpl w:val="2F649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41C14"/>
    <w:multiLevelType w:val="hybridMultilevel"/>
    <w:tmpl w:val="DB723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92F88"/>
    <w:multiLevelType w:val="hybridMultilevel"/>
    <w:tmpl w:val="674EA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F7930"/>
    <w:multiLevelType w:val="hybridMultilevel"/>
    <w:tmpl w:val="3378F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F4C2B"/>
    <w:multiLevelType w:val="hybridMultilevel"/>
    <w:tmpl w:val="BCD26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34E19"/>
    <w:multiLevelType w:val="hybridMultilevel"/>
    <w:tmpl w:val="B44E9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E5CDB"/>
    <w:multiLevelType w:val="hybridMultilevel"/>
    <w:tmpl w:val="299CC2EA"/>
    <w:lvl w:ilvl="0" w:tplc="815E8166">
      <w:start w:val="1"/>
      <w:numFmt w:val="bullet"/>
      <w:pStyle w:val="A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4083A">
      <w:numFmt w:val="bullet"/>
      <w:lvlText w:val="•"/>
      <w:lvlJc w:val="left"/>
      <w:pPr>
        <w:ind w:left="1788" w:hanging="708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7"/>
  </w:num>
  <w:num w:numId="10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D86"/>
    <w:rsid w:val="0000063E"/>
    <w:rsid w:val="00004106"/>
    <w:rsid w:val="00005586"/>
    <w:rsid w:val="00007BDD"/>
    <w:rsid w:val="00011215"/>
    <w:rsid w:val="00023588"/>
    <w:rsid w:val="00027D45"/>
    <w:rsid w:val="00027F5C"/>
    <w:rsid w:val="00030F07"/>
    <w:rsid w:val="0003171D"/>
    <w:rsid w:val="0003368F"/>
    <w:rsid w:val="00033E13"/>
    <w:rsid w:val="00037851"/>
    <w:rsid w:val="00043C9A"/>
    <w:rsid w:val="000529BB"/>
    <w:rsid w:val="000545CE"/>
    <w:rsid w:val="00054678"/>
    <w:rsid w:val="000549DD"/>
    <w:rsid w:val="00054C0D"/>
    <w:rsid w:val="000558E8"/>
    <w:rsid w:val="000561EE"/>
    <w:rsid w:val="000612D9"/>
    <w:rsid w:val="000620B2"/>
    <w:rsid w:val="0006552B"/>
    <w:rsid w:val="00067B02"/>
    <w:rsid w:val="00067CE2"/>
    <w:rsid w:val="000703D6"/>
    <w:rsid w:val="00070B8A"/>
    <w:rsid w:val="000716CB"/>
    <w:rsid w:val="00075C4B"/>
    <w:rsid w:val="000779A3"/>
    <w:rsid w:val="00080A11"/>
    <w:rsid w:val="00082A1F"/>
    <w:rsid w:val="00082A4A"/>
    <w:rsid w:val="00084C6F"/>
    <w:rsid w:val="000851FB"/>
    <w:rsid w:val="00092FE6"/>
    <w:rsid w:val="00093B9A"/>
    <w:rsid w:val="000A40D5"/>
    <w:rsid w:val="000A5C48"/>
    <w:rsid w:val="000A6FB0"/>
    <w:rsid w:val="000B065F"/>
    <w:rsid w:val="000B2586"/>
    <w:rsid w:val="000B4D8A"/>
    <w:rsid w:val="000B6BC6"/>
    <w:rsid w:val="000B7B1B"/>
    <w:rsid w:val="000C0B31"/>
    <w:rsid w:val="000C22DB"/>
    <w:rsid w:val="000C5AC3"/>
    <w:rsid w:val="000D45D4"/>
    <w:rsid w:val="000D598E"/>
    <w:rsid w:val="000D5B94"/>
    <w:rsid w:val="000D74D8"/>
    <w:rsid w:val="000E73CF"/>
    <w:rsid w:val="000F2E10"/>
    <w:rsid w:val="000F3079"/>
    <w:rsid w:val="000F6206"/>
    <w:rsid w:val="001022A6"/>
    <w:rsid w:val="00102CB6"/>
    <w:rsid w:val="001044C8"/>
    <w:rsid w:val="00104A69"/>
    <w:rsid w:val="00110A5B"/>
    <w:rsid w:val="0011103A"/>
    <w:rsid w:val="00114DF5"/>
    <w:rsid w:val="001209F2"/>
    <w:rsid w:val="00122DEB"/>
    <w:rsid w:val="0012369B"/>
    <w:rsid w:val="00123DBA"/>
    <w:rsid w:val="0012596D"/>
    <w:rsid w:val="001259E0"/>
    <w:rsid w:val="0013065A"/>
    <w:rsid w:val="00130F6A"/>
    <w:rsid w:val="00133262"/>
    <w:rsid w:val="00133ACB"/>
    <w:rsid w:val="00135A61"/>
    <w:rsid w:val="0014176B"/>
    <w:rsid w:val="00142BC1"/>
    <w:rsid w:val="001477F4"/>
    <w:rsid w:val="001507A9"/>
    <w:rsid w:val="00163845"/>
    <w:rsid w:val="00164ADC"/>
    <w:rsid w:val="001672EB"/>
    <w:rsid w:val="00171E23"/>
    <w:rsid w:val="00174046"/>
    <w:rsid w:val="00174300"/>
    <w:rsid w:val="00175844"/>
    <w:rsid w:val="00176A34"/>
    <w:rsid w:val="00177267"/>
    <w:rsid w:val="0018073A"/>
    <w:rsid w:val="00181466"/>
    <w:rsid w:val="00187008"/>
    <w:rsid w:val="00191909"/>
    <w:rsid w:val="001A30E0"/>
    <w:rsid w:val="001A3571"/>
    <w:rsid w:val="001A6B91"/>
    <w:rsid w:val="001A6B97"/>
    <w:rsid w:val="001A6BF3"/>
    <w:rsid w:val="001B0429"/>
    <w:rsid w:val="001B0686"/>
    <w:rsid w:val="001B16FA"/>
    <w:rsid w:val="001B2F58"/>
    <w:rsid w:val="001B4388"/>
    <w:rsid w:val="001B6832"/>
    <w:rsid w:val="001B6F93"/>
    <w:rsid w:val="001B7044"/>
    <w:rsid w:val="001B7F86"/>
    <w:rsid w:val="001C03A5"/>
    <w:rsid w:val="001C31E0"/>
    <w:rsid w:val="001C3B6B"/>
    <w:rsid w:val="001D1AA4"/>
    <w:rsid w:val="001D3468"/>
    <w:rsid w:val="001E3468"/>
    <w:rsid w:val="001F0663"/>
    <w:rsid w:val="001F2767"/>
    <w:rsid w:val="001F34BC"/>
    <w:rsid w:val="001F3AE8"/>
    <w:rsid w:val="001F5374"/>
    <w:rsid w:val="001F560F"/>
    <w:rsid w:val="001F68B3"/>
    <w:rsid w:val="00200980"/>
    <w:rsid w:val="00200C44"/>
    <w:rsid w:val="00203A7C"/>
    <w:rsid w:val="00203C2B"/>
    <w:rsid w:val="002042E2"/>
    <w:rsid w:val="00211181"/>
    <w:rsid w:val="00211249"/>
    <w:rsid w:val="00216B89"/>
    <w:rsid w:val="002234B5"/>
    <w:rsid w:val="00224116"/>
    <w:rsid w:val="0022428F"/>
    <w:rsid w:val="00225E90"/>
    <w:rsid w:val="00226435"/>
    <w:rsid w:val="00227000"/>
    <w:rsid w:val="00227195"/>
    <w:rsid w:val="00232FB7"/>
    <w:rsid w:val="00233461"/>
    <w:rsid w:val="00234B16"/>
    <w:rsid w:val="002419B1"/>
    <w:rsid w:val="00245952"/>
    <w:rsid w:val="002467A9"/>
    <w:rsid w:val="00246AD8"/>
    <w:rsid w:val="002545E3"/>
    <w:rsid w:val="002560A6"/>
    <w:rsid w:val="00256E0F"/>
    <w:rsid w:val="00257688"/>
    <w:rsid w:val="002631A0"/>
    <w:rsid w:val="00264B2F"/>
    <w:rsid w:val="002712AD"/>
    <w:rsid w:val="00272EED"/>
    <w:rsid w:val="00276D47"/>
    <w:rsid w:val="0028024E"/>
    <w:rsid w:val="002810C6"/>
    <w:rsid w:val="00287B58"/>
    <w:rsid w:val="002904D6"/>
    <w:rsid w:val="002957E4"/>
    <w:rsid w:val="002968B5"/>
    <w:rsid w:val="002A3F79"/>
    <w:rsid w:val="002A3F7B"/>
    <w:rsid w:val="002A4A2E"/>
    <w:rsid w:val="002A4FF9"/>
    <w:rsid w:val="002A6B1B"/>
    <w:rsid w:val="002A7038"/>
    <w:rsid w:val="002B078C"/>
    <w:rsid w:val="002B7779"/>
    <w:rsid w:val="002C67C1"/>
    <w:rsid w:val="002C736A"/>
    <w:rsid w:val="002D17EB"/>
    <w:rsid w:val="002D3BA5"/>
    <w:rsid w:val="002D5C44"/>
    <w:rsid w:val="002D723E"/>
    <w:rsid w:val="002D7882"/>
    <w:rsid w:val="002E0E55"/>
    <w:rsid w:val="002E26CB"/>
    <w:rsid w:val="002E77AE"/>
    <w:rsid w:val="002F32DE"/>
    <w:rsid w:val="002F35BB"/>
    <w:rsid w:val="002F3C5B"/>
    <w:rsid w:val="002F7EF6"/>
    <w:rsid w:val="003010BB"/>
    <w:rsid w:val="00301CAE"/>
    <w:rsid w:val="0030296F"/>
    <w:rsid w:val="003034A5"/>
    <w:rsid w:val="003039C0"/>
    <w:rsid w:val="00310530"/>
    <w:rsid w:val="00310B8D"/>
    <w:rsid w:val="00311357"/>
    <w:rsid w:val="00313C8F"/>
    <w:rsid w:val="003141B3"/>
    <w:rsid w:val="003167B7"/>
    <w:rsid w:val="00316A9E"/>
    <w:rsid w:val="00322DAA"/>
    <w:rsid w:val="0032321C"/>
    <w:rsid w:val="00327BF7"/>
    <w:rsid w:val="0033127E"/>
    <w:rsid w:val="0033267C"/>
    <w:rsid w:val="00333F87"/>
    <w:rsid w:val="0033435E"/>
    <w:rsid w:val="003349B9"/>
    <w:rsid w:val="00340FBC"/>
    <w:rsid w:val="003421ED"/>
    <w:rsid w:val="0034307F"/>
    <w:rsid w:val="00343C01"/>
    <w:rsid w:val="00350115"/>
    <w:rsid w:val="003541C7"/>
    <w:rsid w:val="0035427C"/>
    <w:rsid w:val="00355681"/>
    <w:rsid w:val="0035610A"/>
    <w:rsid w:val="0036192B"/>
    <w:rsid w:val="003623AA"/>
    <w:rsid w:val="00364C41"/>
    <w:rsid w:val="0036626B"/>
    <w:rsid w:val="00366FC4"/>
    <w:rsid w:val="00367BE7"/>
    <w:rsid w:val="0037093B"/>
    <w:rsid w:val="00370D47"/>
    <w:rsid w:val="00373151"/>
    <w:rsid w:val="0038271D"/>
    <w:rsid w:val="00383EEB"/>
    <w:rsid w:val="00387135"/>
    <w:rsid w:val="003914A6"/>
    <w:rsid w:val="00391F4E"/>
    <w:rsid w:val="00393573"/>
    <w:rsid w:val="0039441D"/>
    <w:rsid w:val="00394AA9"/>
    <w:rsid w:val="00396B84"/>
    <w:rsid w:val="00397A04"/>
    <w:rsid w:val="00397B9E"/>
    <w:rsid w:val="003A0B13"/>
    <w:rsid w:val="003A0CFE"/>
    <w:rsid w:val="003A10B3"/>
    <w:rsid w:val="003A1FD0"/>
    <w:rsid w:val="003A410C"/>
    <w:rsid w:val="003A4E8A"/>
    <w:rsid w:val="003A518F"/>
    <w:rsid w:val="003B0609"/>
    <w:rsid w:val="003B6C18"/>
    <w:rsid w:val="003B751C"/>
    <w:rsid w:val="003C0829"/>
    <w:rsid w:val="003C0FE0"/>
    <w:rsid w:val="003C6155"/>
    <w:rsid w:val="003D1193"/>
    <w:rsid w:val="003D1F07"/>
    <w:rsid w:val="003D3538"/>
    <w:rsid w:val="003D5555"/>
    <w:rsid w:val="003D6D4F"/>
    <w:rsid w:val="003E0908"/>
    <w:rsid w:val="003E282C"/>
    <w:rsid w:val="003E7EB2"/>
    <w:rsid w:val="003F0C98"/>
    <w:rsid w:val="003F1592"/>
    <w:rsid w:val="003F15E4"/>
    <w:rsid w:val="003F2BC8"/>
    <w:rsid w:val="003F5310"/>
    <w:rsid w:val="003F7296"/>
    <w:rsid w:val="004023DF"/>
    <w:rsid w:val="00403006"/>
    <w:rsid w:val="004078C4"/>
    <w:rsid w:val="0041034D"/>
    <w:rsid w:val="004140A1"/>
    <w:rsid w:val="00422440"/>
    <w:rsid w:val="00422705"/>
    <w:rsid w:val="00423B99"/>
    <w:rsid w:val="00426C84"/>
    <w:rsid w:val="00427692"/>
    <w:rsid w:val="004303C1"/>
    <w:rsid w:val="00432727"/>
    <w:rsid w:val="00435B43"/>
    <w:rsid w:val="00436643"/>
    <w:rsid w:val="004369BE"/>
    <w:rsid w:val="00440516"/>
    <w:rsid w:val="00443DE8"/>
    <w:rsid w:val="00444B42"/>
    <w:rsid w:val="00444C69"/>
    <w:rsid w:val="004457F8"/>
    <w:rsid w:val="00445DFB"/>
    <w:rsid w:val="00447EBD"/>
    <w:rsid w:val="004502DD"/>
    <w:rsid w:val="00451F26"/>
    <w:rsid w:val="004533C3"/>
    <w:rsid w:val="00457B02"/>
    <w:rsid w:val="004608D5"/>
    <w:rsid w:val="00460A51"/>
    <w:rsid w:val="00461563"/>
    <w:rsid w:val="00467124"/>
    <w:rsid w:val="0047361C"/>
    <w:rsid w:val="00473DB5"/>
    <w:rsid w:val="004741B3"/>
    <w:rsid w:val="00483753"/>
    <w:rsid w:val="00484928"/>
    <w:rsid w:val="00487204"/>
    <w:rsid w:val="00487D89"/>
    <w:rsid w:val="0049138A"/>
    <w:rsid w:val="004928E3"/>
    <w:rsid w:val="00493ADF"/>
    <w:rsid w:val="00494084"/>
    <w:rsid w:val="004A25BC"/>
    <w:rsid w:val="004A458F"/>
    <w:rsid w:val="004B5B5C"/>
    <w:rsid w:val="004C1949"/>
    <w:rsid w:val="004C252E"/>
    <w:rsid w:val="004C27B1"/>
    <w:rsid w:val="004C47E5"/>
    <w:rsid w:val="004C4FE2"/>
    <w:rsid w:val="004D7706"/>
    <w:rsid w:val="004E01E3"/>
    <w:rsid w:val="004E04E6"/>
    <w:rsid w:val="004E055E"/>
    <w:rsid w:val="004E10F7"/>
    <w:rsid w:val="004F3A74"/>
    <w:rsid w:val="004F3C91"/>
    <w:rsid w:val="004F6A1D"/>
    <w:rsid w:val="004F7A5D"/>
    <w:rsid w:val="00500155"/>
    <w:rsid w:val="00503854"/>
    <w:rsid w:val="00503B76"/>
    <w:rsid w:val="00511930"/>
    <w:rsid w:val="005130C3"/>
    <w:rsid w:val="005172FF"/>
    <w:rsid w:val="005235A0"/>
    <w:rsid w:val="0052422D"/>
    <w:rsid w:val="005315CB"/>
    <w:rsid w:val="00534B6C"/>
    <w:rsid w:val="005355C9"/>
    <w:rsid w:val="00541B51"/>
    <w:rsid w:val="00542E6A"/>
    <w:rsid w:val="00544635"/>
    <w:rsid w:val="00552344"/>
    <w:rsid w:val="00553C56"/>
    <w:rsid w:val="00555D7B"/>
    <w:rsid w:val="0055671F"/>
    <w:rsid w:val="005575D3"/>
    <w:rsid w:val="00563456"/>
    <w:rsid w:val="005637A4"/>
    <w:rsid w:val="00563950"/>
    <w:rsid w:val="00565A92"/>
    <w:rsid w:val="00571AE1"/>
    <w:rsid w:val="005721C1"/>
    <w:rsid w:val="00572745"/>
    <w:rsid w:val="0057439D"/>
    <w:rsid w:val="00574FAC"/>
    <w:rsid w:val="00576CB3"/>
    <w:rsid w:val="00583B0F"/>
    <w:rsid w:val="00583D1F"/>
    <w:rsid w:val="00586337"/>
    <w:rsid w:val="00590FA5"/>
    <w:rsid w:val="00595A8A"/>
    <w:rsid w:val="00597BA5"/>
    <w:rsid w:val="00597EEF"/>
    <w:rsid w:val="005A09ED"/>
    <w:rsid w:val="005A19A8"/>
    <w:rsid w:val="005A3497"/>
    <w:rsid w:val="005A6A33"/>
    <w:rsid w:val="005A6C18"/>
    <w:rsid w:val="005B255F"/>
    <w:rsid w:val="005B3053"/>
    <w:rsid w:val="005B32B5"/>
    <w:rsid w:val="005B4996"/>
    <w:rsid w:val="005B4A20"/>
    <w:rsid w:val="005B6480"/>
    <w:rsid w:val="005B6D14"/>
    <w:rsid w:val="005C23FA"/>
    <w:rsid w:val="005C3E52"/>
    <w:rsid w:val="005C4CA8"/>
    <w:rsid w:val="005C5E02"/>
    <w:rsid w:val="005D2D65"/>
    <w:rsid w:val="005D6552"/>
    <w:rsid w:val="005E4653"/>
    <w:rsid w:val="005E507D"/>
    <w:rsid w:val="005E5B99"/>
    <w:rsid w:val="005E733E"/>
    <w:rsid w:val="005E770F"/>
    <w:rsid w:val="005F0EBE"/>
    <w:rsid w:val="005F2188"/>
    <w:rsid w:val="005F2608"/>
    <w:rsid w:val="005F2C10"/>
    <w:rsid w:val="00600DB0"/>
    <w:rsid w:val="006031CD"/>
    <w:rsid w:val="00604E24"/>
    <w:rsid w:val="006050BA"/>
    <w:rsid w:val="00605BEF"/>
    <w:rsid w:val="00610CA0"/>
    <w:rsid w:val="00620499"/>
    <w:rsid w:val="00621F73"/>
    <w:rsid w:val="00625079"/>
    <w:rsid w:val="00626606"/>
    <w:rsid w:val="00631FB5"/>
    <w:rsid w:val="006326F8"/>
    <w:rsid w:val="0063372C"/>
    <w:rsid w:val="00637868"/>
    <w:rsid w:val="00640174"/>
    <w:rsid w:val="006456F0"/>
    <w:rsid w:val="0064571A"/>
    <w:rsid w:val="00645EDC"/>
    <w:rsid w:val="006478D8"/>
    <w:rsid w:val="00647F2F"/>
    <w:rsid w:val="00653973"/>
    <w:rsid w:val="00660A41"/>
    <w:rsid w:val="00665EFF"/>
    <w:rsid w:val="00667FA5"/>
    <w:rsid w:val="0067067D"/>
    <w:rsid w:val="00674A2F"/>
    <w:rsid w:val="00681DDA"/>
    <w:rsid w:val="00682171"/>
    <w:rsid w:val="006875AC"/>
    <w:rsid w:val="00691340"/>
    <w:rsid w:val="00696FF0"/>
    <w:rsid w:val="00697305"/>
    <w:rsid w:val="0069739B"/>
    <w:rsid w:val="006A5A48"/>
    <w:rsid w:val="006B0154"/>
    <w:rsid w:val="006B1F2B"/>
    <w:rsid w:val="006B2585"/>
    <w:rsid w:val="006B3E0C"/>
    <w:rsid w:val="006B6002"/>
    <w:rsid w:val="006B7934"/>
    <w:rsid w:val="006C362C"/>
    <w:rsid w:val="006C4524"/>
    <w:rsid w:val="006C560B"/>
    <w:rsid w:val="006C7AD5"/>
    <w:rsid w:val="006D0C5C"/>
    <w:rsid w:val="006D1733"/>
    <w:rsid w:val="006D3147"/>
    <w:rsid w:val="006D473C"/>
    <w:rsid w:val="006D5E78"/>
    <w:rsid w:val="006D640F"/>
    <w:rsid w:val="006D7A57"/>
    <w:rsid w:val="006E24DD"/>
    <w:rsid w:val="006E3050"/>
    <w:rsid w:val="006E7E34"/>
    <w:rsid w:val="006F03B1"/>
    <w:rsid w:val="006F24A5"/>
    <w:rsid w:val="006F4BEB"/>
    <w:rsid w:val="006F6934"/>
    <w:rsid w:val="006F7D20"/>
    <w:rsid w:val="00702570"/>
    <w:rsid w:val="0070348B"/>
    <w:rsid w:val="007034FC"/>
    <w:rsid w:val="00707C92"/>
    <w:rsid w:val="00715275"/>
    <w:rsid w:val="0071551C"/>
    <w:rsid w:val="00715770"/>
    <w:rsid w:val="00716D47"/>
    <w:rsid w:val="007174A2"/>
    <w:rsid w:val="00717666"/>
    <w:rsid w:val="007215E5"/>
    <w:rsid w:val="00721E65"/>
    <w:rsid w:val="007231D5"/>
    <w:rsid w:val="007252D7"/>
    <w:rsid w:val="00726396"/>
    <w:rsid w:val="007271D6"/>
    <w:rsid w:val="007278B2"/>
    <w:rsid w:val="00727CE9"/>
    <w:rsid w:val="007305B3"/>
    <w:rsid w:val="00731CA8"/>
    <w:rsid w:val="007335C8"/>
    <w:rsid w:val="007336AC"/>
    <w:rsid w:val="00735AF8"/>
    <w:rsid w:val="00735D87"/>
    <w:rsid w:val="007369D6"/>
    <w:rsid w:val="0074247A"/>
    <w:rsid w:val="00742B90"/>
    <w:rsid w:val="0074360A"/>
    <w:rsid w:val="007462D7"/>
    <w:rsid w:val="007468DD"/>
    <w:rsid w:val="007525A1"/>
    <w:rsid w:val="007529AE"/>
    <w:rsid w:val="007532BC"/>
    <w:rsid w:val="00760546"/>
    <w:rsid w:val="007645B0"/>
    <w:rsid w:val="007749DB"/>
    <w:rsid w:val="0078112E"/>
    <w:rsid w:val="0079041C"/>
    <w:rsid w:val="0079146A"/>
    <w:rsid w:val="00792762"/>
    <w:rsid w:val="0079474C"/>
    <w:rsid w:val="007960BA"/>
    <w:rsid w:val="007A2940"/>
    <w:rsid w:val="007A33E7"/>
    <w:rsid w:val="007B0187"/>
    <w:rsid w:val="007B1098"/>
    <w:rsid w:val="007B6094"/>
    <w:rsid w:val="007B7446"/>
    <w:rsid w:val="007C18F3"/>
    <w:rsid w:val="007C3998"/>
    <w:rsid w:val="007C4530"/>
    <w:rsid w:val="007C622D"/>
    <w:rsid w:val="007C7CCB"/>
    <w:rsid w:val="007D2BCA"/>
    <w:rsid w:val="007D361E"/>
    <w:rsid w:val="007D3846"/>
    <w:rsid w:val="007D3889"/>
    <w:rsid w:val="007D3AB7"/>
    <w:rsid w:val="007E04C1"/>
    <w:rsid w:val="007E0A5B"/>
    <w:rsid w:val="007E0B6D"/>
    <w:rsid w:val="007E4645"/>
    <w:rsid w:val="007E4CB6"/>
    <w:rsid w:val="007E5598"/>
    <w:rsid w:val="007F0BC5"/>
    <w:rsid w:val="007F28DA"/>
    <w:rsid w:val="007F36EA"/>
    <w:rsid w:val="007F5821"/>
    <w:rsid w:val="008009DE"/>
    <w:rsid w:val="008038B7"/>
    <w:rsid w:val="00804B0F"/>
    <w:rsid w:val="008054EC"/>
    <w:rsid w:val="00807CE8"/>
    <w:rsid w:val="00807CFA"/>
    <w:rsid w:val="00810445"/>
    <w:rsid w:val="008114CF"/>
    <w:rsid w:val="00812F89"/>
    <w:rsid w:val="00813FA4"/>
    <w:rsid w:val="008142CF"/>
    <w:rsid w:val="008142E8"/>
    <w:rsid w:val="0082256B"/>
    <w:rsid w:val="00830B43"/>
    <w:rsid w:val="0083168E"/>
    <w:rsid w:val="00840C17"/>
    <w:rsid w:val="008437B3"/>
    <w:rsid w:val="0084451E"/>
    <w:rsid w:val="00847658"/>
    <w:rsid w:val="008550FB"/>
    <w:rsid w:val="00855C0D"/>
    <w:rsid w:val="00856965"/>
    <w:rsid w:val="00861A13"/>
    <w:rsid w:val="00862CB9"/>
    <w:rsid w:val="00864870"/>
    <w:rsid w:val="00866582"/>
    <w:rsid w:val="0087555E"/>
    <w:rsid w:val="00875CF9"/>
    <w:rsid w:val="00876E16"/>
    <w:rsid w:val="008816A5"/>
    <w:rsid w:val="00882222"/>
    <w:rsid w:val="008836D6"/>
    <w:rsid w:val="00886990"/>
    <w:rsid w:val="00887EC2"/>
    <w:rsid w:val="008911C5"/>
    <w:rsid w:val="0089280C"/>
    <w:rsid w:val="008A25F9"/>
    <w:rsid w:val="008A467A"/>
    <w:rsid w:val="008B7022"/>
    <w:rsid w:val="008B7199"/>
    <w:rsid w:val="008B76A1"/>
    <w:rsid w:val="008C00CD"/>
    <w:rsid w:val="008C0AB0"/>
    <w:rsid w:val="008C1574"/>
    <w:rsid w:val="008C2732"/>
    <w:rsid w:val="008C27F9"/>
    <w:rsid w:val="008D28FE"/>
    <w:rsid w:val="008D3976"/>
    <w:rsid w:val="008D5BB5"/>
    <w:rsid w:val="008E2403"/>
    <w:rsid w:val="008E6586"/>
    <w:rsid w:val="008E7732"/>
    <w:rsid w:val="008E7A96"/>
    <w:rsid w:val="008E7F96"/>
    <w:rsid w:val="008F7875"/>
    <w:rsid w:val="00902E27"/>
    <w:rsid w:val="00903099"/>
    <w:rsid w:val="00903DAC"/>
    <w:rsid w:val="00904E51"/>
    <w:rsid w:val="009068A0"/>
    <w:rsid w:val="00907F87"/>
    <w:rsid w:val="00910E72"/>
    <w:rsid w:val="00911445"/>
    <w:rsid w:val="00911F6C"/>
    <w:rsid w:val="00912482"/>
    <w:rsid w:val="00917014"/>
    <w:rsid w:val="00920912"/>
    <w:rsid w:val="00920B5C"/>
    <w:rsid w:val="00924A5F"/>
    <w:rsid w:val="009259A8"/>
    <w:rsid w:val="009274E5"/>
    <w:rsid w:val="00930DC3"/>
    <w:rsid w:val="0093386D"/>
    <w:rsid w:val="00935851"/>
    <w:rsid w:val="00935D14"/>
    <w:rsid w:val="009365E6"/>
    <w:rsid w:val="00937473"/>
    <w:rsid w:val="00937733"/>
    <w:rsid w:val="00937EC3"/>
    <w:rsid w:val="0094225E"/>
    <w:rsid w:val="0094408B"/>
    <w:rsid w:val="00944611"/>
    <w:rsid w:val="00945D86"/>
    <w:rsid w:val="00947397"/>
    <w:rsid w:val="009478EB"/>
    <w:rsid w:val="00951D2B"/>
    <w:rsid w:val="00953437"/>
    <w:rsid w:val="009538DD"/>
    <w:rsid w:val="00954423"/>
    <w:rsid w:val="0096075F"/>
    <w:rsid w:val="0097015F"/>
    <w:rsid w:val="00970291"/>
    <w:rsid w:val="00971125"/>
    <w:rsid w:val="00971DB4"/>
    <w:rsid w:val="00972354"/>
    <w:rsid w:val="00972B28"/>
    <w:rsid w:val="009743A4"/>
    <w:rsid w:val="00976F21"/>
    <w:rsid w:val="00976FE6"/>
    <w:rsid w:val="009773D1"/>
    <w:rsid w:val="009852DD"/>
    <w:rsid w:val="00985A40"/>
    <w:rsid w:val="00986B60"/>
    <w:rsid w:val="009966C6"/>
    <w:rsid w:val="009A037D"/>
    <w:rsid w:val="009A2958"/>
    <w:rsid w:val="009A47AA"/>
    <w:rsid w:val="009A5359"/>
    <w:rsid w:val="009A6433"/>
    <w:rsid w:val="009A75F2"/>
    <w:rsid w:val="009A76CF"/>
    <w:rsid w:val="009C116C"/>
    <w:rsid w:val="009C1C0B"/>
    <w:rsid w:val="009D0BF6"/>
    <w:rsid w:val="009E3ED5"/>
    <w:rsid w:val="009E713E"/>
    <w:rsid w:val="009E7FE8"/>
    <w:rsid w:val="009F16D4"/>
    <w:rsid w:val="009F65DF"/>
    <w:rsid w:val="009F7B81"/>
    <w:rsid w:val="00A0227C"/>
    <w:rsid w:val="00A03DB7"/>
    <w:rsid w:val="00A04D87"/>
    <w:rsid w:val="00A103DE"/>
    <w:rsid w:val="00A12BED"/>
    <w:rsid w:val="00A12BFF"/>
    <w:rsid w:val="00A14DC7"/>
    <w:rsid w:val="00A22D10"/>
    <w:rsid w:val="00A23146"/>
    <w:rsid w:val="00A24191"/>
    <w:rsid w:val="00A2609F"/>
    <w:rsid w:val="00A36BC0"/>
    <w:rsid w:val="00A422E7"/>
    <w:rsid w:val="00A43B2B"/>
    <w:rsid w:val="00A474D2"/>
    <w:rsid w:val="00A5109E"/>
    <w:rsid w:val="00A52DD5"/>
    <w:rsid w:val="00A537D2"/>
    <w:rsid w:val="00A5681C"/>
    <w:rsid w:val="00A56E86"/>
    <w:rsid w:val="00A615D9"/>
    <w:rsid w:val="00A64884"/>
    <w:rsid w:val="00A656E8"/>
    <w:rsid w:val="00A67E78"/>
    <w:rsid w:val="00A71314"/>
    <w:rsid w:val="00A71842"/>
    <w:rsid w:val="00A740D4"/>
    <w:rsid w:val="00A775D2"/>
    <w:rsid w:val="00A81CF7"/>
    <w:rsid w:val="00A821C6"/>
    <w:rsid w:val="00A829A2"/>
    <w:rsid w:val="00A82A4F"/>
    <w:rsid w:val="00A9180C"/>
    <w:rsid w:val="00A9326C"/>
    <w:rsid w:val="00A93282"/>
    <w:rsid w:val="00A941F2"/>
    <w:rsid w:val="00A942B2"/>
    <w:rsid w:val="00A949A6"/>
    <w:rsid w:val="00A9540C"/>
    <w:rsid w:val="00A95B61"/>
    <w:rsid w:val="00AA1C54"/>
    <w:rsid w:val="00AA3A9B"/>
    <w:rsid w:val="00AB0064"/>
    <w:rsid w:val="00AB039A"/>
    <w:rsid w:val="00AB0A65"/>
    <w:rsid w:val="00AB0B94"/>
    <w:rsid w:val="00AB16DD"/>
    <w:rsid w:val="00AB4E8E"/>
    <w:rsid w:val="00AB658D"/>
    <w:rsid w:val="00AB79DA"/>
    <w:rsid w:val="00AC3B34"/>
    <w:rsid w:val="00AC5809"/>
    <w:rsid w:val="00AC5A95"/>
    <w:rsid w:val="00AC6909"/>
    <w:rsid w:val="00AD19AD"/>
    <w:rsid w:val="00AD37D3"/>
    <w:rsid w:val="00AD52BB"/>
    <w:rsid w:val="00AE0183"/>
    <w:rsid w:val="00AE1586"/>
    <w:rsid w:val="00AE3185"/>
    <w:rsid w:val="00AF11B4"/>
    <w:rsid w:val="00AF69F9"/>
    <w:rsid w:val="00B0316F"/>
    <w:rsid w:val="00B04256"/>
    <w:rsid w:val="00B0656B"/>
    <w:rsid w:val="00B10AFD"/>
    <w:rsid w:val="00B10EF0"/>
    <w:rsid w:val="00B12252"/>
    <w:rsid w:val="00B1609C"/>
    <w:rsid w:val="00B20122"/>
    <w:rsid w:val="00B20D8F"/>
    <w:rsid w:val="00B21598"/>
    <w:rsid w:val="00B26F62"/>
    <w:rsid w:val="00B2771F"/>
    <w:rsid w:val="00B33614"/>
    <w:rsid w:val="00B35BDC"/>
    <w:rsid w:val="00B437BA"/>
    <w:rsid w:val="00B45D98"/>
    <w:rsid w:val="00B46AA8"/>
    <w:rsid w:val="00B50B98"/>
    <w:rsid w:val="00B570D8"/>
    <w:rsid w:val="00B5758A"/>
    <w:rsid w:val="00B625D7"/>
    <w:rsid w:val="00B63077"/>
    <w:rsid w:val="00B633AB"/>
    <w:rsid w:val="00B636E4"/>
    <w:rsid w:val="00B66A88"/>
    <w:rsid w:val="00B66E10"/>
    <w:rsid w:val="00B67C83"/>
    <w:rsid w:val="00B739CE"/>
    <w:rsid w:val="00B740BA"/>
    <w:rsid w:val="00B7635F"/>
    <w:rsid w:val="00B80161"/>
    <w:rsid w:val="00B8449D"/>
    <w:rsid w:val="00B84535"/>
    <w:rsid w:val="00B8469E"/>
    <w:rsid w:val="00B84D66"/>
    <w:rsid w:val="00B91D01"/>
    <w:rsid w:val="00B92AA0"/>
    <w:rsid w:val="00B9481D"/>
    <w:rsid w:val="00B94A7D"/>
    <w:rsid w:val="00B95324"/>
    <w:rsid w:val="00B96737"/>
    <w:rsid w:val="00B9719E"/>
    <w:rsid w:val="00BA0323"/>
    <w:rsid w:val="00BA0CEA"/>
    <w:rsid w:val="00BA13D5"/>
    <w:rsid w:val="00BA1C8E"/>
    <w:rsid w:val="00BA570B"/>
    <w:rsid w:val="00BA6929"/>
    <w:rsid w:val="00BA7B0F"/>
    <w:rsid w:val="00BB265C"/>
    <w:rsid w:val="00BB3FA9"/>
    <w:rsid w:val="00BB631D"/>
    <w:rsid w:val="00BB63D6"/>
    <w:rsid w:val="00BB7EAE"/>
    <w:rsid w:val="00BC20EC"/>
    <w:rsid w:val="00BC69E1"/>
    <w:rsid w:val="00BD11E1"/>
    <w:rsid w:val="00BD2D7E"/>
    <w:rsid w:val="00BD561A"/>
    <w:rsid w:val="00BF5B2C"/>
    <w:rsid w:val="00C01CA9"/>
    <w:rsid w:val="00C02B4C"/>
    <w:rsid w:val="00C052D2"/>
    <w:rsid w:val="00C05FE7"/>
    <w:rsid w:val="00C11C28"/>
    <w:rsid w:val="00C15E03"/>
    <w:rsid w:val="00C22025"/>
    <w:rsid w:val="00C235F4"/>
    <w:rsid w:val="00C27F81"/>
    <w:rsid w:val="00C3074A"/>
    <w:rsid w:val="00C32284"/>
    <w:rsid w:val="00C32A92"/>
    <w:rsid w:val="00C35A84"/>
    <w:rsid w:val="00C35FF7"/>
    <w:rsid w:val="00C404F7"/>
    <w:rsid w:val="00C40A8B"/>
    <w:rsid w:val="00C5039F"/>
    <w:rsid w:val="00C51062"/>
    <w:rsid w:val="00C5513F"/>
    <w:rsid w:val="00C57FAE"/>
    <w:rsid w:val="00C57FE1"/>
    <w:rsid w:val="00C65F98"/>
    <w:rsid w:val="00C661A6"/>
    <w:rsid w:val="00C701E4"/>
    <w:rsid w:val="00C70CA4"/>
    <w:rsid w:val="00C70D3B"/>
    <w:rsid w:val="00C71B57"/>
    <w:rsid w:val="00C71FED"/>
    <w:rsid w:val="00C758BA"/>
    <w:rsid w:val="00C758EE"/>
    <w:rsid w:val="00C768AA"/>
    <w:rsid w:val="00C80080"/>
    <w:rsid w:val="00C813E6"/>
    <w:rsid w:val="00C82C06"/>
    <w:rsid w:val="00C830A6"/>
    <w:rsid w:val="00C843AC"/>
    <w:rsid w:val="00C86075"/>
    <w:rsid w:val="00C86D17"/>
    <w:rsid w:val="00CA0CB3"/>
    <w:rsid w:val="00CA2366"/>
    <w:rsid w:val="00CA2EAF"/>
    <w:rsid w:val="00CA41E7"/>
    <w:rsid w:val="00CA50ED"/>
    <w:rsid w:val="00CA6FEA"/>
    <w:rsid w:val="00CB141A"/>
    <w:rsid w:val="00CB5C81"/>
    <w:rsid w:val="00CB72BC"/>
    <w:rsid w:val="00CB7EFB"/>
    <w:rsid w:val="00CC3829"/>
    <w:rsid w:val="00CC67ED"/>
    <w:rsid w:val="00CC6E55"/>
    <w:rsid w:val="00CD2E32"/>
    <w:rsid w:val="00CD5159"/>
    <w:rsid w:val="00CD54EC"/>
    <w:rsid w:val="00CD671B"/>
    <w:rsid w:val="00CD76E6"/>
    <w:rsid w:val="00CE2145"/>
    <w:rsid w:val="00CE2AF8"/>
    <w:rsid w:val="00CE3B32"/>
    <w:rsid w:val="00CE4A0D"/>
    <w:rsid w:val="00CE65C6"/>
    <w:rsid w:val="00CF2FB6"/>
    <w:rsid w:val="00CF6D29"/>
    <w:rsid w:val="00D02D83"/>
    <w:rsid w:val="00D0544F"/>
    <w:rsid w:val="00D05866"/>
    <w:rsid w:val="00D06BEF"/>
    <w:rsid w:val="00D1650F"/>
    <w:rsid w:val="00D17A94"/>
    <w:rsid w:val="00D2131D"/>
    <w:rsid w:val="00D22068"/>
    <w:rsid w:val="00D232E1"/>
    <w:rsid w:val="00D23AE9"/>
    <w:rsid w:val="00D32BA4"/>
    <w:rsid w:val="00D33951"/>
    <w:rsid w:val="00D4052D"/>
    <w:rsid w:val="00D410A4"/>
    <w:rsid w:val="00D42C0A"/>
    <w:rsid w:val="00D4426C"/>
    <w:rsid w:val="00D448CB"/>
    <w:rsid w:val="00D459CC"/>
    <w:rsid w:val="00D47C1F"/>
    <w:rsid w:val="00D515E0"/>
    <w:rsid w:val="00D52C7C"/>
    <w:rsid w:val="00D546A0"/>
    <w:rsid w:val="00D549E9"/>
    <w:rsid w:val="00D557A3"/>
    <w:rsid w:val="00D57432"/>
    <w:rsid w:val="00D62194"/>
    <w:rsid w:val="00D62722"/>
    <w:rsid w:val="00D64532"/>
    <w:rsid w:val="00D64625"/>
    <w:rsid w:val="00D658B9"/>
    <w:rsid w:val="00D7185A"/>
    <w:rsid w:val="00D73132"/>
    <w:rsid w:val="00D7643D"/>
    <w:rsid w:val="00D764BE"/>
    <w:rsid w:val="00D813A0"/>
    <w:rsid w:val="00D81C8C"/>
    <w:rsid w:val="00D84D45"/>
    <w:rsid w:val="00D85A0B"/>
    <w:rsid w:val="00D86EE9"/>
    <w:rsid w:val="00D87A36"/>
    <w:rsid w:val="00D90752"/>
    <w:rsid w:val="00D90D62"/>
    <w:rsid w:val="00D92A20"/>
    <w:rsid w:val="00D932FC"/>
    <w:rsid w:val="00D94B49"/>
    <w:rsid w:val="00D97013"/>
    <w:rsid w:val="00DA0618"/>
    <w:rsid w:val="00DA1508"/>
    <w:rsid w:val="00DA31EE"/>
    <w:rsid w:val="00DA4AE3"/>
    <w:rsid w:val="00DA7ADC"/>
    <w:rsid w:val="00DB131E"/>
    <w:rsid w:val="00DB35F7"/>
    <w:rsid w:val="00DB565F"/>
    <w:rsid w:val="00DC2D24"/>
    <w:rsid w:val="00DC3F12"/>
    <w:rsid w:val="00DC563E"/>
    <w:rsid w:val="00DC7228"/>
    <w:rsid w:val="00DD4613"/>
    <w:rsid w:val="00DE3080"/>
    <w:rsid w:val="00DE3178"/>
    <w:rsid w:val="00DE406E"/>
    <w:rsid w:val="00DE41E4"/>
    <w:rsid w:val="00DE53DF"/>
    <w:rsid w:val="00DF1349"/>
    <w:rsid w:val="00DF5255"/>
    <w:rsid w:val="00DF59DD"/>
    <w:rsid w:val="00DF60E7"/>
    <w:rsid w:val="00DF7446"/>
    <w:rsid w:val="00E00723"/>
    <w:rsid w:val="00E00CA2"/>
    <w:rsid w:val="00E0766B"/>
    <w:rsid w:val="00E10DE4"/>
    <w:rsid w:val="00E15216"/>
    <w:rsid w:val="00E16824"/>
    <w:rsid w:val="00E16DF3"/>
    <w:rsid w:val="00E222E5"/>
    <w:rsid w:val="00E22556"/>
    <w:rsid w:val="00E23B59"/>
    <w:rsid w:val="00E248C3"/>
    <w:rsid w:val="00E25928"/>
    <w:rsid w:val="00E278C6"/>
    <w:rsid w:val="00E35CF2"/>
    <w:rsid w:val="00E35D47"/>
    <w:rsid w:val="00E35E78"/>
    <w:rsid w:val="00E35F1F"/>
    <w:rsid w:val="00E36C9C"/>
    <w:rsid w:val="00E40A77"/>
    <w:rsid w:val="00E42D3D"/>
    <w:rsid w:val="00E46BA6"/>
    <w:rsid w:val="00E47D68"/>
    <w:rsid w:val="00E53245"/>
    <w:rsid w:val="00E53C7A"/>
    <w:rsid w:val="00E540DC"/>
    <w:rsid w:val="00E55CA8"/>
    <w:rsid w:val="00E56014"/>
    <w:rsid w:val="00E60020"/>
    <w:rsid w:val="00E61892"/>
    <w:rsid w:val="00E66B18"/>
    <w:rsid w:val="00E72B8C"/>
    <w:rsid w:val="00E73A98"/>
    <w:rsid w:val="00E754AC"/>
    <w:rsid w:val="00E754C5"/>
    <w:rsid w:val="00E821F3"/>
    <w:rsid w:val="00E84C8D"/>
    <w:rsid w:val="00E85335"/>
    <w:rsid w:val="00E87438"/>
    <w:rsid w:val="00E93130"/>
    <w:rsid w:val="00E940C1"/>
    <w:rsid w:val="00EA0E24"/>
    <w:rsid w:val="00EA4A84"/>
    <w:rsid w:val="00EA6D74"/>
    <w:rsid w:val="00EA7F5F"/>
    <w:rsid w:val="00EB2224"/>
    <w:rsid w:val="00EB2937"/>
    <w:rsid w:val="00EB5F30"/>
    <w:rsid w:val="00EB633C"/>
    <w:rsid w:val="00EC144A"/>
    <w:rsid w:val="00EC3920"/>
    <w:rsid w:val="00EC4631"/>
    <w:rsid w:val="00EC70C5"/>
    <w:rsid w:val="00ED0CF2"/>
    <w:rsid w:val="00ED1619"/>
    <w:rsid w:val="00ED1E70"/>
    <w:rsid w:val="00ED3683"/>
    <w:rsid w:val="00ED4FB5"/>
    <w:rsid w:val="00ED61B3"/>
    <w:rsid w:val="00EE2FD8"/>
    <w:rsid w:val="00EE57A2"/>
    <w:rsid w:val="00EE5C91"/>
    <w:rsid w:val="00EE5F45"/>
    <w:rsid w:val="00EF05D6"/>
    <w:rsid w:val="00EF204E"/>
    <w:rsid w:val="00EF43F3"/>
    <w:rsid w:val="00F02014"/>
    <w:rsid w:val="00F10BAA"/>
    <w:rsid w:val="00F11989"/>
    <w:rsid w:val="00F155CE"/>
    <w:rsid w:val="00F161A1"/>
    <w:rsid w:val="00F16826"/>
    <w:rsid w:val="00F215D1"/>
    <w:rsid w:val="00F238D5"/>
    <w:rsid w:val="00F247E0"/>
    <w:rsid w:val="00F24B69"/>
    <w:rsid w:val="00F24F23"/>
    <w:rsid w:val="00F26654"/>
    <w:rsid w:val="00F306E2"/>
    <w:rsid w:val="00F31401"/>
    <w:rsid w:val="00F36606"/>
    <w:rsid w:val="00F40903"/>
    <w:rsid w:val="00F4166E"/>
    <w:rsid w:val="00F42543"/>
    <w:rsid w:val="00F43388"/>
    <w:rsid w:val="00F436C9"/>
    <w:rsid w:val="00F4448E"/>
    <w:rsid w:val="00F44549"/>
    <w:rsid w:val="00F4512E"/>
    <w:rsid w:val="00F47640"/>
    <w:rsid w:val="00F50530"/>
    <w:rsid w:val="00F6042D"/>
    <w:rsid w:val="00F60C06"/>
    <w:rsid w:val="00F62587"/>
    <w:rsid w:val="00F65975"/>
    <w:rsid w:val="00F701CE"/>
    <w:rsid w:val="00F73593"/>
    <w:rsid w:val="00F7538A"/>
    <w:rsid w:val="00F75EF4"/>
    <w:rsid w:val="00F82C26"/>
    <w:rsid w:val="00F86B95"/>
    <w:rsid w:val="00FA3EC1"/>
    <w:rsid w:val="00FA4992"/>
    <w:rsid w:val="00FA4DC6"/>
    <w:rsid w:val="00FA6F39"/>
    <w:rsid w:val="00FB017C"/>
    <w:rsid w:val="00FB4BBC"/>
    <w:rsid w:val="00FB50C3"/>
    <w:rsid w:val="00FB77CE"/>
    <w:rsid w:val="00FC081D"/>
    <w:rsid w:val="00FC6822"/>
    <w:rsid w:val="00FD07BA"/>
    <w:rsid w:val="00FD4049"/>
    <w:rsid w:val="00FD6560"/>
    <w:rsid w:val="00FE0E85"/>
    <w:rsid w:val="00FE4493"/>
    <w:rsid w:val="00FE50BB"/>
    <w:rsid w:val="00FE56BA"/>
    <w:rsid w:val="00FE69D2"/>
    <w:rsid w:val="00FF41D6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CDCAF"/>
  <w15:docId w15:val="{6924E881-5728-4C67-8BF6-5845A325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5D86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9538DD"/>
    <w:pPr>
      <w:keepNext/>
      <w:keepLines/>
      <w:pageBreakBefore/>
      <w:spacing w:after="0" w:line="257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64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4B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4B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8D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C51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1062"/>
    <w:rPr>
      <w:lang w:val="uk-UA"/>
    </w:rPr>
  </w:style>
  <w:style w:type="paragraph" w:styleId="a5">
    <w:name w:val="footer"/>
    <w:basedOn w:val="a"/>
    <w:link w:val="a6"/>
    <w:uiPriority w:val="99"/>
    <w:unhideWhenUsed/>
    <w:rsid w:val="00C51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1062"/>
    <w:rPr>
      <w:lang w:val="uk-UA"/>
    </w:rPr>
  </w:style>
  <w:style w:type="paragraph" w:customStyle="1" w:styleId="Ad0">
    <w:name w:val="Ad_обычн"/>
    <w:basedOn w:val="a"/>
    <w:link w:val="Ad1"/>
    <w:autoRedefine/>
    <w:rsid w:val="00F6042D"/>
    <w:pPr>
      <w:spacing w:line="264" w:lineRule="auto"/>
      <w:ind w:firstLine="284"/>
    </w:pPr>
    <w:rPr>
      <w:sz w:val="24"/>
      <w:szCs w:val="24"/>
    </w:rPr>
  </w:style>
  <w:style w:type="paragraph" w:customStyle="1" w:styleId="Ad2">
    <w:name w:val="Ad_прост"/>
    <w:basedOn w:val="a"/>
    <w:link w:val="Ad3"/>
    <w:qFormat/>
    <w:rsid w:val="006D640F"/>
    <w:pPr>
      <w:spacing w:line="264" w:lineRule="auto"/>
    </w:pPr>
    <w:rPr>
      <w:sz w:val="24"/>
      <w:szCs w:val="24"/>
    </w:rPr>
  </w:style>
  <w:style w:type="character" w:customStyle="1" w:styleId="Ad1">
    <w:name w:val="Ad_обычн Знак"/>
    <w:basedOn w:val="a0"/>
    <w:link w:val="Ad0"/>
    <w:rsid w:val="00F6042D"/>
    <w:rPr>
      <w:sz w:val="24"/>
      <w:szCs w:val="24"/>
      <w:lang w:val="uk-UA"/>
    </w:rPr>
  </w:style>
  <w:style w:type="table" w:styleId="a7">
    <w:name w:val="Table Grid"/>
    <w:basedOn w:val="a1"/>
    <w:uiPriority w:val="39"/>
    <w:rsid w:val="00C5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3">
    <w:name w:val="Ad_прост Знак"/>
    <w:basedOn w:val="Ad1"/>
    <w:link w:val="Ad2"/>
    <w:rsid w:val="006D640F"/>
    <w:rPr>
      <w:sz w:val="24"/>
      <w:szCs w:val="24"/>
      <w:lang w:val="uk-UA"/>
    </w:rPr>
  </w:style>
  <w:style w:type="paragraph" w:styleId="a8">
    <w:name w:val="No Spacing"/>
    <w:link w:val="a9"/>
    <w:uiPriority w:val="1"/>
    <w:qFormat/>
    <w:rsid w:val="00457B02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457B02"/>
    <w:rPr>
      <w:rFonts w:eastAsiaTheme="minorEastAsia"/>
      <w:lang w:eastAsia="ru-RU"/>
    </w:rPr>
  </w:style>
  <w:style w:type="paragraph" w:customStyle="1" w:styleId="Ad4">
    <w:name w:val="Ad_наим"/>
    <w:basedOn w:val="Ad2"/>
    <w:link w:val="Ad5"/>
    <w:qFormat/>
    <w:rsid w:val="00B8449D"/>
    <w:pPr>
      <w:jc w:val="center"/>
    </w:pPr>
    <w:rPr>
      <w:color w:val="2F5496" w:themeColor="accent1" w:themeShade="BF"/>
      <w:sz w:val="56"/>
      <w:szCs w:val="56"/>
    </w:rPr>
  </w:style>
  <w:style w:type="paragraph" w:customStyle="1" w:styleId="Ad6">
    <w:name w:val="Ad_выдел"/>
    <w:basedOn w:val="Ad2"/>
    <w:next w:val="Ad2"/>
    <w:link w:val="Ad7"/>
    <w:qFormat/>
    <w:rsid w:val="00B8449D"/>
    <w:rPr>
      <w:b/>
      <w:color w:val="8EAADB" w:themeColor="accent1" w:themeTint="99"/>
    </w:rPr>
  </w:style>
  <w:style w:type="character" w:customStyle="1" w:styleId="Ad5">
    <w:name w:val="Ad_наим Знак"/>
    <w:basedOn w:val="Ad3"/>
    <w:link w:val="Ad4"/>
    <w:rsid w:val="00B8449D"/>
    <w:rPr>
      <w:color w:val="2F5496" w:themeColor="accent1" w:themeShade="BF"/>
      <w:sz w:val="56"/>
      <w:szCs w:val="56"/>
      <w:lang w:val="uk-UA"/>
    </w:rPr>
  </w:style>
  <w:style w:type="paragraph" w:customStyle="1" w:styleId="Ad8">
    <w:name w:val="Ad_загол"/>
    <w:basedOn w:val="Ad6"/>
    <w:next w:val="Ad2"/>
    <w:link w:val="Ad9"/>
    <w:autoRedefine/>
    <w:rsid w:val="00FC081D"/>
    <w:rPr>
      <w:b w:val="0"/>
      <w:i/>
      <w:sz w:val="40"/>
      <w:szCs w:val="40"/>
    </w:rPr>
  </w:style>
  <w:style w:type="character" w:customStyle="1" w:styleId="Ad7">
    <w:name w:val="Ad_выдел Знак"/>
    <w:basedOn w:val="Ad1"/>
    <w:link w:val="Ad6"/>
    <w:rsid w:val="00B8449D"/>
    <w:rPr>
      <w:b/>
      <w:color w:val="8EAADB" w:themeColor="accent1" w:themeTint="99"/>
      <w:sz w:val="24"/>
      <w:szCs w:val="24"/>
      <w:lang w:val="uk-UA"/>
    </w:rPr>
  </w:style>
  <w:style w:type="paragraph" w:styleId="11">
    <w:name w:val="toc 1"/>
    <w:aliases w:val="Ad_оглав"/>
    <w:basedOn w:val="Ad2"/>
    <w:next w:val="Ad2"/>
    <w:uiPriority w:val="39"/>
    <w:unhideWhenUsed/>
    <w:qFormat/>
    <w:rsid w:val="00B8449D"/>
    <w:pPr>
      <w:spacing w:after="100"/>
    </w:pPr>
    <w:rPr>
      <w:szCs w:val="22"/>
    </w:rPr>
  </w:style>
  <w:style w:type="character" w:customStyle="1" w:styleId="Ad9">
    <w:name w:val="Ad_загол Знак"/>
    <w:basedOn w:val="Ad7"/>
    <w:link w:val="Ad8"/>
    <w:rsid w:val="00FC081D"/>
    <w:rPr>
      <w:b w:val="0"/>
      <w:i/>
      <w:color w:val="0070C0"/>
      <w:sz w:val="40"/>
      <w:szCs w:val="40"/>
      <w:lang w:val="uk-UA"/>
    </w:rPr>
  </w:style>
  <w:style w:type="character" w:styleId="aa">
    <w:name w:val="Hyperlink"/>
    <w:basedOn w:val="a0"/>
    <w:uiPriority w:val="99"/>
    <w:unhideWhenUsed/>
    <w:rsid w:val="00FC081D"/>
    <w:rPr>
      <w:color w:val="0563C1" w:themeColor="hyperlink"/>
      <w:u w:val="single"/>
    </w:rPr>
  </w:style>
  <w:style w:type="paragraph" w:styleId="ab">
    <w:name w:val="Subtitle"/>
    <w:basedOn w:val="a"/>
    <w:next w:val="a"/>
    <w:link w:val="ac"/>
    <w:uiPriority w:val="11"/>
    <w:rsid w:val="005A6C18"/>
    <w:pPr>
      <w:numPr>
        <w:ilvl w:val="1"/>
      </w:numPr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5A6C18"/>
    <w:rPr>
      <w:rFonts w:eastAsiaTheme="minorEastAsia"/>
      <w:color w:val="5A5A5A" w:themeColor="text1" w:themeTint="A5"/>
      <w:spacing w:val="15"/>
      <w:lang w:val="uk-UA"/>
    </w:rPr>
  </w:style>
  <w:style w:type="paragraph" w:styleId="ae">
    <w:name w:val="Title"/>
    <w:basedOn w:val="Ad2"/>
    <w:next w:val="Ad0"/>
    <w:link w:val="af"/>
    <w:autoRedefine/>
    <w:uiPriority w:val="10"/>
    <w:rsid w:val="005A6A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5A6A33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val="uk-UA"/>
    </w:rPr>
  </w:style>
  <w:style w:type="character" w:styleId="af0">
    <w:name w:val="Strong"/>
    <w:basedOn w:val="a0"/>
    <w:uiPriority w:val="22"/>
    <w:qFormat/>
    <w:rsid w:val="005A6C18"/>
    <w:rPr>
      <w:b/>
      <w:bCs/>
    </w:rPr>
  </w:style>
  <w:style w:type="paragraph" w:customStyle="1" w:styleId="Ad10">
    <w:name w:val="Ad_заг1"/>
    <w:basedOn w:val="1"/>
    <w:next w:val="Ad2"/>
    <w:link w:val="Ad11"/>
    <w:qFormat/>
    <w:rsid w:val="00B8449D"/>
    <w:pPr>
      <w:spacing w:line="264" w:lineRule="auto"/>
    </w:pPr>
    <w:rPr>
      <w:rFonts w:ascii="Calibri Light" w:hAnsi="Calibri Light" w:cs="Calibri Light"/>
      <w:sz w:val="40"/>
      <w:szCs w:val="44"/>
    </w:rPr>
  </w:style>
  <w:style w:type="paragraph" w:customStyle="1" w:styleId="Ad20">
    <w:name w:val="Ad_заг2"/>
    <w:basedOn w:val="2"/>
    <w:next w:val="Ad2"/>
    <w:link w:val="Ad21"/>
    <w:qFormat/>
    <w:rsid w:val="0087555E"/>
    <w:pPr>
      <w:spacing w:before="240" w:after="120" w:line="264" w:lineRule="auto"/>
    </w:pPr>
    <w:rPr>
      <w:sz w:val="36"/>
      <w:szCs w:val="36"/>
    </w:rPr>
  </w:style>
  <w:style w:type="character" w:customStyle="1" w:styleId="Ad11">
    <w:name w:val="Ad_заг1 Знак"/>
    <w:basedOn w:val="10"/>
    <w:link w:val="Ad10"/>
    <w:rsid w:val="00B8449D"/>
    <w:rPr>
      <w:rFonts w:ascii="Calibri Light" w:eastAsiaTheme="majorEastAsia" w:hAnsi="Calibri Light" w:cs="Calibri Light"/>
      <w:color w:val="2F5496" w:themeColor="accent1" w:themeShade="BF"/>
      <w:sz w:val="40"/>
      <w:szCs w:val="44"/>
      <w:lang w:val="uk-UA"/>
    </w:rPr>
  </w:style>
  <w:style w:type="paragraph" w:customStyle="1" w:styleId="Ad30">
    <w:name w:val="Ad_заг3"/>
    <w:basedOn w:val="3"/>
    <w:next w:val="Ad2"/>
    <w:link w:val="Ad31"/>
    <w:qFormat/>
    <w:rsid w:val="00B8449D"/>
    <w:pPr>
      <w:spacing w:before="240" w:after="160" w:line="264" w:lineRule="auto"/>
    </w:pPr>
    <w:rPr>
      <w:sz w:val="32"/>
      <w:szCs w:val="28"/>
    </w:rPr>
  </w:style>
  <w:style w:type="character" w:customStyle="1" w:styleId="Ad21">
    <w:name w:val="Ad_заг2 Знак"/>
    <w:basedOn w:val="Ad11"/>
    <w:link w:val="Ad20"/>
    <w:rsid w:val="0087555E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uk-UA"/>
    </w:rPr>
  </w:style>
  <w:style w:type="paragraph" w:customStyle="1" w:styleId="Ad40">
    <w:name w:val="Ad_заг4"/>
    <w:basedOn w:val="4"/>
    <w:next w:val="Ad2"/>
    <w:link w:val="Ad41"/>
    <w:qFormat/>
    <w:rsid w:val="00B8449D"/>
    <w:pPr>
      <w:spacing w:before="160" w:after="160" w:line="264" w:lineRule="auto"/>
    </w:pPr>
    <w:rPr>
      <w:i w:val="0"/>
      <w:sz w:val="28"/>
      <w:szCs w:val="28"/>
    </w:rPr>
  </w:style>
  <w:style w:type="character" w:customStyle="1" w:styleId="Ad31">
    <w:name w:val="Ad_заг3 Знак"/>
    <w:basedOn w:val="Ad21"/>
    <w:link w:val="Ad30"/>
    <w:rsid w:val="00B8449D"/>
    <w:rPr>
      <w:rFonts w:asciiTheme="majorHAnsi" w:eastAsiaTheme="majorEastAsia" w:hAnsiTheme="majorHAnsi" w:cstheme="majorBidi"/>
      <w:color w:val="1F3763" w:themeColor="accent1" w:themeShade="7F"/>
      <w:sz w:val="32"/>
      <w:szCs w:val="28"/>
      <w:lang w:val="uk-UA"/>
    </w:rPr>
  </w:style>
  <w:style w:type="character" w:customStyle="1" w:styleId="Ad41">
    <w:name w:val="Ad_заг4 Знак"/>
    <w:basedOn w:val="Ad31"/>
    <w:link w:val="Ad40"/>
    <w:rsid w:val="00B8449D"/>
    <w:rPr>
      <w:rFonts w:asciiTheme="majorHAnsi" w:eastAsiaTheme="majorEastAsia" w:hAnsiTheme="majorHAnsi" w:cstheme="majorBidi"/>
      <w:iCs/>
      <w:color w:val="2F5496" w:themeColor="accent1" w:themeShade="BF"/>
      <w:sz w:val="28"/>
      <w:szCs w:val="28"/>
      <w:lang w:val="uk-UA"/>
    </w:rPr>
  </w:style>
  <w:style w:type="paragraph" w:customStyle="1" w:styleId="Ad">
    <w:name w:val="Ad_спис"/>
    <w:basedOn w:val="Ad2"/>
    <w:link w:val="Ada"/>
    <w:qFormat/>
    <w:rsid w:val="00B8449D"/>
    <w:pPr>
      <w:numPr>
        <w:numId w:val="1"/>
      </w:numPr>
      <w:spacing w:after="0"/>
    </w:pPr>
  </w:style>
  <w:style w:type="character" w:customStyle="1" w:styleId="Ada">
    <w:name w:val="Ad_спис Знак"/>
    <w:basedOn w:val="Ad3"/>
    <w:link w:val="Ad"/>
    <w:rsid w:val="00B8449D"/>
    <w:rPr>
      <w:sz w:val="24"/>
      <w:szCs w:val="24"/>
      <w:lang w:val="uk-UA"/>
    </w:rPr>
  </w:style>
  <w:style w:type="paragraph" w:customStyle="1" w:styleId="Adb">
    <w:name w:val="Ad_сжат"/>
    <w:basedOn w:val="Ad2"/>
    <w:link w:val="Adc"/>
    <w:qFormat/>
    <w:rsid w:val="00B8449D"/>
    <w:pPr>
      <w:spacing w:after="0" w:line="240" w:lineRule="auto"/>
    </w:pPr>
  </w:style>
  <w:style w:type="character" w:customStyle="1" w:styleId="Adc">
    <w:name w:val="Ad_сжат Знак"/>
    <w:basedOn w:val="Ad3"/>
    <w:link w:val="Adb"/>
    <w:rsid w:val="00B8449D"/>
    <w:rPr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64B2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264B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264B2F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table" w:customStyle="1" w:styleId="12">
    <w:name w:val="Сетка таблицы светлая1"/>
    <w:basedOn w:val="a1"/>
    <w:uiPriority w:val="40"/>
    <w:rsid w:val="00CD76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">
    <w:name w:val="Таблица простая 41"/>
    <w:basedOn w:val="a1"/>
    <w:uiPriority w:val="44"/>
    <w:rsid w:val="00CD76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-251">
    <w:name w:val="Таблица-сетка 2 — акцент 51"/>
    <w:basedOn w:val="a1"/>
    <w:uiPriority w:val="47"/>
    <w:rsid w:val="00937EC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-2510">
    <w:name w:val="Список-таблица 2 — акцент 51"/>
    <w:basedOn w:val="a1"/>
    <w:uiPriority w:val="47"/>
    <w:rsid w:val="00937E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Add">
    <w:name w:val="Ad_табл"/>
    <w:basedOn w:val="-2510"/>
    <w:uiPriority w:val="99"/>
    <w:rsid w:val="008F7875"/>
    <w:tblPr>
      <w:tblBorders>
        <w:top w:val="none" w:sz="0" w:space="0" w:color="auto"/>
        <w:bottom w:val="none" w:sz="0" w:space="0" w:color="auto"/>
        <w:insideH w:val="dotted" w:sz="4" w:space="0" w:color="9CC2E5" w:themeColor="accent5" w:themeTint="99"/>
        <w:insideV w:val="dotted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Ade">
    <w:name w:val="Ad_цит"/>
    <w:basedOn w:val="Ad2"/>
    <w:link w:val="Adf"/>
    <w:qFormat/>
    <w:rsid w:val="00027F5C"/>
    <w:pPr>
      <w:ind w:left="1134" w:right="565" w:firstLine="284"/>
    </w:pPr>
    <w:rPr>
      <w:i/>
      <w:sz w:val="22"/>
      <w:szCs w:val="22"/>
    </w:rPr>
  </w:style>
  <w:style w:type="character" w:customStyle="1" w:styleId="Adf">
    <w:name w:val="Ad_цит Знак"/>
    <w:basedOn w:val="Ad3"/>
    <w:link w:val="Ade"/>
    <w:rsid w:val="00027F5C"/>
    <w:rPr>
      <w:i/>
      <w:sz w:val="24"/>
      <w:szCs w:val="24"/>
      <w:lang w:val="uk-UA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1F0663"/>
    <w:rPr>
      <w:color w:val="605E5C"/>
      <w:shd w:val="clear" w:color="auto" w:fill="E1DFDD"/>
    </w:rPr>
  </w:style>
  <w:style w:type="paragraph" w:styleId="af1">
    <w:name w:val="List Paragraph"/>
    <w:basedOn w:val="a"/>
    <w:uiPriority w:val="34"/>
    <w:qFormat/>
    <w:rsid w:val="00945D86"/>
    <w:pPr>
      <w:ind w:left="720"/>
      <w:contextualSpacing/>
    </w:pPr>
  </w:style>
  <w:style w:type="character" w:customStyle="1" w:styleId="style201">
    <w:name w:val="style201"/>
    <w:basedOn w:val="a0"/>
    <w:rsid w:val="009A6433"/>
    <w:rPr>
      <w:rFonts w:ascii="Verdana" w:hAnsi="Verdana" w:hint="default"/>
    </w:rPr>
  </w:style>
  <w:style w:type="paragraph" w:styleId="af2">
    <w:name w:val="Normal (Web)"/>
    <w:basedOn w:val="a"/>
    <w:uiPriority w:val="99"/>
    <w:semiHidden/>
    <w:unhideWhenUsed/>
    <w:rsid w:val="00241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orttext">
    <w:name w:val="short_text"/>
    <w:basedOn w:val="a0"/>
    <w:rsid w:val="005B32B5"/>
  </w:style>
  <w:style w:type="character" w:styleId="af3">
    <w:name w:val="Emphasis"/>
    <w:basedOn w:val="a0"/>
    <w:uiPriority w:val="20"/>
    <w:qFormat/>
    <w:rsid w:val="00511930"/>
    <w:rPr>
      <w:b/>
      <w:bCs/>
      <w:i w:val="0"/>
      <w:iCs w:val="0"/>
    </w:rPr>
  </w:style>
  <w:style w:type="character" w:customStyle="1" w:styleId="st1">
    <w:name w:val="st1"/>
    <w:basedOn w:val="a0"/>
    <w:rsid w:val="00511930"/>
  </w:style>
  <w:style w:type="character" w:customStyle="1" w:styleId="createdate1">
    <w:name w:val="createdate1"/>
    <w:basedOn w:val="a0"/>
    <w:rsid w:val="00494084"/>
    <w:rPr>
      <w:vanish w:val="0"/>
      <w:webHidden w:val="0"/>
      <w:color w:val="666666"/>
      <w:sz w:val="19"/>
      <w:szCs w:val="19"/>
      <w:specVanish w:val="0"/>
    </w:rPr>
  </w:style>
  <w:style w:type="character" w:customStyle="1" w:styleId="block3">
    <w:name w:val="block3"/>
    <w:basedOn w:val="a0"/>
    <w:rsid w:val="003A410C"/>
    <w:rPr>
      <w:i/>
      <w:iCs/>
      <w:vanish w:val="0"/>
      <w:webHidden w:val="0"/>
      <w:color w:val="3933C5"/>
      <w:specVanish w:val="0"/>
    </w:rPr>
  </w:style>
  <w:style w:type="character" w:customStyle="1" w:styleId="notranslate">
    <w:name w:val="notranslate"/>
    <w:basedOn w:val="a0"/>
    <w:rsid w:val="00B7635F"/>
  </w:style>
  <w:style w:type="character" w:customStyle="1" w:styleId="google-src-text1">
    <w:name w:val="google-src-text1"/>
    <w:basedOn w:val="a0"/>
    <w:rsid w:val="00467124"/>
    <w:rPr>
      <w:vanish/>
      <w:webHidden w:val="0"/>
      <w:specVanish w:val="0"/>
    </w:rPr>
  </w:style>
  <w:style w:type="paragraph" w:styleId="af4">
    <w:name w:val="TOC Heading"/>
    <w:basedOn w:val="1"/>
    <w:next w:val="a"/>
    <w:uiPriority w:val="39"/>
    <w:unhideWhenUsed/>
    <w:qFormat/>
    <w:rsid w:val="004928E3"/>
    <w:pPr>
      <w:spacing w:line="259" w:lineRule="auto"/>
      <w:outlineLvl w:val="9"/>
    </w:pPr>
    <w:rPr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928E3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4928E3"/>
    <w:pPr>
      <w:spacing w:after="100"/>
      <w:ind w:left="220"/>
    </w:pPr>
  </w:style>
  <w:style w:type="paragraph" w:styleId="42">
    <w:name w:val="toc 4"/>
    <w:basedOn w:val="a"/>
    <w:next w:val="a"/>
    <w:autoRedefine/>
    <w:uiPriority w:val="39"/>
    <w:unhideWhenUsed/>
    <w:rsid w:val="004928E3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4928E3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4928E3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4928E3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4928E3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4928E3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f5">
    <w:name w:val="Unresolved Mention"/>
    <w:basedOn w:val="a0"/>
    <w:uiPriority w:val="99"/>
    <w:semiHidden/>
    <w:unhideWhenUsed/>
    <w:rsid w:val="004928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76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2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6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3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7065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7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2637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9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1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6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63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779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86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0701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5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064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9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574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9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843355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66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5898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1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23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689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877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282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458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20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013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027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350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9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7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3716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3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9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350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93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5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490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27611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73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8230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58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06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78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88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137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773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60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3240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341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1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2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4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32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let-info.org/raisa-bogatyreva-o-tom-kak-nazhivalas-favoritka-banditskoj-sem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&#1064;&#1072;&#1073;&#1083;&#1086;&#1085;&#1099;\AdHoc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F2D55-C8B0-4153-A35E-EC92BA7AF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AdHoc</Template>
  <TotalTime>16580</TotalTime>
  <Pages>37</Pages>
  <Words>8760</Words>
  <Characters>49934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LocalUser</dc:creator>
  <cp:lastModifiedBy>Алексей Билязе</cp:lastModifiedBy>
  <cp:revision>88</cp:revision>
  <dcterms:created xsi:type="dcterms:W3CDTF">2018-11-05T12:13:00Z</dcterms:created>
  <dcterms:modified xsi:type="dcterms:W3CDTF">2018-11-19T12:23:00Z</dcterms:modified>
</cp:coreProperties>
</file>